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0DC0D" w14:textId="77777777" w:rsidR="00B02B84" w:rsidRDefault="00B02B84">
      <w:r>
        <w:rPr>
          <w:noProof/>
        </w:rPr>
        <w:drawing>
          <wp:anchor distT="0" distB="0" distL="114300" distR="114300" simplePos="0" relativeHeight="251658752" behindDoc="1" locked="0" layoutInCell="1" allowOverlap="1" wp14:anchorId="1A2F89C7" wp14:editId="2CC54A78">
            <wp:simplePos x="0" y="0"/>
            <wp:positionH relativeFrom="column">
              <wp:posOffset>-123825</wp:posOffset>
            </wp:positionH>
            <wp:positionV relativeFrom="paragraph">
              <wp:posOffset>-317500</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9">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p>
    <w:p w14:paraId="5226CC91" w14:textId="77777777" w:rsidR="00B02B84" w:rsidRDefault="00B02B84"/>
    <w:p w14:paraId="3582BB75" w14:textId="77777777" w:rsidR="00B02B84" w:rsidRDefault="00B02B84"/>
    <w:p w14:paraId="735E36BE" w14:textId="77777777" w:rsidR="00B02B84" w:rsidRDefault="00B02B84"/>
    <w:p w14:paraId="0066FC8E" w14:textId="77777777" w:rsidR="00B02B84" w:rsidRDefault="00B02B84"/>
    <w:p w14:paraId="09F38BDC" w14:textId="77777777" w:rsidR="00B02B84" w:rsidRDefault="00B02B84"/>
    <w:p w14:paraId="5F493A35" w14:textId="77777777" w:rsidR="00B02B84" w:rsidRDefault="00B02B84"/>
    <w:p w14:paraId="174AEFD2" w14:textId="77777777" w:rsidR="00B02B84" w:rsidRDefault="00B02B84"/>
    <w:p w14:paraId="30DEF70C" w14:textId="77777777" w:rsidR="00B02B84" w:rsidRDefault="00B02B84"/>
    <w:p w14:paraId="74B86431" w14:textId="77777777" w:rsidR="00B02B84" w:rsidRDefault="00B02B84"/>
    <w:p w14:paraId="60E8AE06" w14:textId="77777777" w:rsidR="00B02B84" w:rsidRDefault="00AA71F1">
      <w:r w:rsidRPr="000E4E5B">
        <w:rPr>
          <w:noProof/>
        </w:rPr>
        <w:drawing>
          <wp:anchor distT="0" distB="0" distL="114300" distR="114300" simplePos="0" relativeHeight="251692544" behindDoc="0" locked="0" layoutInCell="1" allowOverlap="1" wp14:anchorId="27C6B9C2" wp14:editId="0DD10AFE">
            <wp:simplePos x="0" y="0"/>
            <wp:positionH relativeFrom="margin">
              <wp:align>center</wp:align>
            </wp:positionH>
            <wp:positionV relativeFrom="paragraph">
              <wp:posOffset>5080</wp:posOffset>
            </wp:positionV>
            <wp:extent cx="4065271" cy="304913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ackgroundRemoval t="4603" b="97749" l="882" r="93120">
                                  <a14:foregroundMark x1="24597" y1="60316" x2="24597" y2="60316"/>
                                  <a14:foregroundMark x1="1159" y1="64046" x2="12651" y2="67440"/>
                                  <a14:foregroundMark x1="10365" y1="63105" x2="5721" y2="54301"/>
                                  <a14:foregroundMark x1="12651" y1="67440" x2="10365" y2="63105"/>
                                  <a14:foregroundMark x1="5721" y1="54301" x2="16860" y2="59375"/>
                                  <a14:foregroundMark x1="16860" y1="59375" x2="8518" y2="46673"/>
                                  <a14:foregroundMark x1="8518" y1="46673" x2="19254" y2="54066"/>
                                  <a14:foregroundMark x1="19254" y1="54066" x2="31124" y2="54234"/>
                                  <a14:foregroundMark x1="31124" y1="54234" x2="41658" y2="64180"/>
                                  <a14:foregroundMark x1="41658" y1="64180" x2="77293" y2="79099"/>
                                  <a14:foregroundMark x1="77293" y1="79099" x2="72404" y2="93616"/>
                                  <a14:foregroundMark x1="72404" y1="93616" x2="59526" y2="97782"/>
                                  <a14:foregroundMark x1="59526" y1="97782" x2="35534" y2="89617"/>
                                  <a14:foregroundMark x1="35534" y1="89617" x2="27419" y2="76478"/>
                                  <a14:foregroundMark x1="27419" y1="76478" x2="16633" y2="69052"/>
                                  <a14:foregroundMark x1="16633" y1="69052" x2="16633" y2="69052"/>
                                  <a14:foregroundMark x1="932" y1="63105" x2="7510" y2="66230"/>
                                  <a14:foregroundMark x1="55998" y1="50941" x2="67490" y2="45228"/>
                                  <a14:foregroundMark x1="67490" y1="45228" x2="79259" y2="44187"/>
                                  <a14:foregroundMark x1="79259" y1="44187" x2="89793" y2="51176"/>
                                  <a14:foregroundMark x1="89793" y1="51176" x2="94355" y2="36425"/>
                                  <a14:foregroundMark x1="94355" y1="36425" x2="89239" y2="22009"/>
                                  <a14:foregroundMark x1="89239" y1="22009" x2="77419" y2="21371"/>
                                  <a14:foregroundMark x1="77419" y1="21371" x2="55494" y2="5578"/>
                                  <a14:foregroundMark x1="55494" y1="5578" x2="43599" y2="4637"/>
                                  <a14:foregroundMark x1="43599" y1="4637" x2="44772" y2="20741"/>
                                  <a14:foregroundMark x1="56089" y1="27941" x2="57359" y2="28696"/>
                                  <a14:foregroundMark x1="57359" y1="28696" x2="54788" y2="44254"/>
                                  <a14:foregroundMark x1="54788" y1="44254" x2="55292" y2="51848"/>
                                  <a14:foregroundMark x1="90449" y1="43750" x2="93120" y2="27487"/>
                                  <a14:foregroundMark x1="93120" y1="27487" x2="88105" y2="20632"/>
                                  <a14:backgroundMark x1="10081" y1="63105" x2="10081" y2="63105"/>
                                  <a14:backgroundMark x1="43599" y1="20632" x2="55620" y2="27923"/>
                                  <a14:backgroundMark x1="55620" y1="27923" x2="50857" y2="41230"/>
                                  <a14:backgroundMark x1="57409" y1="29066" x2="55771" y2="41230"/>
                                  <a14:backgroundMark x1="78503" y1="73421" x2="89189" y2="65860"/>
                                  <a14:backgroundMark x1="89189" y1="65860" x2="78276" y2="71808"/>
                                  <a14:backgroundMark x1="78276" y1="71808" x2="78982" y2="72782"/>
                                  <a14:backgroundMark x1="52722" y1="42171" x2="52495" y2="41868"/>
                                  <a14:backgroundMark x1="75454" y1="99664" x2="85207" y2="87466"/>
                                  <a14:backgroundMark x1="85207" y1="87466" x2="94204" y2="98723"/>
                                  <a14:backgroundMark x1="94204" y1="98723" x2="76865" y2="99664"/>
                                </a14:backgroundRemoval>
                              </a14:imgEffect>
                            </a14:imgLayer>
                          </a14:imgProps>
                        </a:ext>
                      </a:extLst>
                    </a:blip>
                    <a:stretch>
                      <a:fillRect/>
                    </a:stretch>
                  </pic:blipFill>
                  <pic:spPr>
                    <a:xfrm>
                      <a:off x="0" y="0"/>
                      <a:ext cx="4065271" cy="3049130"/>
                    </a:xfrm>
                    <a:prstGeom prst="roundRect">
                      <a:avLst/>
                    </a:prstGeom>
                  </pic:spPr>
                </pic:pic>
              </a:graphicData>
            </a:graphic>
            <wp14:sizeRelH relativeFrom="margin">
              <wp14:pctWidth>0</wp14:pctWidth>
            </wp14:sizeRelH>
            <wp14:sizeRelV relativeFrom="margin">
              <wp14:pctHeight>0</wp14:pctHeight>
            </wp14:sizeRelV>
          </wp:anchor>
        </w:drawing>
      </w:r>
    </w:p>
    <w:p w14:paraId="596910B1" w14:textId="77777777" w:rsidR="00B02B84" w:rsidRDefault="00B02B84"/>
    <w:p w14:paraId="2EB24173" w14:textId="77777777" w:rsidR="00B02B84" w:rsidRDefault="00B02B84"/>
    <w:p w14:paraId="0785A8E1" w14:textId="77777777" w:rsidR="00B02B84" w:rsidRDefault="00B02B84"/>
    <w:p w14:paraId="2DAC79E2" w14:textId="77777777" w:rsidR="00B02B84" w:rsidRDefault="00B02B84"/>
    <w:p w14:paraId="4CCCAB24" w14:textId="77777777" w:rsidR="00B02B84" w:rsidRDefault="00B02B84"/>
    <w:p w14:paraId="62CE6E53" w14:textId="77777777" w:rsidR="00B02B84" w:rsidRDefault="00B02B84"/>
    <w:p w14:paraId="246B55B9" w14:textId="77777777" w:rsidR="00B02B84" w:rsidRDefault="00B02B84"/>
    <w:p w14:paraId="44C45F71" w14:textId="77777777" w:rsidR="00B02B84" w:rsidRDefault="00B02B84"/>
    <w:p w14:paraId="3C8E4599" w14:textId="77777777" w:rsidR="00B02B84" w:rsidRDefault="00B02B84"/>
    <w:p w14:paraId="3910C65D" w14:textId="77777777" w:rsidR="00B02B84" w:rsidRDefault="00B02B84"/>
    <w:p w14:paraId="5396B813" w14:textId="77777777" w:rsidR="00B02B84" w:rsidRDefault="00B02B84"/>
    <w:p w14:paraId="58208605" w14:textId="77777777" w:rsidR="00B02B84" w:rsidRDefault="00B02B84"/>
    <w:p w14:paraId="72C254D7" w14:textId="77777777" w:rsidR="00B02B84" w:rsidRDefault="00B02B84"/>
    <w:p w14:paraId="243DB2F2" w14:textId="77777777" w:rsidR="00B02B84" w:rsidRDefault="00B02B84"/>
    <w:p w14:paraId="6E06A4AF" w14:textId="77777777" w:rsidR="00B02B84" w:rsidRDefault="00B02B84"/>
    <w:p w14:paraId="0FE8C550" w14:textId="77777777" w:rsidR="00B02B84" w:rsidRDefault="00B02B84"/>
    <w:p w14:paraId="6FE64BBA" w14:textId="77777777" w:rsidR="00B02B84" w:rsidRDefault="00B02B84"/>
    <w:p w14:paraId="70F40B37" w14:textId="77777777" w:rsidR="00B02B84" w:rsidRDefault="00B02B84"/>
    <w:p w14:paraId="5D5F2581" w14:textId="77777777" w:rsidR="00B02B84" w:rsidRDefault="00B02B84"/>
    <w:p w14:paraId="262EAEB1" w14:textId="77777777" w:rsidR="00B02B84" w:rsidRDefault="00B02B84"/>
    <w:p w14:paraId="67F07432" w14:textId="77777777" w:rsidR="00B02B84" w:rsidRDefault="00B02B84"/>
    <w:p w14:paraId="0EA68F57" w14:textId="77777777" w:rsidR="00B02B84" w:rsidRDefault="00B02B84"/>
    <w:p w14:paraId="26D5A2AC" w14:textId="77777777" w:rsidR="00B02B84" w:rsidRDefault="00B02B84"/>
    <w:p w14:paraId="6CCE5E73" w14:textId="77777777" w:rsidR="00B02B84" w:rsidRDefault="00B02B84"/>
    <w:p w14:paraId="440A43EF" w14:textId="77777777" w:rsidR="00B02B84" w:rsidRDefault="00B02B84"/>
    <w:p w14:paraId="58DCFFDD" w14:textId="77777777" w:rsidR="00B02B84" w:rsidRDefault="00B02B84"/>
    <w:p w14:paraId="3150AB89" w14:textId="77777777" w:rsidR="00B02B84" w:rsidRDefault="00B02B84"/>
    <w:p w14:paraId="7ED16FF9" w14:textId="77777777" w:rsidR="00B02B84" w:rsidRDefault="00B02B84"/>
    <w:p w14:paraId="43C18F0E" w14:textId="77777777" w:rsidR="00B02B84" w:rsidRDefault="00B02B84"/>
    <w:p w14:paraId="7399DFA1" w14:textId="77777777" w:rsidR="00B02B84" w:rsidRDefault="00B02B84"/>
    <w:p w14:paraId="712511A1" w14:textId="77777777" w:rsidR="00B02B84" w:rsidRDefault="00B02B84">
      <w:r>
        <w:rPr>
          <w:noProof/>
        </w:rPr>
        <mc:AlternateContent>
          <mc:Choice Requires="wps">
            <w:drawing>
              <wp:anchor distT="0" distB="0" distL="114300" distR="114300" simplePos="0" relativeHeight="251643392" behindDoc="0" locked="0" layoutInCell="1" allowOverlap="1" wp14:anchorId="279F58A3" wp14:editId="27183F0E">
                <wp:simplePos x="0" y="0"/>
                <wp:positionH relativeFrom="column">
                  <wp:posOffset>1101725</wp:posOffset>
                </wp:positionH>
                <wp:positionV relativeFrom="paragraph">
                  <wp:posOffset>138430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7A9421" w14:textId="77777777" w:rsidR="000F4D84" w:rsidRPr="003A7B86" w:rsidRDefault="000F4D84">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14:paraId="3791894F" w14:textId="77777777" w:rsidR="000F4D84" w:rsidRPr="00A646C3" w:rsidRDefault="000F4D84">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D546A6" id="_x0000_t202" coordsize="21600,21600" o:spt="202" path="m,l,21600r21600,l21600,xe">
                <v:stroke joinstyle="miter"/>
                <v:path gradientshapeok="t" o:connecttype="rect"/>
              </v:shapetype>
              <v:shape id="Zone de texte 2" o:spid="_x0000_s1026" type="#_x0000_t202" style="position:absolute;margin-left:86.75pt;margin-top:10.9pt;width:499.5pt;height:9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" filled="f" stroked="f">
                <v:textbox>
                  <w:txbxContent>
                    <w:p w:rsidR="000F4D84" w:rsidRPr="003A7B86" w:rsidRDefault="000F4D84">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rsidR="000F4D84" w:rsidRPr="00A646C3" w:rsidRDefault="000F4D84">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v:textbox>
              </v:shape>
            </w:pict>
          </mc:Fallback>
        </mc:AlternateContent>
      </w:r>
    </w:p>
    <w:p w14:paraId="36224E4A" w14:textId="77777777" w:rsidR="00B02B84" w:rsidRDefault="00B02B84"/>
    <w:p w14:paraId="5D225003" w14:textId="77777777" w:rsidR="00B02B84" w:rsidRDefault="00B02B84"/>
    <w:p w14:paraId="086468D9" w14:textId="77777777" w:rsidR="00B02B84" w:rsidRDefault="00B02B84"/>
    <w:p w14:paraId="0F16F393" w14:textId="77777777" w:rsidR="00B02B84" w:rsidRDefault="00B02B84"/>
    <w:p w14:paraId="7E8AFE5A" w14:textId="77777777" w:rsidR="00B02B84" w:rsidRDefault="00B02B84"/>
    <w:p w14:paraId="354CCC7D" w14:textId="77777777" w:rsidR="00B02B84" w:rsidRDefault="00B02B84"/>
    <w:p w14:paraId="5E4DB2BF" w14:textId="77777777" w:rsidR="00B02B84" w:rsidRDefault="00B02B84"/>
    <w:p w14:paraId="65CF3355" w14:textId="77777777" w:rsidR="00B02B84" w:rsidRDefault="00B02B84"/>
    <w:p w14:paraId="58F13DF0" w14:textId="77777777" w:rsidR="00B02B84" w:rsidRDefault="009D3467">
      <w:r>
        <w:rPr>
          <w:noProof/>
        </w:rPr>
        <mc:AlternateContent>
          <mc:Choice Requires="wps">
            <w:drawing>
              <wp:anchor distT="0" distB="0" distL="114300" distR="114300" simplePos="0" relativeHeight="251670016" behindDoc="0" locked="0" layoutInCell="1" allowOverlap="1" wp14:anchorId="6837CDC1" wp14:editId="3FDD64DE">
                <wp:simplePos x="0" y="0"/>
                <wp:positionH relativeFrom="column">
                  <wp:posOffset>48260</wp:posOffset>
                </wp:positionH>
                <wp:positionV relativeFrom="paragraph">
                  <wp:posOffset>13335</wp:posOffset>
                </wp:positionV>
                <wp:extent cx="4261485" cy="36576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4261485" cy="3657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8C01D6" w14:textId="77777777" w:rsidR="000F4D84" w:rsidRPr="003A7B86" w:rsidRDefault="000F4D84">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A6DF" id="Zone de texte 4" o:spid="_x0000_s1027" type="#_x0000_t202" style="position:absolute;margin-left:3.8pt;margin-top:1.05pt;width:335.55pt;height:28.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" filled="f" stroked="f">
                <v:textbox>
                  <w:txbxContent>
                    <w:p w:rsidR="000F4D84" w:rsidRPr="003A7B86" w:rsidRDefault="000F4D84">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v:textbox>
              </v:shape>
            </w:pict>
          </mc:Fallback>
        </mc:AlternateContent>
      </w:r>
    </w:p>
    <w:p w14:paraId="39E1F5E8" w14:textId="77777777" w:rsidR="00B02B84" w:rsidRDefault="00B02B84"/>
    <w:p w14:paraId="2CA39754" w14:textId="77777777" w:rsidR="00B02B84" w:rsidRDefault="00B02B84">
      <w:r>
        <w:rPr>
          <w:noProof/>
        </w:rPr>
        <mc:AlternateContent>
          <mc:Choice Requires="wps">
            <w:drawing>
              <wp:anchor distT="45720" distB="45720" distL="114300" distR="114300" simplePos="0" relativeHeight="251681280" behindDoc="0" locked="0" layoutInCell="1" allowOverlap="1" wp14:anchorId="2B7366E0" wp14:editId="053E6B22">
                <wp:simplePos x="0" y="0"/>
                <wp:positionH relativeFrom="column">
                  <wp:posOffset>2066290</wp:posOffset>
                </wp:positionH>
                <wp:positionV relativeFrom="paragraph">
                  <wp:posOffset>482600</wp:posOffset>
                </wp:positionV>
                <wp:extent cx="3171825" cy="371475"/>
                <wp:effectExtent l="0" t="0" r="28575" b="285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371475"/>
                        </a:xfrm>
                        <a:prstGeom prst="rect">
                          <a:avLst/>
                        </a:prstGeom>
                        <a:solidFill>
                          <a:srgbClr val="FFFFFF"/>
                        </a:solidFill>
                        <a:ln w="9525">
                          <a:solidFill>
                            <a:srgbClr val="000000"/>
                          </a:solidFill>
                          <a:miter lim="800000"/>
                          <a:headEnd/>
                          <a:tailEnd/>
                        </a:ln>
                      </wps:spPr>
                      <wps:txbx>
                        <w:txbxContent>
                          <w:p w14:paraId="12DFD5AD" w14:textId="77777777"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62.7pt;margin-top:38pt;width:249.75pt;height:29.2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">
                <v:textbo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v:textbox>
                <w10:wrap type="square"/>
              </v:shape>
            </w:pict>
          </mc:Fallback>
        </mc:AlternateContent>
      </w:r>
      <w:r>
        <w:rPr>
          <w:noProof/>
        </w:rPr>
        <mc:AlternateContent>
          <mc:Choice Requires="wps">
            <w:drawing>
              <wp:anchor distT="45720" distB="45720" distL="114300" distR="114300" simplePos="0" relativeHeight="251675136" behindDoc="0" locked="0" layoutInCell="1" allowOverlap="1" wp14:anchorId="46A09CF7" wp14:editId="1AB2909E">
                <wp:simplePos x="0" y="0"/>
                <wp:positionH relativeFrom="column">
                  <wp:posOffset>-19685</wp:posOffset>
                </wp:positionH>
                <wp:positionV relativeFrom="paragraph">
                  <wp:posOffset>473710</wp:posOffset>
                </wp:positionV>
                <wp:extent cx="1838325" cy="379095"/>
                <wp:effectExtent l="0" t="0" r="28575"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79095"/>
                        </a:xfrm>
                        <a:prstGeom prst="rect">
                          <a:avLst/>
                        </a:prstGeom>
                        <a:solidFill>
                          <a:srgbClr val="FFFFFF"/>
                        </a:solidFill>
                        <a:ln w="9525">
                          <a:solidFill>
                            <a:srgbClr val="000000"/>
                          </a:solidFill>
                          <a:miter lim="800000"/>
                          <a:headEnd/>
                          <a:tailEnd/>
                        </a:ln>
                      </wps:spPr>
                      <wps:txbx>
                        <w:txbxContent>
                          <w:p w14:paraId="32FD1203" w14:textId="77777777"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55pt;margin-top:37.3pt;width:144.75pt;height:29.8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">
                <v:textbox>
                  <w:txbxContent>
                    <w:p w:rsidR="000F4D84" w:rsidRPr="003A7B86" w:rsidRDefault="000F4D84">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v:textbox>
                <w10:wrap type="square"/>
              </v:shape>
            </w:pict>
          </mc:Fallback>
        </mc:AlternateContent>
      </w:r>
      <w:r>
        <w:rPr>
          <w:noProof/>
        </w:rPr>
        <w:drawing>
          <wp:anchor distT="0" distB="0" distL="114300" distR="114300" simplePos="0" relativeHeight="251671040" behindDoc="0" locked="0" layoutInCell="1" allowOverlap="1" wp14:anchorId="4F62AB8E" wp14:editId="175C3C3B">
            <wp:simplePos x="0" y="0"/>
            <wp:positionH relativeFrom="column">
              <wp:posOffset>5638972</wp:posOffset>
            </wp:positionH>
            <wp:positionV relativeFrom="paragraph">
              <wp:posOffset>363220</wp:posOffset>
            </wp:positionV>
            <wp:extent cx="1809750" cy="683565"/>
            <wp:effectExtent l="0" t="0" r="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NS-COUL-EPU-COUL-H2.jpg"/>
                    <pic:cNvPicPr/>
                  </pic:nvPicPr>
                  <pic:blipFill>
                    <a:blip r:embed="rId12"/>
                    <a:stretch>
                      <a:fillRect/>
                    </a:stretch>
                  </pic:blipFill>
                  <pic:spPr>
                    <a:xfrm>
                      <a:off x="0" y="0"/>
                      <a:ext cx="1809750" cy="683565"/>
                    </a:xfrm>
                    <a:prstGeom prst="rect">
                      <a:avLst/>
                    </a:prstGeom>
                  </pic:spPr>
                </pic:pic>
              </a:graphicData>
            </a:graphic>
            <wp14:sizeRelV relativeFrom="margin">
              <wp14:pctHeight>0</wp14:pctHeight>
            </wp14:sizeRelV>
          </wp:anchor>
        </w:drawing>
      </w:r>
      <w:r>
        <w:br w:type="page"/>
      </w:r>
    </w:p>
    <w:p w14:paraId="1AF14763" w14:textId="77777777" w:rsidR="00D207ED" w:rsidRDefault="00D207ED"/>
    <w:p w14:paraId="354C5A96" w14:textId="77777777" w:rsidR="00BF2553" w:rsidRDefault="00BF2553"/>
    <w:p w14:paraId="4D3BFA1E" w14:textId="77777777" w:rsidR="00B02B84" w:rsidRDefault="00B02B84"/>
    <w:p w14:paraId="10F731A2" w14:textId="77777777" w:rsidR="00B02B84" w:rsidRDefault="00B02B84"/>
    <w:p w14:paraId="7637DA6E" w14:textId="77777777" w:rsidR="00B02B84" w:rsidRDefault="00B02B84"/>
    <w:p w14:paraId="57C3B235" w14:textId="77777777" w:rsidR="00B02B84" w:rsidRDefault="00B02B84"/>
    <w:p w14:paraId="09988C06" w14:textId="77777777" w:rsidR="00B02B84" w:rsidRDefault="00B02B84"/>
    <w:p w14:paraId="3C4083D1" w14:textId="77777777" w:rsidR="00E85372" w:rsidRDefault="00E85372"/>
    <w:sdt>
      <w:sdtPr>
        <w:rPr>
          <w:rFonts w:asciiTheme="minorHAnsi" w:eastAsiaTheme="minorEastAsia" w:hAnsiTheme="minorHAnsi" w:cstheme="minorBidi"/>
          <w:color w:val="auto"/>
          <w:sz w:val="24"/>
          <w:szCs w:val="24"/>
          <w:lang w:val="fr-FR" w:eastAsia="fr-FR"/>
        </w:rPr>
        <w:id w:val="783316825"/>
        <w:docPartObj>
          <w:docPartGallery w:val="Table of Contents"/>
          <w:docPartUnique/>
        </w:docPartObj>
      </w:sdtPr>
      <w:sdtEndPr>
        <w:rPr>
          <w:b/>
          <w:bCs/>
          <w:noProof/>
        </w:rPr>
      </w:sdtEndPr>
      <w:sdtContent>
        <w:p w14:paraId="120DC743" w14:textId="77777777" w:rsidR="00BF2553" w:rsidRDefault="00BF2553" w:rsidP="00BF2553">
          <w:pPr>
            <w:pStyle w:val="En-ttedetabledesmatires"/>
            <w:tabs>
              <w:tab w:val="left" w:pos="6579"/>
            </w:tabs>
          </w:pPr>
          <w:r>
            <w:t>SOMMAIRE</w:t>
          </w:r>
          <w:r>
            <w:tab/>
          </w:r>
        </w:p>
        <w:p w14:paraId="6390E512" w14:textId="4F2F836F" w:rsidR="007E6498" w:rsidRDefault="00BF2553" w:rsidP="007E6498">
          <w:pPr>
            <w:pStyle w:val="TM1"/>
            <w:tabs>
              <w:tab w:val="right" w:leader="dot" w:pos="11512"/>
            </w:tabs>
            <w:spacing w:line="480" w:lineRule="auto"/>
            <w:rPr>
              <w:b w:val="0"/>
              <w:bCs w:val="0"/>
              <w:caps w:val="0"/>
              <w:noProof/>
              <w:sz w:val="22"/>
              <w:szCs w:val="22"/>
              <w:lang w:val="en-US" w:eastAsia="en-US"/>
            </w:rPr>
          </w:pPr>
          <w:r>
            <w:fldChar w:fldCharType="begin"/>
          </w:r>
          <w:r>
            <w:instrText xml:space="preserve"> TOC \o "1-3" \h \z \u </w:instrText>
          </w:r>
          <w:r>
            <w:fldChar w:fldCharType="separate"/>
          </w:r>
          <w:hyperlink w:anchor="_Toc515570552" w:history="1">
            <w:r w:rsidR="007E6498" w:rsidRPr="00E8634B">
              <w:rPr>
                <w:rStyle w:val="Lienhypertexte"/>
                <w:noProof/>
              </w:rPr>
              <w:t>INTRODUCTION</w:t>
            </w:r>
            <w:r w:rsidR="007E6498">
              <w:rPr>
                <w:noProof/>
                <w:webHidden/>
              </w:rPr>
              <w:tab/>
            </w:r>
            <w:r w:rsidR="007E6498">
              <w:rPr>
                <w:noProof/>
                <w:webHidden/>
              </w:rPr>
              <w:fldChar w:fldCharType="begin"/>
            </w:r>
            <w:r w:rsidR="007E6498">
              <w:rPr>
                <w:noProof/>
                <w:webHidden/>
              </w:rPr>
              <w:instrText xml:space="preserve"> PAGEREF _Toc515570552 \h </w:instrText>
            </w:r>
            <w:r w:rsidR="007E6498">
              <w:rPr>
                <w:noProof/>
                <w:webHidden/>
              </w:rPr>
            </w:r>
            <w:r w:rsidR="007E6498">
              <w:rPr>
                <w:noProof/>
                <w:webHidden/>
              </w:rPr>
              <w:fldChar w:fldCharType="separate"/>
            </w:r>
            <w:r w:rsidR="007E6498">
              <w:rPr>
                <w:noProof/>
                <w:webHidden/>
              </w:rPr>
              <w:t>3</w:t>
            </w:r>
            <w:r w:rsidR="007E6498">
              <w:rPr>
                <w:noProof/>
                <w:webHidden/>
              </w:rPr>
              <w:fldChar w:fldCharType="end"/>
            </w:r>
          </w:hyperlink>
        </w:p>
        <w:p w14:paraId="48B0C193" w14:textId="23FD23B8" w:rsidR="007E6498" w:rsidRDefault="007E6498" w:rsidP="007E6498">
          <w:pPr>
            <w:pStyle w:val="TM2"/>
            <w:tabs>
              <w:tab w:val="right" w:leader="dot" w:pos="11512"/>
            </w:tabs>
            <w:spacing w:line="480" w:lineRule="auto"/>
            <w:rPr>
              <w:smallCaps w:val="0"/>
              <w:noProof/>
              <w:sz w:val="22"/>
              <w:szCs w:val="22"/>
              <w:lang w:val="en-US" w:eastAsia="en-US"/>
            </w:rPr>
          </w:pPr>
          <w:hyperlink w:anchor="_Toc515570553" w:history="1">
            <w:r w:rsidRPr="00E8634B">
              <w:rPr>
                <w:rStyle w:val="Lienhypertexte"/>
                <w:noProof/>
              </w:rPr>
              <w:t>FRANÇAIS</w:t>
            </w:r>
            <w:r>
              <w:rPr>
                <w:noProof/>
                <w:webHidden/>
              </w:rPr>
              <w:tab/>
            </w:r>
            <w:r>
              <w:rPr>
                <w:noProof/>
                <w:webHidden/>
              </w:rPr>
              <w:fldChar w:fldCharType="begin"/>
            </w:r>
            <w:r>
              <w:rPr>
                <w:noProof/>
                <w:webHidden/>
              </w:rPr>
              <w:instrText xml:space="preserve"> PAGEREF _Toc515570553 \h </w:instrText>
            </w:r>
            <w:r>
              <w:rPr>
                <w:noProof/>
                <w:webHidden/>
              </w:rPr>
            </w:r>
            <w:r>
              <w:rPr>
                <w:noProof/>
                <w:webHidden/>
              </w:rPr>
              <w:fldChar w:fldCharType="separate"/>
            </w:r>
            <w:r>
              <w:rPr>
                <w:noProof/>
                <w:webHidden/>
              </w:rPr>
              <w:t>3</w:t>
            </w:r>
            <w:r>
              <w:rPr>
                <w:noProof/>
                <w:webHidden/>
              </w:rPr>
              <w:fldChar w:fldCharType="end"/>
            </w:r>
          </w:hyperlink>
        </w:p>
        <w:p w14:paraId="3FFEFCAB" w14:textId="617B3AC9" w:rsidR="007E6498" w:rsidRDefault="007E6498" w:rsidP="007E6498">
          <w:pPr>
            <w:pStyle w:val="TM2"/>
            <w:tabs>
              <w:tab w:val="right" w:leader="dot" w:pos="11512"/>
            </w:tabs>
            <w:spacing w:line="480" w:lineRule="auto"/>
            <w:rPr>
              <w:smallCaps w:val="0"/>
              <w:noProof/>
              <w:sz w:val="22"/>
              <w:szCs w:val="22"/>
              <w:lang w:val="en-US" w:eastAsia="en-US"/>
            </w:rPr>
          </w:pPr>
          <w:hyperlink w:anchor="_Toc515570554" w:history="1">
            <w:r w:rsidRPr="00E8634B">
              <w:rPr>
                <w:rStyle w:val="Lienhypertexte"/>
                <w:noProof/>
                <w:lang w:val="en-US"/>
              </w:rPr>
              <w:t>ENGLISH</w:t>
            </w:r>
            <w:r>
              <w:rPr>
                <w:noProof/>
                <w:webHidden/>
              </w:rPr>
              <w:tab/>
            </w:r>
            <w:r>
              <w:rPr>
                <w:noProof/>
                <w:webHidden/>
              </w:rPr>
              <w:fldChar w:fldCharType="begin"/>
            </w:r>
            <w:r>
              <w:rPr>
                <w:noProof/>
                <w:webHidden/>
              </w:rPr>
              <w:instrText xml:space="preserve"> PAGEREF _Toc515570554 \h </w:instrText>
            </w:r>
            <w:r>
              <w:rPr>
                <w:noProof/>
                <w:webHidden/>
              </w:rPr>
            </w:r>
            <w:r>
              <w:rPr>
                <w:noProof/>
                <w:webHidden/>
              </w:rPr>
              <w:fldChar w:fldCharType="separate"/>
            </w:r>
            <w:r>
              <w:rPr>
                <w:noProof/>
                <w:webHidden/>
              </w:rPr>
              <w:t>3</w:t>
            </w:r>
            <w:r>
              <w:rPr>
                <w:noProof/>
                <w:webHidden/>
              </w:rPr>
              <w:fldChar w:fldCharType="end"/>
            </w:r>
          </w:hyperlink>
        </w:p>
        <w:p w14:paraId="343004EA" w14:textId="7D3C5C1D"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55" w:history="1">
            <w:r w:rsidRPr="00E8634B">
              <w:rPr>
                <w:rStyle w:val="Lienhypertexte"/>
                <w:noProof/>
              </w:rPr>
              <w:t>OBJECTIFS ET FONCTIONNEMENT</w:t>
            </w:r>
            <w:r>
              <w:rPr>
                <w:noProof/>
                <w:webHidden/>
              </w:rPr>
              <w:tab/>
            </w:r>
            <w:r>
              <w:rPr>
                <w:noProof/>
                <w:webHidden/>
              </w:rPr>
              <w:fldChar w:fldCharType="begin"/>
            </w:r>
            <w:r>
              <w:rPr>
                <w:noProof/>
                <w:webHidden/>
              </w:rPr>
              <w:instrText xml:space="preserve"> PAGEREF _Toc515570555 \h </w:instrText>
            </w:r>
            <w:r>
              <w:rPr>
                <w:noProof/>
                <w:webHidden/>
              </w:rPr>
            </w:r>
            <w:r>
              <w:rPr>
                <w:noProof/>
                <w:webHidden/>
              </w:rPr>
              <w:fldChar w:fldCharType="separate"/>
            </w:r>
            <w:r>
              <w:rPr>
                <w:noProof/>
                <w:webHidden/>
              </w:rPr>
              <w:t>4</w:t>
            </w:r>
            <w:r>
              <w:rPr>
                <w:noProof/>
                <w:webHidden/>
              </w:rPr>
              <w:fldChar w:fldCharType="end"/>
            </w:r>
          </w:hyperlink>
        </w:p>
        <w:p w14:paraId="313941DA" w14:textId="31B492CB" w:rsidR="007E6498" w:rsidRDefault="007E6498" w:rsidP="007E6498">
          <w:pPr>
            <w:pStyle w:val="TM2"/>
            <w:tabs>
              <w:tab w:val="right" w:leader="dot" w:pos="11512"/>
            </w:tabs>
            <w:spacing w:line="480" w:lineRule="auto"/>
            <w:rPr>
              <w:smallCaps w:val="0"/>
              <w:noProof/>
              <w:sz w:val="22"/>
              <w:szCs w:val="22"/>
              <w:lang w:val="en-US" w:eastAsia="en-US"/>
            </w:rPr>
          </w:pPr>
          <w:hyperlink w:anchor="_Toc515570556" w:history="1">
            <w:r w:rsidRPr="00E8634B">
              <w:rPr>
                <w:rStyle w:val="Lienhypertexte"/>
                <w:noProof/>
              </w:rPr>
              <w:t>ORGANISATION</w:t>
            </w:r>
            <w:r>
              <w:rPr>
                <w:noProof/>
                <w:webHidden/>
              </w:rPr>
              <w:tab/>
            </w:r>
            <w:r>
              <w:rPr>
                <w:noProof/>
                <w:webHidden/>
              </w:rPr>
              <w:fldChar w:fldCharType="begin"/>
            </w:r>
            <w:r>
              <w:rPr>
                <w:noProof/>
                <w:webHidden/>
              </w:rPr>
              <w:instrText xml:space="preserve"> PAGEREF _Toc515570556 \h </w:instrText>
            </w:r>
            <w:r>
              <w:rPr>
                <w:noProof/>
                <w:webHidden/>
              </w:rPr>
            </w:r>
            <w:r>
              <w:rPr>
                <w:noProof/>
                <w:webHidden/>
              </w:rPr>
              <w:fldChar w:fldCharType="separate"/>
            </w:r>
            <w:r>
              <w:rPr>
                <w:noProof/>
                <w:webHidden/>
              </w:rPr>
              <w:t>4</w:t>
            </w:r>
            <w:r>
              <w:rPr>
                <w:noProof/>
                <w:webHidden/>
              </w:rPr>
              <w:fldChar w:fldCharType="end"/>
            </w:r>
          </w:hyperlink>
        </w:p>
        <w:p w14:paraId="7CA00E8D" w14:textId="65ACC73F"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57" w:history="1">
            <w:r w:rsidRPr="00E8634B">
              <w:rPr>
                <w:rStyle w:val="Lienhypertexte"/>
                <w:noProof/>
              </w:rPr>
              <w:t>MATERIEL</w:t>
            </w:r>
            <w:r>
              <w:rPr>
                <w:noProof/>
                <w:webHidden/>
              </w:rPr>
              <w:tab/>
            </w:r>
            <w:r>
              <w:rPr>
                <w:noProof/>
                <w:webHidden/>
              </w:rPr>
              <w:fldChar w:fldCharType="begin"/>
            </w:r>
            <w:r>
              <w:rPr>
                <w:noProof/>
                <w:webHidden/>
              </w:rPr>
              <w:instrText xml:space="preserve"> PAGEREF _Toc515570557 \h </w:instrText>
            </w:r>
            <w:r>
              <w:rPr>
                <w:noProof/>
                <w:webHidden/>
              </w:rPr>
            </w:r>
            <w:r>
              <w:rPr>
                <w:noProof/>
                <w:webHidden/>
              </w:rPr>
              <w:fldChar w:fldCharType="separate"/>
            </w:r>
            <w:r>
              <w:rPr>
                <w:noProof/>
                <w:webHidden/>
              </w:rPr>
              <w:t>6</w:t>
            </w:r>
            <w:r>
              <w:rPr>
                <w:noProof/>
                <w:webHidden/>
              </w:rPr>
              <w:fldChar w:fldCharType="end"/>
            </w:r>
          </w:hyperlink>
        </w:p>
        <w:p w14:paraId="235B2691" w14:textId="74CE7AF6" w:rsidR="007E6498" w:rsidRDefault="007E6498" w:rsidP="007E6498">
          <w:pPr>
            <w:pStyle w:val="TM2"/>
            <w:tabs>
              <w:tab w:val="right" w:leader="dot" w:pos="11512"/>
            </w:tabs>
            <w:spacing w:line="480" w:lineRule="auto"/>
            <w:rPr>
              <w:smallCaps w:val="0"/>
              <w:noProof/>
              <w:sz w:val="22"/>
              <w:szCs w:val="22"/>
              <w:lang w:val="en-US" w:eastAsia="en-US"/>
            </w:rPr>
          </w:pPr>
          <w:hyperlink w:anchor="_Toc515570558" w:history="1">
            <w:r w:rsidRPr="00E8634B">
              <w:rPr>
                <w:rStyle w:val="Lienhypertexte"/>
                <w:noProof/>
              </w:rPr>
              <w:t>SCHEMAS</w:t>
            </w:r>
            <w:r>
              <w:rPr>
                <w:noProof/>
                <w:webHidden/>
              </w:rPr>
              <w:tab/>
            </w:r>
            <w:r>
              <w:rPr>
                <w:noProof/>
                <w:webHidden/>
              </w:rPr>
              <w:fldChar w:fldCharType="begin"/>
            </w:r>
            <w:r>
              <w:rPr>
                <w:noProof/>
                <w:webHidden/>
              </w:rPr>
              <w:instrText xml:space="preserve"> PAGEREF _Toc515570558 \h </w:instrText>
            </w:r>
            <w:r>
              <w:rPr>
                <w:noProof/>
                <w:webHidden/>
              </w:rPr>
            </w:r>
            <w:r>
              <w:rPr>
                <w:noProof/>
                <w:webHidden/>
              </w:rPr>
              <w:fldChar w:fldCharType="separate"/>
            </w:r>
            <w:r>
              <w:rPr>
                <w:noProof/>
                <w:webHidden/>
              </w:rPr>
              <w:t>6</w:t>
            </w:r>
            <w:r>
              <w:rPr>
                <w:noProof/>
                <w:webHidden/>
              </w:rPr>
              <w:fldChar w:fldCharType="end"/>
            </w:r>
          </w:hyperlink>
        </w:p>
        <w:p w14:paraId="7AE35F84" w14:textId="2DE35E7D" w:rsidR="007E6498" w:rsidRDefault="007E6498" w:rsidP="007E6498">
          <w:pPr>
            <w:pStyle w:val="TM2"/>
            <w:tabs>
              <w:tab w:val="right" w:leader="dot" w:pos="11512"/>
            </w:tabs>
            <w:spacing w:line="480" w:lineRule="auto"/>
            <w:rPr>
              <w:smallCaps w:val="0"/>
              <w:noProof/>
              <w:sz w:val="22"/>
              <w:szCs w:val="22"/>
              <w:lang w:val="en-US" w:eastAsia="en-US"/>
            </w:rPr>
          </w:pPr>
          <w:hyperlink w:anchor="_Toc515570559" w:history="1">
            <w:r w:rsidRPr="00E8634B">
              <w:rPr>
                <w:rStyle w:val="Lienhypertexte"/>
                <w:noProof/>
              </w:rPr>
              <w:t>CARACTERISTIQUES</w:t>
            </w:r>
            <w:r>
              <w:rPr>
                <w:noProof/>
                <w:webHidden/>
              </w:rPr>
              <w:tab/>
            </w:r>
            <w:r>
              <w:rPr>
                <w:noProof/>
                <w:webHidden/>
              </w:rPr>
              <w:fldChar w:fldCharType="begin"/>
            </w:r>
            <w:r>
              <w:rPr>
                <w:noProof/>
                <w:webHidden/>
              </w:rPr>
              <w:instrText xml:space="preserve"> PAGEREF _Toc515570559 \h </w:instrText>
            </w:r>
            <w:r>
              <w:rPr>
                <w:noProof/>
                <w:webHidden/>
              </w:rPr>
            </w:r>
            <w:r>
              <w:rPr>
                <w:noProof/>
                <w:webHidden/>
              </w:rPr>
              <w:fldChar w:fldCharType="separate"/>
            </w:r>
            <w:r>
              <w:rPr>
                <w:noProof/>
                <w:webHidden/>
              </w:rPr>
              <w:t>7</w:t>
            </w:r>
            <w:r>
              <w:rPr>
                <w:noProof/>
                <w:webHidden/>
              </w:rPr>
              <w:fldChar w:fldCharType="end"/>
            </w:r>
          </w:hyperlink>
        </w:p>
        <w:p w14:paraId="7FD438CB" w14:textId="3CDE9B09" w:rsidR="007E6498" w:rsidRDefault="007E6498" w:rsidP="007E6498">
          <w:pPr>
            <w:pStyle w:val="TM3"/>
            <w:tabs>
              <w:tab w:val="right" w:leader="dot" w:pos="11512"/>
            </w:tabs>
            <w:spacing w:line="480" w:lineRule="auto"/>
            <w:rPr>
              <w:i w:val="0"/>
              <w:iCs w:val="0"/>
              <w:noProof/>
              <w:sz w:val="22"/>
              <w:szCs w:val="22"/>
              <w:lang w:val="en-US" w:eastAsia="en-US"/>
            </w:rPr>
          </w:pPr>
          <w:hyperlink w:anchor="_Toc515570560" w:history="1">
            <w:r w:rsidRPr="00E8634B">
              <w:rPr>
                <w:rStyle w:val="Lienhypertexte"/>
                <w:noProof/>
              </w:rPr>
              <w:t>AUTONOMIE</w:t>
            </w:r>
            <w:r>
              <w:rPr>
                <w:noProof/>
                <w:webHidden/>
              </w:rPr>
              <w:tab/>
            </w:r>
            <w:r>
              <w:rPr>
                <w:noProof/>
                <w:webHidden/>
              </w:rPr>
              <w:fldChar w:fldCharType="begin"/>
            </w:r>
            <w:r>
              <w:rPr>
                <w:noProof/>
                <w:webHidden/>
              </w:rPr>
              <w:instrText xml:space="preserve"> PAGEREF _Toc515570560 \h </w:instrText>
            </w:r>
            <w:r>
              <w:rPr>
                <w:noProof/>
                <w:webHidden/>
              </w:rPr>
            </w:r>
            <w:r>
              <w:rPr>
                <w:noProof/>
                <w:webHidden/>
              </w:rPr>
              <w:fldChar w:fldCharType="separate"/>
            </w:r>
            <w:r>
              <w:rPr>
                <w:noProof/>
                <w:webHidden/>
              </w:rPr>
              <w:t>7</w:t>
            </w:r>
            <w:r>
              <w:rPr>
                <w:noProof/>
                <w:webHidden/>
              </w:rPr>
              <w:fldChar w:fldCharType="end"/>
            </w:r>
          </w:hyperlink>
        </w:p>
        <w:p w14:paraId="0B93CF0B" w14:textId="05DE6122" w:rsidR="007E6498" w:rsidRDefault="007E6498" w:rsidP="007E6498">
          <w:pPr>
            <w:pStyle w:val="TM3"/>
            <w:tabs>
              <w:tab w:val="right" w:leader="dot" w:pos="11512"/>
            </w:tabs>
            <w:spacing w:line="480" w:lineRule="auto"/>
            <w:rPr>
              <w:i w:val="0"/>
              <w:iCs w:val="0"/>
              <w:noProof/>
              <w:sz w:val="22"/>
              <w:szCs w:val="22"/>
              <w:lang w:val="en-US" w:eastAsia="en-US"/>
            </w:rPr>
          </w:pPr>
          <w:hyperlink w:anchor="_Toc515570561" w:history="1">
            <w:r w:rsidRPr="00E8634B">
              <w:rPr>
                <w:rStyle w:val="Lienhypertexte"/>
                <w:noProof/>
              </w:rPr>
              <w:t>REGIME DE FONCTIONNEMENT</w:t>
            </w:r>
            <w:r>
              <w:rPr>
                <w:noProof/>
                <w:webHidden/>
              </w:rPr>
              <w:tab/>
            </w:r>
            <w:r>
              <w:rPr>
                <w:noProof/>
                <w:webHidden/>
              </w:rPr>
              <w:fldChar w:fldCharType="begin"/>
            </w:r>
            <w:r>
              <w:rPr>
                <w:noProof/>
                <w:webHidden/>
              </w:rPr>
              <w:instrText xml:space="preserve"> PAGEREF _Toc515570561 \h </w:instrText>
            </w:r>
            <w:r>
              <w:rPr>
                <w:noProof/>
                <w:webHidden/>
              </w:rPr>
            </w:r>
            <w:r>
              <w:rPr>
                <w:noProof/>
                <w:webHidden/>
              </w:rPr>
              <w:fldChar w:fldCharType="separate"/>
            </w:r>
            <w:r>
              <w:rPr>
                <w:noProof/>
                <w:webHidden/>
              </w:rPr>
              <w:t>7</w:t>
            </w:r>
            <w:r>
              <w:rPr>
                <w:noProof/>
                <w:webHidden/>
              </w:rPr>
              <w:fldChar w:fldCharType="end"/>
            </w:r>
          </w:hyperlink>
        </w:p>
        <w:p w14:paraId="407A7FE2" w14:textId="022C89BF"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2" w:history="1">
            <w:r w:rsidRPr="00E8634B">
              <w:rPr>
                <w:rStyle w:val="Lienhypertexte"/>
                <w:noProof/>
              </w:rPr>
              <w:t>PROGRAMME</w:t>
            </w:r>
            <w:r>
              <w:rPr>
                <w:noProof/>
                <w:webHidden/>
              </w:rPr>
              <w:tab/>
            </w:r>
            <w:r>
              <w:rPr>
                <w:noProof/>
                <w:webHidden/>
              </w:rPr>
              <w:fldChar w:fldCharType="begin"/>
            </w:r>
            <w:r>
              <w:rPr>
                <w:noProof/>
                <w:webHidden/>
              </w:rPr>
              <w:instrText xml:space="preserve"> PAGEREF _Toc515570562 \h </w:instrText>
            </w:r>
            <w:r>
              <w:rPr>
                <w:noProof/>
                <w:webHidden/>
              </w:rPr>
            </w:r>
            <w:r>
              <w:rPr>
                <w:noProof/>
                <w:webHidden/>
              </w:rPr>
              <w:fldChar w:fldCharType="separate"/>
            </w:r>
            <w:r>
              <w:rPr>
                <w:noProof/>
                <w:webHidden/>
              </w:rPr>
              <w:t>8</w:t>
            </w:r>
            <w:r>
              <w:rPr>
                <w:noProof/>
                <w:webHidden/>
              </w:rPr>
              <w:fldChar w:fldCharType="end"/>
            </w:r>
          </w:hyperlink>
        </w:p>
        <w:p w14:paraId="3688E55B" w14:textId="72E78366" w:rsidR="007E6498" w:rsidRDefault="007E6498" w:rsidP="007E6498">
          <w:pPr>
            <w:pStyle w:val="TM2"/>
            <w:tabs>
              <w:tab w:val="right" w:leader="dot" w:pos="11512"/>
            </w:tabs>
            <w:spacing w:line="480" w:lineRule="auto"/>
            <w:rPr>
              <w:smallCaps w:val="0"/>
              <w:noProof/>
              <w:sz w:val="22"/>
              <w:szCs w:val="22"/>
              <w:lang w:val="en-US" w:eastAsia="en-US"/>
            </w:rPr>
          </w:pPr>
          <w:hyperlink w:anchor="_Toc515570563" w:history="1">
            <w:r w:rsidRPr="00E8634B">
              <w:rPr>
                <w:rStyle w:val="Lienhypertexte"/>
                <w:noProof/>
              </w:rPr>
              <w:t>MAITRE</w:t>
            </w:r>
            <w:r>
              <w:rPr>
                <w:noProof/>
                <w:webHidden/>
              </w:rPr>
              <w:tab/>
            </w:r>
            <w:r>
              <w:rPr>
                <w:noProof/>
                <w:webHidden/>
              </w:rPr>
              <w:fldChar w:fldCharType="begin"/>
            </w:r>
            <w:r>
              <w:rPr>
                <w:noProof/>
                <w:webHidden/>
              </w:rPr>
              <w:instrText xml:space="preserve"> PAGEREF _Toc515570563 \h </w:instrText>
            </w:r>
            <w:r>
              <w:rPr>
                <w:noProof/>
                <w:webHidden/>
              </w:rPr>
            </w:r>
            <w:r>
              <w:rPr>
                <w:noProof/>
                <w:webHidden/>
              </w:rPr>
              <w:fldChar w:fldCharType="separate"/>
            </w:r>
            <w:r>
              <w:rPr>
                <w:noProof/>
                <w:webHidden/>
              </w:rPr>
              <w:t>8</w:t>
            </w:r>
            <w:r>
              <w:rPr>
                <w:noProof/>
                <w:webHidden/>
              </w:rPr>
              <w:fldChar w:fldCharType="end"/>
            </w:r>
          </w:hyperlink>
        </w:p>
        <w:p w14:paraId="3CD3AF3F" w14:textId="60706A2E" w:rsidR="007E6498" w:rsidRDefault="007E6498" w:rsidP="007E6498">
          <w:pPr>
            <w:pStyle w:val="TM2"/>
            <w:tabs>
              <w:tab w:val="right" w:leader="dot" w:pos="11512"/>
            </w:tabs>
            <w:spacing w:line="480" w:lineRule="auto"/>
            <w:rPr>
              <w:smallCaps w:val="0"/>
              <w:noProof/>
              <w:sz w:val="22"/>
              <w:szCs w:val="22"/>
              <w:lang w:val="en-US" w:eastAsia="en-US"/>
            </w:rPr>
          </w:pPr>
          <w:hyperlink w:anchor="_Toc515570564" w:history="1">
            <w:r w:rsidRPr="00E8634B">
              <w:rPr>
                <w:rStyle w:val="Lienhypertexte"/>
                <w:noProof/>
              </w:rPr>
              <w:t>ESCLAVE</w:t>
            </w:r>
            <w:r>
              <w:rPr>
                <w:noProof/>
                <w:webHidden/>
              </w:rPr>
              <w:tab/>
            </w:r>
            <w:r>
              <w:rPr>
                <w:noProof/>
                <w:webHidden/>
              </w:rPr>
              <w:fldChar w:fldCharType="begin"/>
            </w:r>
            <w:r>
              <w:rPr>
                <w:noProof/>
                <w:webHidden/>
              </w:rPr>
              <w:instrText xml:space="preserve"> PAGEREF _Toc515570564 \h </w:instrText>
            </w:r>
            <w:r>
              <w:rPr>
                <w:noProof/>
                <w:webHidden/>
              </w:rPr>
            </w:r>
            <w:r>
              <w:rPr>
                <w:noProof/>
                <w:webHidden/>
              </w:rPr>
              <w:fldChar w:fldCharType="separate"/>
            </w:r>
            <w:r>
              <w:rPr>
                <w:noProof/>
                <w:webHidden/>
              </w:rPr>
              <w:t>10</w:t>
            </w:r>
            <w:r>
              <w:rPr>
                <w:noProof/>
                <w:webHidden/>
              </w:rPr>
              <w:fldChar w:fldCharType="end"/>
            </w:r>
          </w:hyperlink>
        </w:p>
        <w:p w14:paraId="1FF6DFE7" w14:textId="7F1D8478"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5" w:history="1">
            <w:r w:rsidRPr="00E8634B">
              <w:rPr>
                <w:rStyle w:val="Lienhypertexte"/>
                <w:noProof/>
              </w:rPr>
              <w:t>DIFFICULTEES</w:t>
            </w:r>
            <w:r>
              <w:rPr>
                <w:noProof/>
                <w:webHidden/>
              </w:rPr>
              <w:tab/>
            </w:r>
            <w:r>
              <w:rPr>
                <w:noProof/>
                <w:webHidden/>
              </w:rPr>
              <w:fldChar w:fldCharType="begin"/>
            </w:r>
            <w:r>
              <w:rPr>
                <w:noProof/>
                <w:webHidden/>
              </w:rPr>
              <w:instrText xml:space="preserve"> PAGEREF _Toc515570565 \h </w:instrText>
            </w:r>
            <w:r>
              <w:rPr>
                <w:noProof/>
                <w:webHidden/>
              </w:rPr>
            </w:r>
            <w:r>
              <w:rPr>
                <w:noProof/>
                <w:webHidden/>
              </w:rPr>
              <w:fldChar w:fldCharType="separate"/>
            </w:r>
            <w:r>
              <w:rPr>
                <w:noProof/>
                <w:webHidden/>
              </w:rPr>
              <w:t>11</w:t>
            </w:r>
            <w:r>
              <w:rPr>
                <w:noProof/>
                <w:webHidden/>
              </w:rPr>
              <w:fldChar w:fldCharType="end"/>
            </w:r>
          </w:hyperlink>
        </w:p>
        <w:p w14:paraId="5CF8567E" w14:textId="778F8BA6"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6" w:history="1">
            <w:r w:rsidRPr="00E8634B">
              <w:rPr>
                <w:rStyle w:val="Lienhypertexte"/>
                <w:noProof/>
              </w:rPr>
              <w:t>PERSPECTIVES</w:t>
            </w:r>
            <w:r>
              <w:rPr>
                <w:noProof/>
                <w:webHidden/>
              </w:rPr>
              <w:tab/>
            </w:r>
            <w:r>
              <w:rPr>
                <w:noProof/>
                <w:webHidden/>
              </w:rPr>
              <w:fldChar w:fldCharType="begin"/>
            </w:r>
            <w:r>
              <w:rPr>
                <w:noProof/>
                <w:webHidden/>
              </w:rPr>
              <w:instrText xml:space="preserve"> PAGEREF _Toc515570566 \h </w:instrText>
            </w:r>
            <w:r>
              <w:rPr>
                <w:noProof/>
                <w:webHidden/>
              </w:rPr>
            </w:r>
            <w:r>
              <w:rPr>
                <w:noProof/>
                <w:webHidden/>
              </w:rPr>
              <w:fldChar w:fldCharType="separate"/>
            </w:r>
            <w:r>
              <w:rPr>
                <w:noProof/>
                <w:webHidden/>
              </w:rPr>
              <w:t>12</w:t>
            </w:r>
            <w:r>
              <w:rPr>
                <w:noProof/>
                <w:webHidden/>
              </w:rPr>
              <w:fldChar w:fldCharType="end"/>
            </w:r>
          </w:hyperlink>
        </w:p>
        <w:p w14:paraId="3E1AF4BE" w14:textId="43BDEA45"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7" w:history="1">
            <w:r w:rsidRPr="00E8634B">
              <w:rPr>
                <w:rStyle w:val="Lienhypertexte"/>
                <w:noProof/>
              </w:rPr>
              <w:t>CONCLUSION</w:t>
            </w:r>
            <w:r>
              <w:rPr>
                <w:noProof/>
                <w:webHidden/>
              </w:rPr>
              <w:tab/>
            </w:r>
            <w:r>
              <w:rPr>
                <w:noProof/>
                <w:webHidden/>
              </w:rPr>
              <w:fldChar w:fldCharType="begin"/>
            </w:r>
            <w:r>
              <w:rPr>
                <w:noProof/>
                <w:webHidden/>
              </w:rPr>
              <w:instrText xml:space="preserve"> PAGEREF _Toc515570567 \h </w:instrText>
            </w:r>
            <w:r>
              <w:rPr>
                <w:noProof/>
                <w:webHidden/>
              </w:rPr>
            </w:r>
            <w:r>
              <w:rPr>
                <w:noProof/>
                <w:webHidden/>
              </w:rPr>
              <w:fldChar w:fldCharType="separate"/>
            </w:r>
            <w:r>
              <w:rPr>
                <w:noProof/>
                <w:webHidden/>
              </w:rPr>
              <w:t>13</w:t>
            </w:r>
            <w:r>
              <w:rPr>
                <w:noProof/>
                <w:webHidden/>
              </w:rPr>
              <w:fldChar w:fldCharType="end"/>
            </w:r>
          </w:hyperlink>
        </w:p>
        <w:p w14:paraId="2B2BF61D" w14:textId="7AF531DD" w:rsidR="007E6498" w:rsidRDefault="007E6498" w:rsidP="007E6498">
          <w:pPr>
            <w:pStyle w:val="TM2"/>
            <w:tabs>
              <w:tab w:val="right" w:leader="dot" w:pos="11512"/>
            </w:tabs>
            <w:spacing w:line="480" w:lineRule="auto"/>
            <w:rPr>
              <w:smallCaps w:val="0"/>
              <w:noProof/>
              <w:sz w:val="22"/>
              <w:szCs w:val="22"/>
              <w:lang w:val="en-US" w:eastAsia="en-US"/>
            </w:rPr>
          </w:pPr>
          <w:hyperlink w:anchor="_Toc515570568" w:history="1">
            <w:r w:rsidRPr="00E8634B">
              <w:rPr>
                <w:rStyle w:val="Lienhypertexte"/>
                <w:noProof/>
              </w:rPr>
              <w:t>Ce que ce projet nous a apporté</w:t>
            </w:r>
            <w:r>
              <w:rPr>
                <w:noProof/>
                <w:webHidden/>
              </w:rPr>
              <w:tab/>
            </w:r>
            <w:r>
              <w:rPr>
                <w:noProof/>
                <w:webHidden/>
              </w:rPr>
              <w:fldChar w:fldCharType="begin"/>
            </w:r>
            <w:r>
              <w:rPr>
                <w:noProof/>
                <w:webHidden/>
              </w:rPr>
              <w:instrText xml:space="preserve"> PAGEREF _Toc515570568 \h </w:instrText>
            </w:r>
            <w:r>
              <w:rPr>
                <w:noProof/>
                <w:webHidden/>
              </w:rPr>
            </w:r>
            <w:r>
              <w:rPr>
                <w:noProof/>
                <w:webHidden/>
              </w:rPr>
              <w:fldChar w:fldCharType="separate"/>
            </w:r>
            <w:r>
              <w:rPr>
                <w:noProof/>
                <w:webHidden/>
              </w:rPr>
              <w:t>13</w:t>
            </w:r>
            <w:r>
              <w:rPr>
                <w:noProof/>
                <w:webHidden/>
              </w:rPr>
              <w:fldChar w:fldCharType="end"/>
            </w:r>
          </w:hyperlink>
        </w:p>
        <w:p w14:paraId="508D8F40" w14:textId="784D2B2F" w:rsidR="007E6498" w:rsidRDefault="007E6498" w:rsidP="007E6498">
          <w:pPr>
            <w:pStyle w:val="TM2"/>
            <w:tabs>
              <w:tab w:val="right" w:leader="dot" w:pos="11512"/>
            </w:tabs>
            <w:spacing w:line="480" w:lineRule="auto"/>
            <w:rPr>
              <w:smallCaps w:val="0"/>
              <w:noProof/>
              <w:sz w:val="22"/>
              <w:szCs w:val="22"/>
              <w:lang w:val="en-US" w:eastAsia="en-US"/>
            </w:rPr>
          </w:pPr>
          <w:hyperlink w:anchor="_Toc515570569" w:history="1">
            <w:r w:rsidRPr="00E8634B">
              <w:rPr>
                <w:rStyle w:val="Lienhypertexte"/>
                <w:noProof/>
              </w:rPr>
              <w:t>Remerciements</w:t>
            </w:r>
            <w:r>
              <w:rPr>
                <w:noProof/>
                <w:webHidden/>
              </w:rPr>
              <w:tab/>
            </w:r>
            <w:r>
              <w:rPr>
                <w:noProof/>
                <w:webHidden/>
              </w:rPr>
              <w:fldChar w:fldCharType="begin"/>
            </w:r>
            <w:r>
              <w:rPr>
                <w:noProof/>
                <w:webHidden/>
              </w:rPr>
              <w:instrText xml:space="preserve"> PAGEREF _Toc515570569 \h </w:instrText>
            </w:r>
            <w:r>
              <w:rPr>
                <w:noProof/>
                <w:webHidden/>
              </w:rPr>
            </w:r>
            <w:r>
              <w:rPr>
                <w:noProof/>
                <w:webHidden/>
              </w:rPr>
              <w:fldChar w:fldCharType="separate"/>
            </w:r>
            <w:r>
              <w:rPr>
                <w:noProof/>
                <w:webHidden/>
              </w:rPr>
              <w:t>13</w:t>
            </w:r>
            <w:r>
              <w:rPr>
                <w:noProof/>
                <w:webHidden/>
              </w:rPr>
              <w:fldChar w:fldCharType="end"/>
            </w:r>
          </w:hyperlink>
        </w:p>
        <w:p w14:paraId="61BD667C" w14:textId="3E782AE7"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70" w:history="1">
            <w:r w:rsidRPr="00E8634B">
              <w:rPr>
                <w:rStyle w:val="Lienhypertexte"/>
                <w:noProof/>
              </w:rPr>
              <w:t>SOURCES</w:t>
            </w:r>
            <w:r>
              <w:rPr>
                <w:noProof/>
                <w:webHidden/>
              </w:rPr>
              <w:tab/>
            </w:r>
            <w:r>
              <w:rPr>
                <w:noProof/>
                <w:webHidden/>
              </w:rPr>
              <w:fldChar w:fldCharType="begin"/>
            </w:r>
            <w:r>
              <w:rPr>
                <w:noProof/>
                <w:webHidden/>
              </w:rPr>
              <w:instrText xml:space="preserve"> PAGEREF _Toc515570570 \h </w:instrText>
            </w:r>
            <w:r>
              <w:rPr>
                <w:noProof/>
                <w:webHidden/>
              </w:rPr>
            </w:r>
            <w:r>
              <w:rPr>
                <w:noProof/>
                <w:webHidden/>
              </w:rPr>
              <w:fldChar w:fldCharType="separate"/>
            </w:r>
            <w:r>
              <w:rPr>
                <w:noProof/>
                <w:webHidden/>
              </w:rPr>
              <w:t>14</w:t>
            </w:r>
            <w:r>
              <w:rPr>
                <w:noProof/>
                <w:webHidden/>
              </w:rPr>
              <w:fldChar w:fldCharType="end"/>
            </w:r>
          </w:hyperlink>
        </w:p>
        <w:p w14:paraId="3A1193E4" w14:textId="59404824"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71" w:history="1">
            <w:r w:rsidRPr="00E8634B">
              <w:rPr>
                <w:rStyle w:val="Lienhypertexte"/>
                <w:noProof/>
              </w:rPr>
              <w:t>ANNEXES</w:t>
            </w:r>
            <w:r>
              <w:rPr>
                <w:noProof/>
                <w:webHidden/>
              </w:rPr>
              <w:tab/>
            </w:r>
            <w:r>
              <w:rPr>
                <w:noProof/>
                <w:webHidden/>
              </w:rPr>
              <w:fldChar w:fldCharType="begin"/>
            </w:r>
            <w:r>
              <w:rPr>
                <w:noProof/>
                <w:webHidden/>
              </w:rPr>
              <w:instrText xml:space="preserve"> PAGEREF _Toc515570571 \h </w:instrText>
            </w:r>
            <w:r>
              <w:rPr>
                <w:noProof/>
                <w:webHidden/>
              </w:rPr>
            </w:r>
            <w:r>
              <w:rPr>
                <w:noProof/>
                <w:webHidden/>
              </w:rPr>
              <w:fldChar w:fldCharType="separate"/>
            </w:r>
            <w:r>
              <w:rPr>
                <w:noProof/>
                <w:webHidden/>
              </w:rPr>
              <w:t>15</w:t>
            </w:r>
            <w:r>
              <w:rPr>
                <w:noProof/>
                <w:webHidden/>
              </w:rPr>
              <w:fldChar w:fldCharType="end"/>
            </w:r>
          </w:hyperlink>
        </w:p>
        <w:p w14:paraId="2F8FD8CA" w14:textId="0DF3F87F" w:rsidR="00BF2553" w:rsidRDefault="00BF2553" w:rsidP="007E6498">
          <w:pPr>
            <w:spacing w:line="480" w:lineRule="auto"/>
            <w:rPr>
              <w:b/>
              <w:bCs/>
              <w:noProof/>
            </w:rPr>
          </w:pPr>
          <w:r>
            <w:rPr>
              <w:b/>
              <w:bCs/>
              <w:noProof/>
            </w:rPr>
            <w:fldChar w:fldCharType="end"/>
          </w:r>
        </w:p>
      </w:sdtContent>
    </w:sdt>
    <w:p w14:paraId="3C7C8A1D" w14:textId="77777777" w:rsidR="00E85372" w:rsidRDefault="00E85372">
      <w:r>
        <w:br w:type="page"/>
      </w:r>
      <w:bookmarkStart w:id="0" w:name="_GoBack"/>
      <w:bookmarkEnd w:id="0"/>
    </w:p>
    <w:p w14:paraId="10CB4504" w14:textId="77777777" w:rsidR="0058332A" w:rsidRDefault="00ED45EF" w:rsidP="00ED45EF">
      <w:pPr>
        <w:pStyle w:val="Titre1"/>
      </w:pPr>
      <w:bookmarkStart w:id="1" w:name="_Toc515570552"/>
      <w:r>
        <w:lastRenderedPageBreak/>
        <w:t>INTRODUCTION</w:t>
      </w:r>
      <w:bookmarkEnd w:id="1"/>
    </w:p>
    <w:p w14:paraId="6123730F" w14:textId="77777777" w:rsidR="00ED45EF" w:rsidRDefault="00ED45EF" w:rsidP="00ED45EF"/>
    <w:p w14:paraId="2801E0AA" w14:textId="77777777" w:rsidR="00ED45EF" w:rsidRDefault="00ED45EF" w:rsidP="00ED45EF">
      <w:pPr>
        <w:pStyle w:val="Titre2"/>
      </w:pPr>
      <w:bookmarkStart w:id="2" w:name="_Toc515570553"/>
      <w:r>
        <w:t>FRANÇAIS</w:t>
      </w:r>
      <w:bookmarkEnd w:id="2"/>
    </w:p>
    <w:p w14:paraId="6B14A7E8" w14:textId="77777777" w:rsidR="00995480" w:rsidRDefault="008D509A" w:rsidP="00177C87">
      <w:pPr>
        <w:ind w:firstLine="708"/>
      </w:pPr>
      <w:r>
        <w:t xml:space="preserve">Notre projet est </w:t>
      </w:r>
      <w:r w:rsidR="00177C87">
        <w:t xml:space="preserve">le </w:t>
      </w:r>
      <w:proofErr w:type="spellStart"/>
      <w:r w:rsidR="00177C87">
        <w:t>Stroboglove</w:t>
      </w:r>
      <w:proofErr w:type="spellEnd"/>
      <w:r w:rsidR="00177C87">
        <w:t xml:space="preserve">. Le nom vient du mélange entre Stroboscopique et </w:t>
      </w:r>
      <w:proofErr w:type="spellStart"/>
      <w:r w:rsidR="00177C87">
        <w:t>Glove</w:t>
      </w:r>
      <w:proofErr w:type="spellEnd"/>
      <w:r w:rsidR="00177C87">
        <w:t xml:space="preserve">, qui veut dire gant en Anglais. En effet notre projet consiste à utiliser l’effet stroboscopique de façon ludique et spectaculaire. Pour cela, nous utilisons une paire de gants, l’un émettant de la lumière pour éclairer un objet en rotation et créer l’effet stroboscopique, et l’autre contrôlant l’effet en inclinant la main de droite à gauche. Cela donnera l’illusion de contrôler l’objet en rotation juste avec un mouvement de la main. </w:t>
      </w:r>
    </w:p>
    <w:p w14:paraId="127A5A6F" w14:textId="77777777" w:rsidR="00177C87" w:rsidRDefault="00177C87" w:rsidP="00177C87">
      <w:pPr>
        <w:ind w:firstLine="708"/>
      </w:pPr>
    </w:p>
    <w:p w14:paraId="7AEBFE35" w14:textId="77777777" w:rsidR="00177C87" w:rsidRDefault="001B50B3" w:rsidP="00177C87">
      <w:pPr>
        <w:ind w:firstLine="708"/>
      </w:pPr>
      <w:r>
        <w:t>Pour ceux qui ne savent pas ce qu’est l’effet stroboscopique, il s’agit d’une illusion d’optique un peu particulière, puisqu’elle ne dépend pas de l’œil humain pour fonctionner (ce qui peut donc servir d’appareil de mesure scientifique). En effet, le principe réside dans le fait d’éclairer par intermittence un objet en mouvement périodique. Si la fréquence de clignotement correspond à la fréquence du mouvement, l’observateur aura l’impression de voir un objet immobile.</w:t>
      </w:r>
    </w:p>
    <w:p w14:paraId="4A8425B3" w14:textId="77777777" w:rsidR="006723AB" w:rsidRDefault="006723AB" w:rsidP="00177C87">
      <w:pPr>
        <w:ind w:firstLine="708"/>
      </w:pPr>
    </w:p>
    <w:p w14:paraId="4AA713FA" w14:textId="77777777" w:rsidR="006723AB" w:rsidRDefault="006723AB" w:rsidP="00177C87">
      <w:pPr>
        <w:ind w:firstLine="708"/>
      </w:pPr>
      <w:r w:rsidRPr="006723AB">
        <w:rPr>
          <w:noProof/>
        </w:rPr>
        <w:drawing>
          <wp:anchor distT="0" distB="0" distL="114300" distR="114300" simplePos="0" relativeHeight="251687424" behindDoc="0" locked="0" layoutInCell="1" allowOverlap="1" wp14:anchorId="487F6E83" wp14:editId="5BBF7194">
            <wp:simplePos x="0" y="0"/>
            <wp:positionH relativeFrom="column">
              <wp:posOffset>4102735</wp:posOffset>
            </wp:positionH>
            <wp:positionV relativeFrom="paragraph">
              <wp:posOffset>100965</wp:posOffset>
            </wp:positionV>
            <wp:extent cx="1938768" cy="1790575"/>
            <wp:effectExtent l="0" t="0" r="4445" b="635"/>
            <wp:wrapNone/>
            <wp:docPr id="9" name="Image 8">
              <a:extLst xmlns:a="http://schemas.openxmlformats.org/drawingml/2006/main">
                <a:ext uri="{FF2B5EF4-FFF2-40B4-BE49-F238E27FC236}">
                  <a16:creationId xmlns:a16="http://schemas.microsoft.com/office/drawing/2014/main" id="{4E9B7C6F-7618-403B-A870-161398DC2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4E9B7C6F-7618-403B-A870-161398DC269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38768" cy="1790575"/>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5376" behindDoc="0" locked="0" layoutInCell="1" allowOverlap="1" wp14:anchorId="5A751A5F" wp14:editId="5981A605">
            <wp:simplePos x="0" y="0"/>
            <wp:positionH relativeFrom="column">
              <wp:posOffset>609559</wp:posOffset>
            </wp:positionH>
            <wp:positionV relativeFrom="paragraph">
              <wp:posOffset>118745</wp:posOffset>
            </wp:positionV>
            <wp:extent cx="1809750" cy="1776678"/>
            <wp:effectExtent l="0" t="0" r="0" b="0"/>
            <wp:wrapNone/>
            <wp:docPr id="10" name="Image 2">
              <a:extLst xmlns:a="http://schemas.openxmlformats.org/drawingml/2006/main">
                <a:ext uri="{FF2B5EF4-FFF2-40B4-BE49-F238E27FC236}">
                  <a16:creationId xmlns:a16="http://schemas.microsoft.com/office/drawing/2014/main" id="{7FD7F241-11A1-459E-8593-1248AA2EE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7FD7F241-11A1-459E-8593-1248AA2EEC6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9750" cy="1776678"/>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6400" behindDoc="0" locked="0" layoutInCell="1" allowOverlap="1" wp14:anchorId="5DCB0327" wp14:editId="5044DA3D">
            <wp:simplePos x="0" y="0"/>
            <wp:positionH relativeFrom="column">
              <wp:posOffset>2418716</wp:posOffset>
            </wp:positionH>
            <wp:positionV relativeFrom="paragraph">
              <wp:posOffset>106417</wp:posOffset>
            </wp:positionV>
            <wp:extent cx="1695450" cy="1788199"/>
            <wp:effectExtent l="0" t="0" r="0" b="2540"/>
            <wp:wrapNone/>
            <wp:docPr id="11" name="Image 5">
              <a:extLst xmlns:a="http://schemas.openxmlformats.org/drawingml/2006/main">
                <a:ext uri="{FF2B5EF4-FFF2-40B4-BE49-F238E27FC236}">
                  <a16:creationId xmlns:a16="http://schemas.microsoft.com/office/drawing/2014/main" id="{271F824E-F19A-4C08-A5BC-7ECB94AB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271F824E-F19A-4C08-A5BC-7ECB94ABB80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703895" cy="1797106"/>
                    </a:xfrm>
                    <a:prstGeom prst="rect">
                      <a:avLst/>
                    </a:prstGeom>
                  </pic:spPr>
                </pic:pic>
              </a:graphicData>
            </a:graphic>
            <wp14:sizeRelH relativeFrom="margin">
              <wp14:pctWidth>0</wp14:pctWidth>
            </wp14:sizeRelH>
            <wp14:sizeRelV relativeFrom="margin">
              <wp14:pctHeight>0</wp14:pctHeight>
            </wp14:sizeRelV>
          </wp:anchor>
        </w:drawing>
      </w:r>
    </w:p>
    <w:p w14:paraId="06B63065" w14:textId="77777777" w:rsidR="006723AB" w:rsidRDefault="006723AB" w:rsidP="00177C87">
      <w:pPr>
        <w:ind w:firstLine="708"/>
      </w:pPr>
    </w:p>
    <w:p w14:paraId="166B4C9D" w14:textId="77777777" w:rsidR="006723AB" w:rsidRDefault="006723AB" w:rsidP="00177C87">
      <w:pPr>
        <w:ind w:firstLine="708"/>
      </w:pPr>
    </w:p>
    <w:p w14:paraId="2D66E62C" w14:textId="77777777" w:rsidR="006723AB" w:rsidRDefault="006723AB" w:rsidP="00177C87">
      <w:pPr>
        <w:ind w:firstLine="708"/>
      </w:pPr>
    </w:p>
    <w:p w14:paraId="5F98F63B" w14:textId="77777777" w:rsidR="006723AB" w:rsidRDefault="006723AB" w:rsidP="00177C87">
      <w:pPr>
        <w:ind w:firstLine="708"/>
      </w:pPr>
    </w:p>
    <w:p w14:paraId="0A2B23E2" w14:textId="77777777" w:rsidR="001B50B3" w:rsidRDefault="001B50B3" w:rsidP="00177C87">
      <w:pPr>
        <w:ind w:firstLine="708"/>
      </w:pPr>
    </w:p>
    <w:p w14:paraId="340C3E8A" w14:textId="77777777" w:rsidR="006723AB" w:rsidRDefault="006723AB" w:rsidP="00177C87">
      <w:pPr>
        <w:ind w:firstLine="708"/>
      </w:pPr>
    </w:p>
    <w:p w14:paraId="54C7F8C4" w14:textId="77777777" w:rsidR="006723AB" w:rsidRDefault="006723AB" w:rsidP="00177C87">
      <w:pPr>
        <w:ind w:firstLine="708"/>
      </w:pPr>
    </w:p>
    <w:p w14:paraId="169F5FBB" w14:textId="77777777" w:rsidR="006723AB" w:rsidRDefault="006723AB" w:rsidP="00177C87">
      <w:pPr>
        <w:ind w:firstLine="708"/>
      </w:pPr>
    </w:p>
    <w:p w14:paraId="7B284B51" w14:textId="77777777" w:rsidR="006723AB" w:rsidRDefault="006723AB" w:rsidP="00177C87">
      <w:pPr>
        <w:ind w:firstLine="708"/>
      </w:pPr>
    </w:p>
    <w:p w14:paraId="53DE6014" w14:textId="77777777" w:rsidR="006723AB" w:rsidRDefault="006723AB" w:rsidP="00177C87">
      <w:pPr>
        <w:ind w:firstLine="708"/>
      </w:pPr>
      <w:r>
        <w:rPr>
          <w:noProof/>
        </w:rPr>
        <mc:AlternateContent>
          <mc:Choice Requires="wps">
            <w:drawing>
              <wp:anchor distT="0" distB="0" distL="114300" distR="114300" simplePos="0" relativeHeight="251689472" behindDoc="0" locked="0" layoutInCell="1" allowOverlap="1" wp14:anchorId="7C7545A6" wp14:editId="39FDFC4C">
                <wp:simplePos x="0" y="0"/>
                <wp:positionH relativeFrom="column">
                  <wp:posOffset>608965</wp:posOffset>
                </wp:positionH>
                <wp:positionV relativeFrom="paragraph">
                  <wp:posOffset>167640</wp:posOffset>
                </wp:positionV>
                <wp:extent cx="3333750" cy="635"/>
                <wp:effectExtent l="0" t="0" r="0" b="5715"/>
                <wp:wrapNone/>
                <wp:docPr id="12" name="Zone de texte 12"/>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64B7E8F" w14:textId="00C2698A" w:rsidR="000F4D84" w:rsidRPr="00750C87" w:rsidRDefault="000F4D84" w:rsidP="006723AB">
                            <w:pPr>
                              <w:pStyle w:val="Lgende"/>
                              <w:rPr>
                                <w:sz w:val="24"/>
                                <w:szCs w:val="24"/>
                              </w:rPr>
                            </w:pPr>
                            <w:r>
                              <w:t xml:space="preserve">Figure </w:t>
                            </w:r>
                            <w:fldSimple w:instr=" SEQ Figure \* ARABIC ">
                              <w:r w:rsidR="007E6498">
                                <w:rPr>
                                  <w:noProof/>
                                </w:rPr>
                                <w:t>1</w:t>
                              </w:r>
                            </w:fldSimple>
                            <w:r>
                              <w:t xml:space="preserve"> schéma explicatif de l'effet stroboscopique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C7545A6" id="_x0000_t202" coordsize="21600,21600" o:spt="202" path="m,l,21600r21600,l21600,xe">
                <v:stroke joinstyle="miter"/>
                <v:path gradientshapeok="t" o:connecttype="rect"/>
              </v:shapetype>
              <v:shape id="Zone de texte 12" o:spid="_x0000_s1030" type="#_x0000_t202" style="position:absolute;left:0;text-align:left;margin-left:47.95pt;margin-top:13.2pt;width:26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" stroked="f">
                <v:textbox style="mso-fit-shape-to-text:t" inset="0,0,0,0">
                  <w:txbxContent>
                    <w:p w14:paraId="364B7E8F" w14:textId="00C2698A" w:rsidR="000F4D84" w:rsidRPr="00750C87" w:rsidRDefault="000F4D84" w:rsidP="006723AB">
                      <w:pPr>
                        <w:pStyle w:val="Lgende"/>
                        <w:rPr>
                          <w:sz w:val="24"/>
                          <w:szCs w:val="24"/>
                        </w:rPr>
                      </w:pPr>
                      <w:r>
                        <w:t xml:space="preserve">Figure </w:t>
                      </w:r>
                      <w:fldSimple w:instr=" SEQ Figure \* ARABIC ">
                        <w:r w:rsidR="007E6498">
                          <w:rPr>
                            <w:noProof/>
                          </w:rPr>
                          <w:t>1</w:t>
                        </w:r>
                      </w:fldSimple>
                      <w:r>
                        <w:t xml:space="preserve"> schéma explicatif de l'effet stroboscopique</w:t>
                      </w:r>
                    </w:p>
                  </w:txbxContent>
                </v:textbox>
              </v:shape>
            </w:pict>
          </mc:Fallback>
        </mc:AlternateContent>
      </w:r>
    </w:p>
    <w:p w14:paraId="1518D0A3" w14:textId="77777777" w:rsidR="00177C87" w:rsidRDefault="00177C87" w:rsidP="00177C87">
      <w:pPr>
        <w:ind w:firstLine="708"/>
      </w:pPr>
    </w:p>
    <w:p w14:paraId="7408A9DF" w14:textId="77777777" w:rsidR="006723AB" w:rsidRDefault="006723AB" w:rsidP="00177C87">
      <w:pPr>
        <w:ind w:firstLine="708"/>
      </w:pPr>
    </w:p>
    <w:p w14:paraId="0B69B3BF" w14:textId="77777777" w:rsidR="00177C87" w:rsidRDefault="00177C87" w:rsidP="00177C87">
      <w:pPr>
        <w:ind w:firstLine="708"/>
      </w:pPr>
      <w:r>
        <w:t xml:space="preserve">Nous avons eu l’idée de ce projet en regardant le film </w:t>
      </w:r>
      <w:r>
        <w:rPr>
          <w:i/>
        </w:rPr>
        <w:t>Dr Strange</w:t>
      </w:r>
      <w:r>
        <w:t>, et plus particulièrement la scène où le personnage principal contrôle le temps d’un simple mouvement de main. L’inspiration nous a frappé, et nous nous sommes mis à imaginer les solutions pour recréer cet effet en vrai.</w:t>
      </w:r>
    </w:p>
    <w:p w14:paraId="712150DE" w14:textId="77777777" w:rsidR="00177C87" w:rsidRDefault="00177C87" w:rsidP="00177C87">
      <w:pPr>
        <w:ind w:firstLine="708"/>
      </w:pPr>
    </w:p>
    <w:p w14:paraId="2628547A" w14:textId="77777777" w:rsidR="00177C87" w:rsidRDefault="00177C87" w:rsidP="00177C87">
      <w:pPr>
        <w:ind w:firstLine="708"/>
      </w:pPr>
      <w:r>
        <w:t xml:space="preserve">Pour la suite de ce rapport, nous allons </w:t>
      </w:r>
      <w:r w:rsidR="00F22E56">
        <w:t xml:space="preserve">vous aider à comprendre toutes les facettes de ce projet pour qu’au final vous puissiez vous-même créer vos propres </w:t>
      </w:r>
      <w:proofErr w:type="spellStart"/>
      <w:r w:rsidR="00F22E56">
        <w:t>Stroboglove</w:t>
      </w:r>
      <w:proofErr w:type="spellEnd"/>
      <w:r w:rsidR="00F22E56">
        <w:t>.</w:t>
      </w:r>
    </w:p>
    <w:p w14:paraId="743DA1A9" w14:textId="77777777" w:rsidR="00F22E56" w:rsidRDefault="00F22E56" w:rsidP="00177C87">
      <w:pPr>
        <w:ind w:firstLine="708"/>
      </w:pPr>
    </w:p>
    <w:p w14:paraId="7B6FCC53" w14:textId="77777777" w:rsidR="00ED45EF" w:rsidRPr="00F920F7" w:rsidRDefault="00ED45EF" w:rsidP="00ED45EF">
      <w:pPr>
        <w:pStyle w:val="Titre2"/>
        <w:rPr>
          <w:lang w:val="en-US"/>
        </w:rPr>
      </w:pPr>
      <w:bookmarkStart w:id="3" w:name="_Toc515570554"/>
      <w:r w:rsidRPr="00F920F7">
        <w:rPr>
          <w:lang w:val="en-US"/>
        </w:rPr>
        <w:t>ENGLISH</w:t>
      </w:r>
      <w:bookmarkEnd w:id="3"/>
    </w:p>
    <w:p w14:paraId="0AFE76C7" w14:textId="77777777" w:rsidR="00E15E4C" w:rsidRDefault="005E6AF6" w:rsidP="00ED45EF">
      <w:pPr>
        <w:rPr>
          <w:lang w:val="en-US"/>
        </w:rPr>
      </w:pPr>
      <w:r w:rsidRPr="005E6AF6">
        <w:rPr>
          <w:lang w:val="en-US"/>
        </w:rPr>
        <w:t xml:space="preserve">Our project is called </w:t>
      </w:r>
      <w:r w:rsidRPr="005E6AF6">
        <w:rPr>
          <w:i/>
          <w:lang w:val="en-US"/>
        </w:rPr>
        <w:t>T</w:t>
      </w:r>
      <w:r>
        <w:rPr>
          <w:i/>
          <w:lang w:val="en-US"/>
        </w:rPr>
        <w:t xml:space="preserve">he </w:t>
      </w:r>
      <w:proofErr w:type="spellStart"/>
      <w:r>
        <w:rPr>
          <w:i/>
          <w:lang w:val="en-US"/>
        </w:rPr>
        <w:t>Stroboglove</w:t>
      </w:r>
      <w:proofErr w:type="spellEnd"/>
      <w:r>
        <w:rPr>
          <w:lang w:val="en-US"/>
        </w:rPr>
        <w:t>. The name comes from the words “Stroboscopic” and “glove”. Indeed, our project is about using the stroboscopic effect in a ludic and spectacular way.</w:t>
      </w:r>
      <w:r w:rsidR="00A21056">
        <w:rPr>
          <w:lang w:val="en-US"/>
        </w:rPr>
        <w:t xml:space="preserve"> To do that, we are using a set of two gloves. The first one emits flashes of light to create the stroboscopic effect on a rotating object, and the other one controls the effect with the angle of the hand. This gives the illusion of controlling a rotating object with hand motion.</w:t>
      </w:r>
    </w:p>
    <w:p w14:paraId="5F1F760D" w14:textId="77777777" w:rsidR="00E15E4C" w:rsidRDefault="00E15E4C" w:rsidP="00ED45EF">
      <w:pPr>
        <w:rPr>
          <w:lang w:val="en-US"/>
        </w:rPr>
      </w:pPr>
    </w:p>
    <w:p w14:paraId="5500AEAF" w14:textId="77777777" w:rsidR="00130090" w:rsidRDefault="00E15E4C" w:rsidP="00ED45EF">
      <w:pPr>
        <w:rPr>
          <w:lang w:val="en-US"/>
        </w:rPr>
      </w:pPr>
      <w:r>
        <w:rPr>
          <w:lang w:val="en-US"/>
        </w:rPr>
        <w:t>For those who are not familiar with the stroboscopic effect, it is a</w:t>
      </w:r>
      <w:r w:rsidR="00EF4F83">
        <w:rPr>
          <w:lang w:val="en-US"/>
        </w:rPr>
        <w:t>n</w:t>
      </w:r>
      <w:r>
        <w:rPr>
          <w:lang w:val="en-US"/>
        </w:rPr>
        <w:t xml:space="preserve"> optical illusion </w:t>
      </w:r>
      <w:r w:rsidR="00EF4F83">
        <w:rPr>
          <w:lang w:val="en-US"/>
        </w:rPr>
        <w:t xml:space="preserve">which relies on flashing short pulses of light on a rotating object at regular intervals. If an object has a constant period of rotation, then flashing it with the same </w:t>
      </w:r>
      <w:r w:rsidR="00130090">
        <w:rPr>
          <w:lang w:val="en-US"/>
        </w:rPr>
        <w:t xml:space="preserve">period between flashes will make the object seem motionless, while it is </w:t>
      </w:r>
      <w:proofErr w:type="gramStart"/>
      <w:r w:rsidR="00130090">
        <w:rPr>
          <w:lang w:val="en-US"/>
        </w:rPr>
        <w:t>actually moving</w:t>
      </w:r>
      <w:proofErr w:type="gramEnd"/>
      <w:r w:rsidR="00130090">
        <w:rPr>
          <w:lang w:val="en-US"/>
        </w:rPr>
        <w:t>.</w:t>
      </w:r>
      <w:r w:rsidR="00EF4F83">
        <w:rPr>
          <w:lang w:val="en-US"/>
        </w:rPr>
        <w:t xml:space="preserve"> </w:t>
      </w:r>
      <w:r w:rsidR="00130090">
        <w:rPr>
          <w:lang w:val="en-US"/>
        </w:rPr>
        <w:t xml:space="preserve">This gives the impression of stopping time! </w:t>
      </w:r>
    </w:p>
    <w:p w14:paraId="163A40E0" w14:textId="77777777" w:rsidR="00ED45EF" w:rsidRPr="005E6AF6" w:rsidRDefault="00130090" w:rsidP="00ED45EF">
      <w:pPr>
        <w:rPr>
          <w:lang w:val="en-US"/>
        </w:rPr>
      </w:pPr>
      <w:r>
        <w:rPr>
          <w:lang w:val="en-US"/>
        </w:rPr>
        <w:t xml:space="preserve">It is a </w:t>
      </w:r>
      <w:proofErr w:type="gramStart"/>
      <w:r>
        <w:rPr>
          <w:lang w:val="en-US"/>
        </w:rPr>
        <w:t>particular optical</w:t>
      </w:r>
      <w:proofErr w:type="gramEnd"/>
      <w:r>
        <w:rPr>
          <w:lang w:val="en-US"/>
        </w:rPr>
        <w:t xml:space="preserve"> illusion because it doesn’t rely on the human eye. Thus, it can be used for scientific measurements.  </w:t>
      </w:r>
    </w:p>
    <w:p w14:paraId="53D787EC" w14:textId="77777777" w:rsidR="00ED45EF" w:rsidRDefault="00ED45EF" w:rsidP="00ED45EF">
      <w:pPr>
        <w:rPr>
          <w:lang w:val="en-US"/>
        </w:rPr>
      </w:pPr>
    </w:p>
    <w:p w14:paraId="0E864B91" w14:textId="77777777" w:rsidR="00C532D2" w:rsidRDefault="00130090" w:rsidP="00ED45EF">
      <w:pPr>
        <w:rPr>
          <w:lang w:val="en-US"/>
        </w:rPr>
      </w:pPr>
      <w:r>
        <w:rPr>
          <w:lang w:val="en-US"/>
        </w:rPr>
        <w:t xml:space="preserve">The idea for this project came to us when we watched the </w:t>
      </w:r>
      <w:r>
        <w:rPr>
          <w:i/>
          <w:lang w:val="en-US"/>
        </w:rPr>
        <w:t xml:space="preserve">Doctor Strange </w:t>
      </w:r>
      <w:r>
        <w:rPr>
          <w:lang w:val="en-US"/>
        </w:rPr>
        <w:t>movie, more specifically the scene where the main character controls time with a simple hand gesture</w:t>
      </w:r>
      <w:r w:rsidR="00A46F5F">
        <w:rPr>
          <w:lang w:val="en-US"/>
        </w:rPr>
        <w:t>. We began searching ways to recreate the same effect in real life.</w:t>
      </w:r>
    </w:p>
    <w:p w14:paraId="510DC38E" w14:textId="77777777" w:rsidR="00C532D2" w:rsidRDefault="00C532D2" w:rsidP="00ED45EF">
      <w:pPr>
        <w:rPr>
          <w:lang w:val="en-US"/>
        </w:rPr>
      </w:pPr>
    </w:p>
    <w:p w14:paraId="1813FC2D" w14:textId="77777777" w:rsidR="00130090" w:rsidRPr="005E6AF6" w:rsidRDefault="00C532D2" w:rsidP="00ED45EF">
      <w:pPr>
        <w:rPr>
          <w:lang w:val="en-US"/>
        </w:rPr>
      </w:pPr>
      <w:r>
        <w:rPr>
          <w:lang w:val="en-US"/>
        </w:rPr>
        <w:t xml:space="preserve">In this report, we will help you understand all the aspects of this project, so that in the end you could create your own </w:t>
      </w:r>
      <w:proofErr w:type="spellStart"/>
      <w:r w:rsidRPr="00C532D2">
        <w:rPr>
          <w:i/>
          <w:lang w:val="en-US"/>
        </w:rPr>
        <w:t>Strobogloves</w:t>
      </w:r>
      <w:proofErr w:type="spellEnd"/>
      <w:r>
        <w:rPr>
          <w:lang w:val="en-US"/>
        </w:rPr>
        <w:t>.</w:t>
      </w:r>
      <w:r w:rsidR="00130090" w:rsidRPr="00C532D2">
        <w:rPr>
          <w:i/>
          <w:lang w:val="en-US"/>
        </w:rPr>
        <w:t xml:space="preserve"> </w:t>
      </w:r>
    </w:p>
    <w:p w14:paraId="51BDF8CD" w14:textId="77777777" w:rsidR="00612CD8" w:rsidRPr="005E6AF6" w:rsidRDefault="00612CD8">
      <w:pPr>
        <w:rPr>
          <w:lang w:val="en-US"/>
        </w:rPr>
      </w:pPr>
      <w:r w:rsidRPr="005E6AF6">
        <w:rPr>
          <w:lang w:val="en-US"/>
        </w:rPr>
        <w:br w:type="page"/>
      </w:r>
    </w:p>
    <w:p w14:paraId="7FFEC1FC" w14:textId="77777777" w:rsidR="00ED45EF" w:rsidRDefault="00612CD8" w:rsidP="00612CD8">
      <w:pPr>
        <w:pStyle w:val="Titre1"/>
      </w:pPr>
      <w:bookmarkStart w:id="4" w:name="_Toc515570555"/>
      <w:r>
        <w:lastRenderedPageBreak/>
        <w:t>OBJECTIFS ET FONCTIONNEMENT</w:t>
      </w:r>
      <w:bookmarkEnd w:id="4"/>
    </w:p>
    <w:p w14:paraId="6B64E7DD" w14:textId="77777777" w:rsidR="004B2A08" w:rsidRDefault="004B2A08"/>
    <w:p w14:paraId="19200B4A" w14:textId="77777777" w:rsidR="0097535B" w:rsidRDefault="0097535B" w:rsidP="00170A01">
      <w:pPr>
        <w:ind w:firstLine="708"/>
      </w:pPr>
    </w:p>
    <w:p w14:paraId="7D5DCF0D" w14:textId="77777777" w:rsidR="00C27384" w:rsidRDefault="009E6805" w:rsidP="00170A01">
      <w:pPr>
        <w:ind w:firstLine="708"/>
      </w:pPr>
      <w:r>
        <w:t xml:space="preserve">L’objectif de notre projet est de concevoir un objet ludique et impressionnant. </w:t>
      </w:r>
      <w:r w:rsidR="00E02E7C">
        <w:t xml:space="preserve">Nous voulions donc que le produit final soit à la fois ergonomique et design. </w:t>
      </w:r>
    </w:p>
    <w:p w14:paraId="12DD1645" w14:textId="77777777" w:rsidR="00E02E7C" w:rsidRDefault="00E02E7C">
      <w:r>
        <w:t>Nous avons choisi d’utiliser une paire de gants dans cet optique d’ergonomie. En effet l’utilisation en est plus intuitive et plus amusante qu’avec un simple potentiomètre par exemple.</w:t>
      </w:r>
    </w:p>
    <w:p w14:paraId="46AC01F3" w14:textId="77777777" w:rsidR="00E02E7C" w:rsidRDefault="00E02E7C" w:rsidP="00170A01">
      <w:pPr>
        <w:ind w:firstLine="708"/>
      </w:pPr>
      <w:r>
        <w:t>Comme il y aura deux gants, un qui éclaire l’objet en rotation et l’autre qui commande, il faut établir une communication entre eux. Nous avons choisi le Bluetooth car c’était la solution la plus adapté à la situation.</w:t>
      </w:r>
    </w:p>
    <w:p w14:paraId="4FD3998C" w14:textId="77777777" w:rsidR="00E02E7C" w:rsidRDefault="00E02E7C" w:rsidP="00170A01">
      <w:pPr>
        <w:ind w:firstLine="708"/>
      </w:pPr>
      <w:r>
        <w:t xml:space="preserve">Il fallait aussi que le produit soit adaptable à tout type d’objet en rotation, avec des vitesses pouvant être très différentes. Nous avons donc décidé d’implémenter deux modes, un mode de réglage macroscopique de la fréquence et un mode microscopique qui relève plus de l’ajustement. Pour passer d’un mode à l’autre nous </w:t>
      </w:r>
      <w:r w:rsidR="00170A01">
        <w:t>avons imaginé que l’utilisateur aura juste à plier ses doigts en accordance du mode voulu. Pour générer</w:t>
      </w:r>
      <w:r>
        <w:t xml:space="preserve"> </w:t>
      </w:r>
      <w:r w:rsidR="00170A01">
        <w:t>cet effet nous avons pensé utiliser des résistances sensibles à la flexion.</w:t>
      </w:r>
    </w:p>
    <w:p w14:paraId="03B67AA3" w14:textId="77777777" w:rsidR="00170A01" w:rsidRDefault="00170A01">
      <w:r>
        <w:tab/>
        <w:t>Finalement, nous avons décidé de rajouter des LED indiquant à l’utilisateur si les deux gants sont connectés ou non.</w:t>
      </w:r>
    </w:p>
    <w:p w14:paraId="0A8B6C7A" w14:textId="77777777" w:rsidR="00170A01" w:rsidRDefault="00170A01"/>
    <w:p w14:paraId="21CD2CB5" w14:textId="77777777" w:rsidR="0097535B" w:rsidRDefault="0097535B"/>
    <w:p w14:paraId="5738F1EC" w14:textId="77777777" w:rsidR="001A5870" w:rsidRDefault="00170A01">
      <w:r>
        <w:t xml:space="preserve">  </w:t>
      </w:r>
    </w:p>
    <w:p w14:paraId="3EA5C03A" w14:textId="77777777" w:rsidR="001A5870" w:rsidRDefault="001A5870" w:rsidP="0097535B">
      <w:pPr>
        <w:pStyle w:val="Titre2"/>
      </w:pPr>
      <w:bookmarkStart w:id="5" w:name="_Toc515570556"/>
      <w:r>
        <w:t>ORGANISATION</w:t>
      </w:r>
      <w:bookmarkEnd w:id="5"/>
    </w:p>
    <w:p w14:paraId="77CC5492" w14:textId="77777777" w:rsidR="0097535B" w:rsidRDefault="001A5870" w:rsidP="001A5870">
      <w:r>
        <w:t>Nous avions prévu de suivre ce</w:t>
      </w:r>
      <w:r w:rsidR="00480141">
        <w:t xml:space="preserve"> diagramme.</w:t>
      </w:r>
    </w:p>
    <w:p w14:paraId="74D56DA1" w14:textId="77777777" w:rsidR="0097535B" w:rsidRDefault="0097535B" w:rsidP="001A5870">
      <w:r>
        <w:rPr>
          <w:noProof/>
        </w:rPr>
        <w:drawing>
          <wp:anchor distT="0" distB="0" distL="114300" distR="114300" simplePos="0" relativeHeight="251701760" behindDoc="0" locked="0" layoutInCell="1" allowOverlap="1" wp14:anchorId="5FC4C759" wp14:editId="1B209613">
            <wp:simplePos x="0" y="0"/>
            <wp:positionH relativeFrom="margin">
              <wp:align>right</wp:align>
            </wp:positionH>
            <wp:positionV relativeFrom="paragraph">
              <wp:posOffset>12700</wp:posOffset>
            </wp:positionV>
            <wp:extent cx="7315200" cy="19431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0" cy="1943100"/>
                    </a:xfrm>
                    <a:prstGeom prst="rect">
                      <a:avLst/>
                    </a:prstGeom>
                    <a:noFill/>
                    <a:ln>
                      <a:noFill/>
                    </a:ln>
                  </pic:spPr>
                </pic:pic>
              </a:graphicData>
            </a:graphic>
          </wp:anchor>
        </w:drawing>
      </w:r>
    </w:p>
    <w:p w14:paraId="3ADBBEC9" w14:textId="77777777" w:rsidR="0097535B" w:rsidRDefault="0097535B" w:rsidP="001A5870"/>
    <w:p w14:paraId="1B330442" w14:textId="77777777" w:rsidR="0097535B" w:rsidRDefault="0097535B" w:rsidP="001A5870"/>
    <w:p w14:paraId="0F370649" w14:textId="77777777" w:rsidR="0097535B" w:rsidRDefault="0097535B" w:rsidP="001A5870"/>
    <w:p w14:paraId="4CF8DBBC" w14:textId="77777777" w:rsidR="0097535B" w:rsidRDefault="0097535B" w:rsidP="001A5870"/>
    <w:p w14:paraId="0212A480" w14:textId="77777777" w:rsidR="0097535B" w:rsidRDefault="0097535B" w:rsidP="001A5870"/>
    <w:p w14:paraId="203D76E1" w14:textId="77777777" w:rsidR="0097535B" w:rsidRDefault="0097535B" w:rsidP="001A5870"/>
    <w:p w14:paraId="710647F1" w14:textId="77777777" w:rsidR="0097535B" w:rsidRDefault="0097535B" w:rsidP="001A5870"/>
    <w:p w14:paraId="1902CDDB" w14:textId="77777777" w:rsidR="0097535B" w:rsidRDefault="0097535B" w:rsidP="001A5870"/>
    <w:p w14:paraId="1BA01437" w14:textId="77777777" w:rsidR="0097535B" w:rsidRDefault="0097535B" w:rsidP="001A5870"/>
    <w:p w14:paraId="67344AA9" w14:textId="77777777" w:rsidR="0097535B" w:rsidRDefault="0097535B" w:rsidP="001A5870"/>
    <w:p w14:paraId="5C211693" w14:textId="77777777" w:rsidR="0097535B" w:rsidRDefault="0097535B" w:rsidP="001A5870">
      <w:r>
        <w:rPr>
          <w:noProof/>
        </w:rPr>
        <mc:AlternateContent>
          <mc:Choice Requires="wps">
            <w:drawing>
              <wp:anchor distT="0" distB="0" distL="114300" distR="114300" simplePos="0" relativeHeight="251703808" behindDoc="0" locked="0" layoutInCell="1" allowOverlap="1" wp14:anchorId="4C2A0A3A" wp14:editId="03D73D2C">
                <wp:simplePos x="0" y="0"/>
                <wp:positionH relativeFrom="margin">
                  <wp:align>right</wp:align>
                </wp:positionH>
                <wp:positionV relativeFrom="paragraph">
                  <wp:posOffset>9525</wp:posOffset>
                </wp:positionV>
                <wp:extent cx="7315200" cy="635"/>
                <wp:effectExtent l="0" t="0" r="0" b="5715"/>
                <wp:wrapNone/>
                <wp:docPr id="23" name="Zone de texte 23"/>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6BBB686E" w14:textId="14213FE8" w:rsidR="000F4D84" w:rsidRPr="00BC688A" w:rsidRDefault="000F4D84" w:rsidP="0097535B">
                            <w:pPr>
                              <w:pStyle w:val="Lgende"/>
                              <w:rPr>
                                <w:noProof/>
                                <w:sz w:val="24"/>
                                <w:szCs w:val="24"/>
                              </w:rPr>
                            </w:pPr>
                            <w:r>
                              <w:t xml:space="preserve">Figure </w:t>
                            </w:r>
                            <w:fldSimple w:instr=" SEQ Figure \* ARABIC ">
                              <w:r w:rsidR="007E6498">
                                <w:rPr>
                                  <w:noProof/>
                                </w:rPr>
                                <w:t>2</w:t>
                              </w:r>
                            </w:fldSimple>
                            <w:r>
                              <w:t xml:space="preserve"> </w:t>
                            </w:r>
                            <w:proofErr w:type="spellStart"/>
                            <w:r>
                              <w:t>gant</w:t>
                            </w:r>
                            <w:r w:rsidR="005E6AF6">
                              <w:t>t</w:t>
                            </w:r>
                            <w:proofErr w:type="spellEnd"/>
                            <w:r>
                              <w:t xml:space="preserve"> </w:t>
                            </w:r>
                            <w:proofErr w:type="spellStart"/>
                            <w:r>
                              <w:t>project</w:t>
                            </w:r>
                            <w:proofErr w:type="spellEnd"/>
                            <w:r>
                              <w:t xml:space="preserve">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A0A3A" id="Zone de texte 23" o:spid="_x0000_s1031" type="#_x0000_t202" style="position:absolute;margin-left:524.8pt;margin-top:.75pt;width:8in;height:.05pt;z-index:251703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" stroked="f">
                <v:textbox style="mso-fit-shape-to-text:t" inset="0,0,0,0">
                  <w:txbxContent>
                    <w:p w14:paraId="6BBB686E" w14:textId="14213FE8" w:rsidR="000F4D84" w:rsidRPr="00BC688A" w:rsidRDefault="000F4D84" w:rsidP="0097535B">
                      <w:pPr>
                        <w:pStyle w:val="Lgende"/>
                        <w:rPr>
                          <w:noProof/>
                          <w:sz w:val="24"/>
                          <w:szCs w:val="24"/>
                        </w:rPr>
                      </w:pPr>
                      <w:r>
                        <w:t xml:space="preserve">Figure </w:t>
                      </w:r>
                      <w:fldSimple w:instr=" SEQ Figure \* ARABIC ">
                        <w:r w:rsidR="007E6498">
                          <w:rPr>
                            <w:noProof/>
                          </w:rPr>
                          <w:t>2</w:t>
                        </w:r>
                      </w:fldSimple>
                      <w:r>
                        <w:t xml:space="preserve"> </w:t>
                      </w:r>
                      <w:proofErr w:type="spellStart"/>
                      <w:r>
                        <w:t>gant</w:t>
                      </w:r>
                      <w:r w:rsidR="005E6AF6">
                        <w:t>t</w:t>
                      </w:r>
                      <w:proofErr w:type="spellEnd"/>
                      <w:r>
                        <w:t xml:space="preserve"> </w:t>
                      </w:r>
                      <w:proofErr w:type="spellStart"/>
                      <w:r>
                        <w:t>project</w:t>
                      </w:r>
                      <w:proofErr w:type="spellEnd"/>
                      <w:r>
                        <w:t xml:space="preserve"> avant</w:t>
                      </w:r>
                    </w:p>
                  </w:txbxContent>
                </v:textbox>
                <w10:wrap anchorx="margin"/>
              </v:shape>
            </w:pict>
          </mc:Fallback>
        </mc:AlternateContent>
      </w:r>
    </w:p>
    <w:p w14:paraId="7C6BF5CB" w14:textId="77777777" w:rsidR="0097535B" w:rsidRDefault="0097535B" w:rsidP="001A5870"/>
    <w:p w14:paraId="54C15844" w14:textId="77777777" w:rsidR="0097535B" w:rsidRDefault="0097535B" w:rsidP="001A5870"/>
    <w:p w14:paraId="18641BB9" w14:textId="77777777" w:rsidR="0097535B" w:rsidRDefault="0097535B" w:rsidP="001A5870"/>
    <w:p w14:paraId="538834B7" w14:textId="77777777" w:rsidR="0097535B" w:rsidRPr="001A5870" w:rsidRDefault="0097535B" w:rsidP="001A5870">
      <w:r>
        <w:t>Finalement voici comment s’est déroulé le projet.</w:t>
      </w:r>
    </w:p>
    <w:p w14:paraId="2B5B2646" w14:textId="77777777" w:rsidR="001A5870" w:rsidRDefault="0097535B" w:rsidP="001A5870">
      <w:r>
        <w:rPr>
          <w:noProof/>
        </w:rPr>
        <w:drawing>
          <wp:anchor distT="0" distB="0" distL="114300" distR="114300" simplePos="0" relativeHeight="251698688" behindDoc="0" locked="0" layoutInCell="1" allowOverlap="1" wp14:anchorId="73527C40" wp14:editId="3E759717">
            <wp:simplePos x="0" y="0"/>
            <wp:positionH relativeFrom="margin">
              <wp:align>right</wp:align>
            </wp:positionH>
            <wp:positionV relativeFrom="paragraph">
              <wp:posOffset>9525</wp:posOffset>
            </wp:positionV>
            <wp:extent cx="7305675" cy="2086610"/>
            <wp:effectExtent l="0" t="0" r="9525"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567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82471" w14:textId="77777777" w:rsidR="001A5870" w:rsidRDefault="001A5870" w:rsidP="001A5870"/>
    <w:p w14:paraId="18FAFB2A" w14:textId="77777777" w:rsidR="001A5870" w:rsidRDefault="001A5870" w:rsidP="001A5870"/>
    <w:p w14:paraId="6F823440" w14:textId="77777777" w:rsidR="001A5870" w:rsidRDefault="001A5870" w:rsidP="001A5870"/>
    <w:p w14:paraId="711B6BB7" w14:textId="77777777" w:rsidR="001A5870" w:rsidRDefault="001A5870" w:rsidP="001A5870"/>
    <w:p w14:paraId="44003E0C" w14:textId="77777777" w:rsidR="001A5870" w:rsidRDefault="001A5870" w:rsidP="001A5870"/>
    <w:p w14:paraId="585921DB" w14:textId="77777777" w:rsidR="001A5870" w:rsidRDefault="001A5870" w:rsidP="001A5870"/>
    <w:p w14:paraId="6E74C40B" w14:textId="77777777" w:rsidR="001A5870" w:rsidRDefault="001A5870" w:rsidP="001A5870"/>
    <w:p w14:paraId="1091D302" w14:textId="77777777" w:rsidR="001A5870" w:rsidRDefault="001A5870" w:rsidP="001A5870"/>
    <w:p w14:paraId="4558B4B0" w14:textId="77777777" w:rsidR="001A5870" w:rsidRDefault="001A5870" w:rsidP="001A5870"/>
    <w:p w14:paraId="7718B048" w14:textId="77777777" w:rsidR="001A5870" w:rsidRPr="001A5870" w:rsidRDefault="001A5870" w:rsidP="001A5870"/>
    <w:p w14:paraId="092FAD06" w14:textId="77777777" w:rsidR="001A5870" w:rsidRDefault="0097535B" w:rsidP="001A5870">
      <w:r>
        <w:rPr>
          <w:noProof/>
        </w:rPr>
        <mc:AlternateContent>
          <mc:Choice Requires="wps">
            <w:drawing>
              <wp:anchor distT="0" distB="0" distL="114300" distR="114300" simplePos="0" relativeHeight="251700736" behindDoc="0" locked="0" layoutInCell="1" allowOverlap="1" wp14:anchorId="4032204D" wp14:editId="5E0E06BB">
                <wp:simplePos x="0" y="0"/>
                <wp:positionH relativeFrom="margin">
                  <wp:posOffset>-635</wp:posOffset>
                </wp:positionH>
                <wp:positionV relativeFrom="paragraph">
                  <wp:posOffset>145415</wp:posOffset>
                </wp:positionV>
                <wp:extent cx="5965190" cy="260985"/>
                <wp:effectExtent l="0" t="0" r="0" b="5715"/>
                <wp:wrapNone/>
                <wp:docPr id="21" name="Zone de texte 21"/>
                <wp:cNvGraphicFramePr/>
                <a:graphic xmlns:a="http://schemas.openxmlformats.org/drawingml/2006/main">
                  <a:graphicData uri="http://schemas.microsoft.com/office/word/2010/wordprocessingShape">
                    <wps:wsp>
                      <wps:cNvSpPr txBox="1"/>
                      <wps:spPr>
                        <a:xfrm>
                          <a:off x="0" y="0"/>
                          <a:ext cx="5965190" cy="260985"/>
                        </a:xfrm>
                        <a:prstGeom prst="rect">
                          <a:avLst/>
                        </a:prstGeom>
                        <a:solidFill>
                          <a:prstClr val="white"/>
                        </a:solidFill>
                        <a:ln>
                          <a:noFill/>
                        </a:ln>
                      </wps:spPr>
                      <wps:txbx>
                        <w:txbxContent>
                          <w:p w14:paraId="5F29507C" w14:textId="3967E66C" w:rsidR="000F4D84" w:rsidRPr="00EC4BDA" w:rsidRDefault="000F4D84" w:rsidP="00480141">
                            <w:pPr>
                              <w:pStyle w:val="Lgende"/>
                              <w:rPr>
                                <w:noProof/>
                                <w:sz w:val="24"/>
                                <w:szCs w:val="24"/>
                              </w:rPr>
                            </w:pPr>
                            <w:r>
                              <w:t xml:space="preserve">Figure </w:t>
                            </w:r>
                            <w:fldSimple w:instr=" SEQ Figure \* ARABIC ">
                              <w:r w:rsidR="007E6498">
                                <w:rPr>
                                  <w:noProof/>
                                </w:rPr>
                                <w:t>3</w:t>
                              </w:r>
                            </w:fldSimple>
                            <w:r>
                              <w:t xml:space="preserve"> </w:t>
                            </w:r>
                            <w:proofErr w:type="spellStart"/>
                            <w:r>
                              <w:t>gan</w:t>
                            </w:r>
                            <w:r w:rsidR="005E6AF6">
                              <w:t>t</w:t>
                            </w:r>
                            <w:r>
                              <w:t>t</w:t>
                            </w:r>
                            <w:proofErr w:type="spellEnd"/>
                            <w:r>
                              <w:t xml:space="preserve"> </w:t>
                            </w:r>
                            <w:proofErr w:type="spellStart"/>
                            <w:r>
                              <w:t>project</w:t>
                            </w:r>
                            <w:proofErr w:type="spellEnd"/>
                            <w:r>
                              <w:t xml:space="preserve"> après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2204D" id="Zone de texte 21" o:spid="_x0000_s1032" type="#_x0000_t202" style="position:absolute;margin-left:-.05pt;margin-top:11.45pt;width:469.7pt;height:20.55pt;z-index:251700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" stroked="f">
                <v:textbox style="mso-fit-shape-to-text:t" inset="0,0,0,0">
                  <w:txbxContent>
                    <w:p w14:paraId="5F29507C" w14:textId="3967E66C" w:rsidR="000F4D84" w:rsidRPr="00EC4BDA" w:rsidRDefault="000F4D84" w:rsidP="00480141">
                      <w:pPr>
                        <w:pStyle w:val="Lgende"/>
                        <w:rPr>
                          <w:noProof/>
                          <w:sz w:val="24"/>
                          <w:szCs w:val="24"/>
                        </w:rPr>
                      </w:pPr>
                      <w:r>
                        <w:t xml:space="preserve">Figure </w:t>
                      </w:r>
                      <w:fldSimple w:instr=" SEQ Figure \* ARABIC ">
                        <w:r w:rsidR="007E6498">
                          <w:rPr>
                            <w:noProof/>
                          </w:rPr>
                          <w:t>3</w:t>
                        </w:r>
                      </w:fldSimple>
                      <w:r>
                        <w:t xml:space="preserve"> </w:t>
                      </w:r>
                      <w:proofErr w:type="spellStart"/>
                      <w:r>
                        <w:t>gan</w:t>
                      </w:r>
                      <w:r w:rsidR="005E6AF6">
                        <w:t>t</w:t>
                      </w:r>
                      <w:r>
                        <w:t>t</w:t>
                      </w:r>
                      <w:proofErr w:type="spellEnd"/>
                      <w:r>
                        <w:t xml:space="preserve"> </w:t>
                      </w:r>
                      <w:proofErr w:type="spellStart"/>
                      <w:r>
                        <w:t>project</w:t>
                      </w:r>
                      <w:proofErr w:type="spellEnd"/>
                      <w:r>
                        <w:t xml:space="preserve"> après</w:t>
                      </w:r>
                    </w:p>
                  </w:txbxContent>
                </v:textbox>
                <w10:wrap anchorx="margin"/>
              </v:shape>
            </w:pict>
          </mc:Fallback>
        </mc:AlternateContent>
      </w:r>
    </w:p>
    <w:p w14:paraId="050D8431" w14:textId="77777777" w:rsidR="00480141" w:rsidRDefault="00480141" w:rsidP="001A5870"/>
    <w:p w14:paraId="72950A70" w14:textId="77777777" w:rsidR="00480141" w:rsidRDefault="00480141" w:rsidP="001A5870"/>
    <w:p w14:paraId="5ABE6532" w14:textId="77777777" w:rsidR="00480141" w:rsidRDefault="00480141" w:rsidP="001A5870"/>
    <w:p w14:paraId="553D0867" w14:textId="77777777" w:rsidR="0097535B" w:rsidRDefault="0097535B" w:rsidP="001A5870"/>
    <w:p w14:paraId="21783E12" w14:textId="77777777" w:rsidR="0097535B" w:rsidRDefault="0097535B" w:rsidP="001A5870"/>
    <w:p w14:paraId="1CF20C89" w14:textId="77777777" w:rsidR="00480141" w:rsidRPr="001A5870" w:rsidRDefault="00480141" w:rsidP="001A5870"/>
    <w:p w14:paraId="0CD7AF00" w14:textId="77777777" w:rsidR="00690A0F" w:rsidRDefault="0080057B">
      <w:r>
        <w:lastRenderedPageBreak/>
        <w:t xml:space="preserve">Notre Diagramme de </w:t>
      </w:r>
      <w:r w:rsidR="005E6AF6">
        <w:t>G</w:t>
      </w:r>
      <w:r>
        <w:t>ant</w:t>
      </w:r>
      <w:r w:rsidR="005E6AF6">
        <w:t>t</w:t>
      </w:r>
      <w:r>
        <w:t xml:space="preserve"> c’est vu modifié au fur et à mesure. Nous avons notamment consacré beaucoup plus de temp que prévu à l’étude des modules et à la construction finale ; Cette dernière étape fut </w:t>
      </w:r>
      <w:r w:rsidR="00690A0F">
        <w:t>retardée</w:t>
      </w:r>
      <w:r>
        <w:t xml:space="preserve"> à cause du délai de livraison des composant. </w:t>
      </w:r>
    </w:p>
    <w:p w14:paraId="49615490" w14:textId="77777777" w:rsidR="004B2A08" w:rsidRDefault="00690A0F">
      <w:r>
        <w:t xml:space="preserve">Malgré tout, nous avons plutôt bien respecté les </w:t>
      </w:r>
      <w:proofErr w:type="spellStart"/>
      <w:r>
        <w:t>dead</w:t>
      </w:r>
      <w:proofErr w:type="spellEnd"/>
      <w:r>
        <w:t xml:space="preserve"> </w:t>
      </w:r>
      <w:proofErr w:type="spellStart"/>
      <w:r>
        <w:t>lines</w:t>
      </w:r>
      <w:proofErr w:type="spellEnd"/>
      <w:r>
        <w:t xml:space="preserve"> que l’on c’était imposé</w:t>
      </w:r>
      <w:r w:rsidR="005E6AF6">
        <w:t>es</w:t>
      </w:r>
      <w:r>
        <w:t>, ce qui nous a permis de nous laisser de la marge pour pallier les imprévus.</w:t>
      </w:r>
    </w:p>
    <w:p w14:paraId="35F5EFAE" w14:textId="77777777" w:rsidR="00690A0F" w:rsidRDefault="00690A0F"/>
    <w:p w14:paraId="36F8B81C" w14:textId="77777777" w:rsidR="00116CA0" w:rsidRDefault="00116CA0">
      <w:r>
        <w:t>Finalement</w:t>
      </w:r>
      <w:r w:rsidR="00690A0F">
        <w:t xml:space="preserve">, toutes les fonctionnalités prévues sont présentes sur la paire de gants. Nous </w:t>
      </w:r>
      <w:r>
        <w:t>avons</w:t>
      </w:r>
      <w:r w:rsidR="00690A0F">
        <w:t xml:space="preserve"> même ajouté une fonctionnalité qui active/</w:t>
      </w:r>
      <w:r>
        <w:t>désactive</w:t>
      </w:r>
      <w:r w:rsidR="00690A0F">
        <w:t xml:space="preserve"> la </w:t>
      </w:r>
      <w:r>
        <w:t>LED avec une secousse de la main.</w:t>
      </w:r>
    </w:p>
    <w:p w14:paraId="7EBBD219" w14:textId="77777777" w:rsidR="00C27384" w:rsidRDefault="00690A0F">
      <w:r>
        <w:t xml:space="preserve"> </w:t>
      </w:r>
      <w:r w:rsidR="00116CA0">
        <w:t xml:space="preserve">Il reste cependant des problèmes de stabilité, il arrive de devoir éteindre puis allumer le gant maître plusieurs fois pour que la connexion s’effectue. </w:t>
      </w:r>
    </w:p>
    <w:p w14:paraId="067817AD" w14:textId="77777777" w:rsidR="00116CA0" w:rsidRDefault="00116CA0"/>
    <w:p w14:paraId="4830EE70" w14:textId="77777777" w:rsidR="000D15BE" w:rsidRDefault="000D15BE">
      <w:r>
        <w:t xml:space="preserve">Il y a autre chose qui n’est pas vraiment respecté. Il s’agit du design. Celui-ci n’est pas parfait et les gants ne rendent pas aussi propre que prévu. </w:t>
      </w:r>
      <w:r w:rsidR="00CA070F">
        <w:t>Nous avons aussi dû rajouter une poche qui s’attache au bras pour contenir la batterie, le DCDC et l’Arduino et ne pas trop encombrer le gant.</w:t>
      </w:r>
    </w:p>
    <w:p w14:paraId="18380712" w14:textId="77777777" w:rsidR="00C27384" w:rsidRDefault="00C27384"/>
    <w:p w14:paraId="387402D9" w14:textId="77777777" w:rsidR="00612CD8" w:rsidRDefault="000D15BE">
      <w:r w:rsidRPr="000D15BE">
        <w:rPr>
          <w:noProof/>
        </w:rPr>
        <w:drawing>
          <wp:anchor distT="0" distB="0" distL="114300" distR="114300" simplePos="0" relativeHeight="251704832" behindDoc="0" locked="0" layoutInCell="1" allowOverlap="1" wp14:anchorId="5B252F30" wp14:editId="3C903CEC">
            <wp:simplePos x="0" y="0"/>
            <wp:positionH relativeFrom="margin">
              <wp:posOffset>2068830</wp:posOffset>
            </wp:positionH>
            <wp:positionV relativeFrom="paragraph">
              <wp:posOffset>786765</wp:posOffset>
            </wp:positionV>
            <wp:extent cx="3162300" cy="421640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421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880" behindDoc="0" locked="0" layoutInCell="1" allowOverlap="1" wp14:anchorId="047E0693" wp14:editId="71CEEAE6">
                <wp:simplePos x="0" y="0"/>
                <wp:positionH relativeFrom="column">
                  <wp:posOffset>2087968</wp:posOffset>
                </wp:positionH>
                <wp:positionV relativeFrom="paragraph">
                  <wp:posOffset>5060381</wp:posOffset>
                </wp:positionV>
                <wp:extent cx="3162300" cy="63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BAF0B20" w14:textId="4BB5A68C" w:rsidR="000F4D84" w:rsidRPr="001A2D26" w:rsidRDefault="000F4D84" w:rsidP="000D15BE">
                            <w:pPr>
                              <w:pStyle w:val="Lgende"/>
                              <w:rPr>
                                <w:sz w:val="24"/>
                                <w:szCs w:val="24"/>
                              </w:rPr>
                            </w:pPr>
                            <w:r>
                              <w:t xml:space="preserve">Figure </w:t>
                            </w:r>
                            <w:fldSimple w:instr=" SEQ Figure \* ARABIC ">
                              <w:r w:rsidR="007E6498">
                                <w:rPr>
                                  <w:noProof/>
                                </w:rPr>
                                <w:t>4</w:t>
                              </w:r>
                            </w:fldSimple>
                            <w:r>
                              <w:t xml:space="preserve"> rendu visuel des gants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0693" id="Zone de texte 25" o:spid="_x0000_s1033" type="#_x0000_t202" style="position:absolute;margin-left:164.4pt;margin-top:398.45pt;width:249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f1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" stroked="f">
                <v:textbox style="mso-fit-shape-to-text:t" inset="0,0,0,0">
                  <w:txbxContent>
                    <w:p w14:paraId="0BAF0B20" w14:textId="4BB5A68C" w:rsidR="000F4D84" w:rsidRPr="001A2D26" w:rsidRDefault="000F4D84" w:rsidP="000D15BE">
                      <w:pPr>
                        <w:pStyle w:val="Lgende"/>
                        <w:rPr>
                          <w:sz w:val="24"/>
                          <w:szCs w:val="24"/>
                        </w:rPr>
                      </w:pPr>
                      <w:r>
                        <w:t xml:space="preserve">Figure </w:t>
                      </w:r>
                      <w:fldSimple w:instr=" SEQ Figure \* ARABIC ">
                        <w:r w:rsidR="007E6498">
                          <w:rPr>
                            <w:noProof/>
                          </w:rPr>
                          <w:t>4</w:t>
                        </w:r>
                      </w:fldSimple>
                      <w:r>
                        <w:t xml:space="preserve"> rendu visuel des gants</w:t>
                      </w:r>
                    </w:p>
                  </w:txbxContent>
                </v:textbox>
              </v:shape>
            </w:pict>
          </mc:Fallback>
        </mc:AlternateContent>
      </w:r>
      <w:r w:rsidR="00612CD8">
        <w:br w:type="page"/>
      </w:r>
    </w:p>
    <w:p w14:paraId="559E1958" w14:textId="77777777" w:rsidR="000D15BE" w:rsidRDefault="000D15BE"/>
    <w:p w14:paraId="2D3F2EFE" w14:textId="77777777" w:rsidR="00612CD8" w:rsidRDefault="00612CD8" w:rsidP="00612CD8">
      <w:pPr>
        <w:pStyle w:val="Titre1"/>
      </w:pPr>
      <w:bookmarkStart w:id="6" w:name="_Toc515570557"/>
      <w:r>
        <w:t>MATERIEL</w:t>
      </w:r>
      <w:bookmarkEnd w:id="6"/>
    </w:p>
    <w:p w14:paraId="6BFAA0EF" w14:textId="77777777" w:rsidR="005422F5" w:rsidRDefault="005422F5" w:rsidP="005422F5"/>
    <w:tbl>
      <w:tblPr>
        <w:tblStyle w:val="Listeclaire-Accent3"/>
        <w:tblW w:w="0" w:type="auto"/>
        <w:tblLayout w:type="fixed"/>
        <w:tblLook w:val="0620" w:firstRow="1" w:lastRow="0" w:firstColumn="0" w:lastColumn="0" w:noHBand="1" w:noVBand="1"/>
      </w:tblPr>
      <w:tblGrid>
        <w:gridCol w:w="6653"/>
        <w:gridCol w:w="2693"/>
      </w:tblGrid>
      <w:tr w:rsidR="00CA7C6C" w14:paraId="375A5645" w14:textId="77777777" w:rsidTr="00CA7C6C">
        <w:trPr>
          <w:cnfStyle w:val="100000000000" w:firstRow="1" w:lastRow="0" w:firstColumn="0" w:lastColumn="0" w:oddVBand="0" w:evenVBand="0" w:oddHBand="0" w:evenHBand="0" w:firstRowFirstColumn="0" w:firstRowLastColumn="0" w:lastRowFirstColumn="0" w:lastRowLastColumn="0"/>
          <w:trHeight w:val="282"/>
        </w:trPr>
        <w:tc>
          <w:tcPr>
            <w:tcW w:w="6653" w:type="dxa"/>
          </w:tcPr>
          <w:p w14:paraId="08FCE8CA" w14:textId="77777777" w:rsidR="00CA7C6C" w:rsidRDefault="00CA7C6C">
            <w:r>
              <w:t>ITEM</w:t>
            </w:r>
          </w:p>
        </w:tc>
        <w:tc>
          <w:tcPr>
            <w:tcW w:w="2693" w:type="dxa"/>
          </w:tcPr>
          <w:p w14:paraId="697B3983" w14:textId="77777777" w:rsidR="00CA7C6C" w:rsidRDefault="00CA7C6C">
            <w:r>
              <w:t xml:space="preserve">PRIX </w:t>
            </w:r>
            <w:proofErr w:type="spellStart"/>
            <w:r>
              <w:t>en</w:t>
            </w:r>
            <w:proofErr w:type="spellEnd"/>
            <w:r>
              <w:t xml:space="preserve"> €</w:t>
            </w:r>
          </w:p>
        </w:tc>
      </w:tr>
      <w:tr w:rsidR="00CA7C6C" w14:paraId="74FA5425" w14:textId="77777777" w:rsidTr="00CA7C6C">
        <w:trPr>
          <w:trHeight w:val="266"/>
        </w:trPr>
        <w:tc>
          <w:tcPr>
            <w:tcW w:w="6653" w:type="dxa"/>
            <w:shd w:val="clear" w:color="auto" w:fill="C2D69B" w:themeFill="accent3" w:themeFillTint="99"/>
          </w:tcPr>
          <w:p w14:paraId="1FAC5C53" w14:textId="77777777" w:rsidR="00CA7C6C" w:rsidRPr="009D57F7" w:rsidRDefault="00CA7C6C" w:rsidP="005422F5">
            <w:r w:rsidRPr="009D57F7">
              <w:rPr>
                <w:b/>
                <w:bCs/>
              </w:rPr>
              <w:t xml:space="preserve">Structure </w:t>
            </w:r>
          </w:p>
        </w:tc>
        <w:tc>
          <w:tcPr>
            <w:tcW w:w="2693" w:type="dxa"/>
            <w:shd w:val="clear" w:color="auto" w:fill="C2D69B" w:themeFill="accent3" w:themeFillTint="99"/>
          </w:tcPr>
          <w:p w14:paraId="325EAC07" w14:textId="77777777" w:rsidR="00CA7C6C" w:rsidRDefault="00CA7C6C" w:rsidP="005422F5"/>
        </w:tc>
      </w:tr>
      <w:tr w:rsidR="00CA7C6C" w14:paraId="781030FC" w14:textId="77777777" w:rsidTr="00CA7C6C">
        <w:trPr>
          <w:trHeight w:val="266"/>
        </w:trPr>
        <w:tc>
          <w:tcPr>
            <w:tcW w:w="6653" w:type="dxa"/>
          </w:tcPr>
          <w:p w14:paraId="427AF3D8" w14:textId="77777777" w:rsidR="00CA7C6C" w:rsidRPr="00D207ED" w:rsidRDefault="00CA7C6C" w:rsidP="005422F5">
            <w:pPr>
              <w:rPr>
                <w:sz w:val="20"/>
              </w:rPr>
            </w:pPr>
            <w:r w:rsidRPr="00D207ED">
              <w:rPr>
                <w:sz w:val="20"/>
              </w:rPr>
              <w:t>Gants</w:t>
            </w:r>
          </w:p>
        </w:tc>
        <w:tc>
          <w:tcPr>
            <w:tcW w:w="2693" w:type="dxa"/>
          </w:tcPr>
          <w:p w14:paraId="01E98E99" w14:textId="77777777" w:rsidR="00CA7C6C" w:rsidRPr="00D207ED" w:rsidRDefault="00CA7C6C" w:rsidP="005422F5">
            <w:pPr>
              <w:rPr>
                <w:sz w:val="20"/>
              </w:rPr>
            </w:pPr>
            <w:r w:rsidRPr="00D207ED">
              <w:rPr>
                <w:sz w:val="20"/>
              </w:rPr>
              <w:t xml:space="preserve">Non </w:t>
            </w:r>
            <w:proofErr w:type="spellStart"/>
            <w:r w:rsidRPr="00D207ED">
              <w:rPr>
                <w:sz w:val="20"/>
              </w:rPr>
              <w:t>payé</w:t>
            </w:r>
            <w:proofErr w:type="spellEnd"/>
          </w:p>
        </w:tc>
      </w:tr>
      <w:tr w:rsidR="00CA7C6C" w14:paraId="672C1EC4" w14:textId="77777777" w:rsidTr="00CA7C6C">
        <w:trPr>
          <w:trHeight w:val="266"/>
        </w:trPr>
        <w:tc>
          <w:tcPr>
            <w:tcW w:w="6653" w:type="dxa"/>
          </w:tcPr>
          <w:p w14:paraId="2034369A" w14:textId="77777777" w:rsidR="00CA7C6C" w:rsidRPr="00D207ED" w:rsidRDefault="00CA7C6C" w:rsidP="005422F5">
            <w:pPr>
              <w:rPr>
                <w:sz w:val="20"/>
              </w:rPr>
            </w:pPr>
            <w:r w:rsidRPr="00D207ED">
              <w:rPr>
                <w:sz w:val="20"/>
              </w:rPr>
              <w:t>Brassard</w:t>
            </w:r>
          </w:p>
        </w:tc>
        <w:tc>
          <w:tcPr>
            <w:tcW w:w="2693" w:type="dxa"/>
          </w:tcPr>
          <w:p w14:paraId="0E1F7084" w14:textId="77777777" w:rsidR="00CA7C6C" w:rsidRPr="00D207ED" w:rsidRDefault="00CA7C6C" w:rsidP="005422F5">
            <w:pPr>
              <w:rPr>
                <w:sz w:val="20"/>
              </w:rPr>
            </w:pPr>
            <w:r w:rsidRPr="00D207ED">
              <w:rPr>
                <w:sz w:val="20"/>
              </w:rPr>
              <w:t>4.90</w:t>
            </w:r>
          </w:p>
        </w:tc>
      </w:tr>
      <w:tr w:rsidR="00CA7C6C" w14:paraId="2241127C" w14:textId="77777777" w:rsidTr="00CA7C6C">
        <w:trPr>
          <w:trHeight w:val="266"/>
        </w:trPr>
        <w:tc>
          <w:tcPr>
            <w:tcW w:w="6653" w:type="dxa"/>
          </w:tcPr>
          <w:p w14:paraId="22A5227E" w14:textId="77777777" w:rsidR="00CA7C6C" w:rsidRPr="00D207ED" w:rsidRDefault="00CA7C6C" w:rsidP="005422F5">
            <w:pPr>
              <w:rPr>
                <w:sz w:val="20"/>
              </w:rPr>
            </w:pPr>
            <w:proofErr w:type="spellStart"/>
            <w:r w:rsidRPr="00D207ED">
              <w:rPr>
                <w:sz w:val="20"/>
              </w:rPr>
              <w:t>Pâte</w:t>
            </w:r>
            <w:proofErr w:type="spellEnd"/>
            <w:r w:rsidRPr="00D207ED">
              <w:rPr>
                <w:sz w:val="20"/>
              </w:rPr>
              <w:t xml:space="preserve"> </w:t>
            </w:r>
            <w:proofErr w:type="spellStart"/>
            <w:r w:rsidRPr="00D207ED">
              <w:rPr>
                <w:sz w:val="20"/>
              </w:rPr>
              <w:t>thermique</w:t>
            </w:r>
            <w:proofErr w:type="spellEnd"/>
          </w:p>
        </w:tc>
        <w:tc>
          <w:tcPr>
            <w:tcW w:w="2693" w:type="dxa"/>
          </w:tcPr>
          <w:p w14:paraId="3428F4B8" w14:textId="77777777" w:rsidR="00CA7C6C" w:rsidRPr="00D207ED" w:rsidRDefault="00CA7C6C" w:rsidP="005422F5">
            <w:pPr>
              <w:rPr>
                <w:sz w:val="20"/>
              </w:rPr>
            </w:pPr>
            <w:r w:rsidRPr="00D207ED">
              <w:rPr>
                <w:sz w:val="20"/>
              </w:rPr>
              <w:t>5.24</w:t>
            </w:r>
          </w:p>
        </w:tc>
      </w:tr>
      <w:tr w:rsidR="00CA7C6C" w14:paraId="19DFCBE3" w14:textId="77777777" w:rsidTr="00CA7C6C">
        <w:trPr>
          <w:trHeight w:val="282"/>
        </w:trPr>
        <w:tc>
          <w:tcPr>
            <w:tcW w:w="6653" w:type="dxa"/>
          </w:tcPr>
          <w:p w14:paraId="356ED825" w14:textId="77777777" w:rsidR="00CA7C6C" w:rsidRPr="00D207ED" w:rsidRDefault="00CA7C6C" w:rsidP="005422F5">
            <w:pPr>
              <w:rPr>
                <w:sz w:val="20"/>
              </w:rPr>
            </w:pPr>
            <w:proofErr w:type="spellStart"/>
            <w:r w:rsidRPr="00D207ED">
              <w:rPr>
                <w:sz w:val="20"/>
              </w:rPr>
              <w:t>Lentilles</w:t>
            </w:r>
            <w:proofErr w:type="spellEnd"/>
            <w:r w:rsidRPr="00D207ED">
              <w:rPr>
                <w:sz w:val="20"/>
              </w:rPr>
              <w:t xml:space="preserve"> </w:t>
            </w:r>
            <w:proofErr w:type="spellStart"/>
            <w:r w:rsidRPr="00D207ED">
              <w:rPr>
                <w:sz w:val="20"/>
              </w:rPr>
              <w:t>optiques</w:t>
            </w:r>
            <w:proofErr w:type="spellEnd"/>
          </w:p>
        </w:tc>
        <w:tc>
          <w:tcPr>
            <w:tcW w:w="2693" w:type="dxa"/>
          </w:tcPr>
          <w:p w14:paraId="7866C6A6" w14:textId="77777777" w:rsidR="00CA7C6C" w:rsidRPr="00D207ED" w:rsidRDefault="00CA7C6C" w:rsidP="005422F5">
            <w:pPr>
              <w:rPr>
                <w:sz w:val="20"/>
              </w:rPr>
            </w:pPr>
            <w:r w:rsidRPr="00D207ED">
              <w:rPr>
                <w:sz w:val="20"/>
              </w:rPr>
              <w:t>2.82</w:t>
            </w:r>
          </w:p>
        </w:tc>
      </w:tr>
      <w:tr w:rsidR="00CA7C6C" w14:paraId="0A98DD0C" w14:textId="77777777" w:rsidTr="00CA7C6C">
        <w:trPr>
          <w:trHeight w:val="266"/>
        </w:trPr>
        <w:tc>
          <w:tcPr>
            <w:tcW w:w="6653" w:type="dxa"/>
          </w:tcPr>
          <w:p w14:paraId="399D876D" w14:textId="77777777" w:rsidR="00CA7C6C" w:rsidRPr="00D207ED" w:rsidRDefault="00CA7C6C" w:rsidP="0010647B">
            <w:pPr>
              <w:rPr>
                <w:sz w:val="20"/>
              </w:rPr>
            </w:pPr>
            <w:r w:rsidRPr="00D207ED">
              <w:rPr>
                <w:sz w:val="20"/>
              </w:rPr>
              <w:t xml:space="preserve">Plaque de </w:t>
            </w:r>
            <w:proofErr w:type="spellStart"/>
            <w:r w:rsidRPr="00D207ED">
              <w:rPr>
                <w:sz w:val="20"/>
              </w:rPr>
              <w:t>cuivre</w:t>
            </w:r>
            <w:proofErr w:type="spellEnd"/>
          </w:p>
        </w:tc>
        <w:tc>
          <w:tcPr>
            <w:tcW w:w="2693" w:type="dxa"/>
          </w:tcPr>
          <w:p w14:paraId="6B6130C5"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0671F76E" w14:textId="77777777" w:rsidTr="00CA7C6C">
        <w:trPr>
          <w:trHeight w:val="266"/>
        </w:trPr>
        <w:tc>
          <w:tcPr>
            <w:tcW w:w="6653" w:type="dxa"/>
            <w:shd w:val="clear" w:color="auto" w:fill="C2D69B" w:themeFill="accent3" w:themeFillTint="99"/>
          </w:tcPr>
          <w:p w14:paraId="2564C2FE" w14:textId="77777777" w:rsidR="00CA7C6C" w:rsidRPr="009D57F7" w:rsidRDefault="00CA7C6C" w:rsidP="0010647B">
            <w:proofErr w:type="spellStart"/>
            <w:r w:rsidRPr="009D57F7">
              <w:rPr>
                <w:b/>
                <w:bCs/>
              </w:rPr>
              <w:t>Electronique</w:t>
            </w:r>
            <w:proofErr w:type="spellEnd"/>
            <w:r w:rsidRPr="009D57F7">
              <w:rPr>
                <w:b/>
                <w:bCs/>
              </w:rPr>
              <w:t xml:space="preserve"> </w:t>
            </w:r>
          </w:p>
        </w:tc>
        <w:tc>
          <w:tcPr>
            <w:tcW w:w="2693" w:type="dxa"/>
            <w:shd w:val="clear" w:color="auto" w:fill="C2D69B" w:themeFill="accent3" w:themeFillTint="99"/>
          </w:tcPr>
          <w:p w14:paraId="25995581" w14:textId="77777777" w:rsidR="00CA7C6C" w:rsidRDefault="00CA7C6C" w:rsidP="0010647B"/>
        </w:tc>
      </w:tr>
      <w:tr w:rsidR="00CA7C6C" w14:paraId="4772A86B" w14:textId="77777777" w:rsidTr="00CA7C6C">
        <w:trPr>
          <w:trHeight w:val="266"/>
        </w:trPr>
        <w:tc>
          <w:tcPr>
            <w:tcW w:w="6653" w:type="dxa"/>
          </w:tcPr>
          <w:p w14:paraId="5D2DE7F6" w14:textId="77777777" w:rsidR="00CA7C6C" w:rsidRPr="00D207ED" w:rsidRDefault="00CA7C6C" w:rsidP="0010647B">
            <w:pPr>
              <w:rPr>
                <w:sz w:val="20"/>
              </w:rPr>
            </w:pPr>
            <w:r w:rsidRPr="00D207ED">
              <w:rPr>
                <w:sz w:val="20"/>
              </w:rPr>
              <w:t>2 Arduino (Nano/Mini Pro)</w:t>
            </w:r>
          </w:p>
        </w:tc>
        <w:tc>
          <w:tcPr>
            <w:tcW w:w="2693" w:type="dxa"/>
          </w:tcPr>
          <w:p w14:paraId="4528C0A1" w14:textId="77777777" w:rsidR="00CA7C6C" w:rsidRPr="00D207ED" w:rsidRDefault="00CA7C6C" w:rsidP="0010647B">
            <w:pPr>
              <w:rPr>
                <w:sz w:val="20"/>
              </w:rPr>
            </w:pPr>
            <w:r w:rsidRPr="00D207ED">
              <w:rPr>
                <w:sz w:val="20"/>
              </w:rPr>
              <w:t>2x4.39</w:t>
            </w:r>
          </w:p>
        </w:tc>
      </w:tr>
      <w:tr w:rsidR="00CA7C6C" w14:paraId="4BF99EC7" w14:textId="77777777" w:rsidTr="00CA7C6C">
        <w:trPr>
          <w:trHeight w:val="266"/>
        </w:trPr>
        <w:tc>
          <w:tcPr>
            <w:tcW w:w="6653" w:type="dxa"/>
          </w:tcPr>
          <w:p w14:paraId="14B3F919" w14:textId="77777777" w:rsidR="00CA7C6C" w:rsidRPr="00D207ED" w:rsidRDefault="00CA7C6C" w:rsidP="0010647B">
            <w:pPr>
              <w:rPr>
                <w:sz w:val="20"/>
              </w:rPr>
            </w:pPr>
            <w:proofErr w:type="spellStart"/>
            <w:r w:rsidRPr="00D207ED">
              <w:rPr>
                <w:sz w:val="20"/>
              </w:rPr>
              <w:t>Accéléromètre</w:t>
            </w:r>
            <w:proofErr w:type="spellEnd"/>
          </w:p>
        </w:tc>
        <w:tc>
          <w:tcPr>
            <w:tcW w:w="2693" w:type="dxa"/>
          </w:tcPr>
          <w:p w14:paraId="576800F5"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32B01589" w14:textId="77777777" w:rsidTr="00CA7C6C">
        <w:trPr>
          <w:trHeight w:val="266"/>
        </w:trPr>
        <w:tc>
          <w:tcPr>
            <w:tcW w:w="6653" w:type="dxa"/>
          </w:tcPr>
          <w:p w14:paraId="424D2816" w14:textId="77777777" w:rsidR="00CA7C6C" w:rsidRPr="00D207ED" w:rsidRDefault="00CA7C6C" w:rsidP="0010647B">
            <w:pPr>
              <w:rPr>
                <w:sz w:val="20"/>
              </w:rPr>
            </w:pPr>
            <w:proofErr w:type="spellStart"/>
            <w:r w:rsidRPr="00D207ED">
              <w:rPr>
                <w:sz w:val="20"/>
              </w:rPr>
              <w:t>Résistances</w:t>
            </w:r>
            <w:proofErr w:type="spellEnd"/>
            <w:r w:rsidRPr="00D207ED">
              <w:rPr>
                <w:sz w:val="20"/>
              </w:rPr>
              <w:t xml:space="preserve"> 100 et 10k</w:t>
            </w:r>
          </w:p>
        </w:tc>
        <w:tc>
          <w:tcPr>
            <w:tcW w:w="2693" w:type="dxa"/>
          </w:tcPr>
          <w:p w14:paraId="2507AE22"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2A2D4A12" w14:textId="77777777" w:rsidTr="00CA7C6C">
        <w:trPr>
          <w:trHeight w:val="282"/>
        </w:trPr>
        <w:tc>
          <w:tcPr>
            <w:tcW w:w="6653" w:type="dxa"/>
          </w:tcPr>
          <w:p w14:paraId="2836F1AD" w14:textId="77777777" w:rsidR="00CA7C6C" w:rsidRPr="00D207ED" w:rsidRDefault="00CA7C6C" w:rsidP="0010647B">
            <w:pPr>
              <w:rPr>
                <w:sz w:val="20"/>
              </w:rPr>
            </w:pPr>
            <w:r w:rsidRPr="00D207ED">
              <w:rPr>
                <w:sz w:val="20"/>
              </w:rPr>
              <w:t>MOSFET</w:t>
            </w:r>
          </w:p>
        </w:tc>
        <w:tc>
          <w:tcPr>
            <w:tcW w:w="2693" w:type="dxa"/>
          </w:tcPr>
          <w:p w14:paraId="5EE24992" w14:textId="77777777" w:rsidR="00CA7C6C" w:rsidRPr="00D207ED" w:rsidRDefault="00CA7C6C" w:rsidP="0010647B">
            <w:pPr>
              <w:rPr>
                <w:sz w:val="20"/>
              </w:rPr>
            </w:pPr>
            <w:r w:rsidRPr="00D207ED">
              <w:rPr>
                <w:sz w:val="20"/>
              </w:rPr>
              <w:t>0.93</w:t>
            </w:r>
          </w:p>
        </w:tc>
      </w:tr>
      <w:tr w:rsidR="00CA7C6C" w14:paraId="75F4DE91" w14:textId="77777777" w:rsidTr="00CA7C6C">
        <w:trPr>
          <w:trHeight w:val="266"/>
        </w:trPr>
        <w:tc>
          <w:tcPr>
            <w:tcW w:w="6653" w:type="dxa"/>
          </w:tcPr>
          <w:p w14:paraId="267F5AD3" w14:textId="77777777" w:rsidR="00CA7C6C" w:rsidRPr="00D207ED" w:rsidRDefault="00CA7C6C" w:rsidP="0010647B">
            <w:pPr>
              <w:rPr>
                <w:sz w:val="20"/>
              </w:rPr>
            </w:pPr>
            <w:r w:rsidRPr="00D207ED">
              <w:rPr>
                <w:sz w:val="20"/>
              </w:rPr>
              <w:t>Flex Sensors</w:t>
            </w:r>
          </w:p>
        </w:tc>
        <w:tc>
          <w:tcPr>
            <w:tcW w:w="2693" w:type="dxa"/>
          </w:tcPr>
          <w:p w14:paraId="7ECC12A9" w14:textId="77777777" w:rsidR="00CA7C6C" w:rsidRPr="00D207ED" w:rsidRDefault="00CA7C6C" w:rsidP="0010647B">
            <w:pPr>
              <w:rPr>
                <w:sz w:val="20"/>
              </w:rPr>
            </w:pPr>
            <w:r w:rsidRPr="00D207ED">
              <w:rPr>
                <w:sz w:val="20"/>
              </w:rPr>
              <w:t>2x6.82</w:t>
            </w:r>
          </w:p>
        </w:tc>
      </w:tr>
      <w:tr w:rsidR="00CA7C6C" w14:paraId="6D130A18" w14:textId="77777777" w:rsidTr="00CA7C6C">
        <w:trPr>
          <w:trHeight w:val="266"/>
        </w:trPr>
        <w:tc>
          <w:tcPr>
            <w:tcW w:w="6653" w:type="dxa"/>
          </w:tcPr>
          <w:p w14:paraId="4E0B6692" w14:textId="77777777" w:rsidR="00CA7C6C" w:rsidRPr="00D207ED" w:rsidRDefault="00CA7C6C" w:rsidP="0010647B">
            <w:pPr>
              <w:rPr>
                <w:sz w:val="20"/>
              </w:rPr>
            </w:pPr>
            <w:r w:rsidRPr="00D207ED">
              <w:rPr>
                <w:sz w:val="20"/>
              </w:rPr>
              <w:t>LED blanche 100W</w:t>
            </w:r>
          </w:p>
        </w:tc>
        <w:tc>
          <w:tcPr>
            <w:tcW w:w="2693" w:type="dxa"/>
          </w:tcPr>
          <w:p w14:paraId="266ADFA8" w14:textId="77777777" w:rsidR="00CA7C6C" w:rsidRPr="00D207ED" w:rsidRDefault="00CA7C6C" w:rsidP="0010647B">
            <w:pPr>
              <w:rPr>
                <w:sz w:val="20"/>
              </w:rPr>
            </w:pPr>
            <w:r w:rsidRPr="00D207ED">
              <w:rPr>
                <w:sz w:val="20"/>
              </w:rPr>
              <w:t>6.83</w:t>
            </w:r>
          </w:p>
        </w:tc>
      </w:tr>
      <w:tr w:rsidR="00CA7C6C" w14:paraId="77F7756E" w14:textId="77777777" w:rsidTr="00CA7C6C">
        <w:trPr>
          <w:trHeight w:val="266"/>
        </w:trPr>
        <w:tc>
          <w:tcPr>
            <w:tcW w:w="6653" w:type="dxa"/>
            <w:shd w:val="clear" w:color="auto" w:fill="C2D69B" w:themeFill="accent3" w:themeFillTint="99"/>
          </w:tcPr>
          <w:p w14:paraId="0E77214D" w14:textId="77777777" w:rsidR="00CA7C6C" w:rsidRPr="009D57F7" w:rsidRDefault="00CA7C6C" w:rsidP="0010647B">
            <w:r w:rsidRPr="009D57F7">
              <w:rPr>
                <w:b/>
                <w:bCs/>
                <w:lang w:val="fr-FR"/>
              </w:rPr>
              <w:t xml:space="preserve">Alimentation </w:t>
            </w:r>
          </w:p>
        </w:tc>
        <w:tc>
          <w:tcPr>
            <w:tcW w:w="2693" w:type="dxa"/>
            <w:shd w:val="clear" w:color="auto" w:fill="C2D69B" w:themeFill="accent3" w:themeFillTint="99"/>
          </w:tcPr>
          <w:p w14:paraId="0B452DB7" w14:textId="77777777" w:rsidR="00CA7C6C" w:rsidRDefault="00CA7C6C" w:rsidP="0010647B"/>
        </w:tc>
      </w:tr>
      <w:tr w:rsidR="00CA7C6C" w14:paraId="177126CE" w14:textId="77777777" w:rsidTr="00CA7C6C">
        <w:trPr>
          <w:trHeight w:val="266"/>
        </w:trPr>
        <w:tc>
          <w:tcPr>
            <w:tcW w:w="6653" w:type="dxa"/>
          </w:tcPr>
          <w:p w14:paraId="6B6106C0" w14:textId="77777777" w:rsidR="00CA7C6C" w:rsidRPr="00D207ED" w:rsidRDefault="00CA7C6C" w:rsidP="0010647B">
            <w:pPr>
              <w:rPr>
                <w:sz w:val="20"/>
              </w:rPr>
            </w:pPr>
            <w:r w:rsidRPr="00D207ED">
              <w:rPr>
                <w:sz w:val="20"/>
              </w:rPr>
              <w:t xml:space="preserve">Batterie 11,1V - 12V +3A 1500 </w:t>
            </w:r>
            <w:proofErr w:type="spellStart"/>
            <w:r w:rsidRPr="00D207ED">
              <w:rPr>
                <w:sz w:val="20"/>
              </w:rPr>
              <w:t>mAh</w:t>
            </w:r>
            <w:proofErr w:type="spellEnd"/>
          </w:p>
        </w:tc>
        <w:tc>
          <w:tcPr>
            <w:tcW w:w="2693" w:type="dxa"/>
          </w:tcPr>
          <w:p w14:paraId="044CF574"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79ABC88E" w14:textId="77777777" w:rsidTr="00CA7C6C">
        <w:trPr>
          <w:trHeight w:val="282"/>
        </w:trPr>
        <w:tc>
          <w:tcPr>
            <w:tcW w:w="6653" w:type="dxa"/>
          </w:tcPr>
          <w:p w14:paraId="6AEA6122" w14:textId="77777777" w:rsidR="00CA7C6C" w:rsidRPr="00D207ED" w:rsidRDefault="00CA7C6C" w:rsidP="0010647B">
            <w:pPr>
              <w:rPr>
                <w:sz w:val="20"/>
              </w:rPr>
            </w:pPr>
            <w:r w:rsidRPr="00D207ED">
              <w:rPr>
                <w:sz w:val="20"/>
              </w:rPr>
              <w:t>Batterie 8V</w:t>
            </w:r>
          </w:p>
        </w:tc>
        <w:tc>
          <w:tcPr>
            <w:tcW w:w="2693" w:type="dxa"/>
          </w:tcPr>
          <w:p w14:paraId="3C9D4D50"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5D230F3D" w14:textId="77777777" w:rsidTr="00CA7C6C">
        <w:trPr>
          <w:trHeight w:val="266"/>
        </w:trPr>
        <w:tc>
          <w:tcPr>
            <w:tcW w:w="6653" w:type="dxa"/>
          </w:tcPr>
          <w:p w14:paraId="4E39EF43" w14:textId="77777777" w:rsidR="00CA7C6C" w:rsidRPr="00D207ED" w:rsidRDefault="00CA7C6C" w:rsidP="0010647B">
            <w:pPr>
              <w:rPr>
                <w:sz w:val="20"/>
              </w:rPr>
            </w:pPr>
            <w:r w:rsidRPr="00D207ED">
              <w:rPr>
                <w:sz w:val="20"/>
                <w:lang w:val="fr-FR"/>
              </w:rPr>
              <w:t>Convertisseur Boost DCDC (12V to 34V)</w:t>
            </w:r>
          </w:p>
        </w:tc>
        <w:tc>
          <w:tcPr>
            <w:tcW w:w="2693" w:type="dxa"/>
          </w:tcPr>
          <w:p w14:paraId="1F9CCAF6" w14:textId="77777777" w:rsidR="00CA7C6C" w:rsidRPr="00D207ED" w:rsidRDefault="00CA7C6C" w:rsidP="0010647B">
            <w:pPr>
              <w:rPr>
                <w:sz w:val="20"/>
              </w:rPr>
            </w:pPr>
            <w:r w:rsidRPr="00D207ED">
              <w:rPr>
                <w:sz w:val="20"/>
              </w:rPr>
              <w:t>2.79</w:t>
            </w:r>
          </w:p>
        </w:tc>
      </w:tr>
      <w:tr w:rsidR="00CA7C6C" w14:paraId="1F9776AB" w14:textId="77777777" w:rsidTr="00CA7C6C">
        <w:trPr>
          <w:trHeight w:val="266"/>
        </w:trPr>
        <w:tc>
          <w:tcPr>
            <w:tcW w:w="6653" w:type="dxa"/>
            <w:shd w:val="clear" w:color="auto" w:fill="C2D69B" w:themeFill="accent3" w:themeFillTint="99"/>
          </w:tcPr>
          <w:p w14:paraId="250C8921" w14:textId="77777777" w:rsidR="00CA7C6C" w:rsidRPr="009D57F7" w:rsidRDefault="00CA7C6C" w:rsidP="0010647B">
            <w:r w:rsidRPr="009D57F7">
              <w:rPr>
                <w:b/>
                <w:bCs/>
                <w:lang w:val="fr-FR"/>
              </w:rPr>
              <w:t>Transfert de données :</w:t>
            </w:r>
          </w:p>
        </w:tc>
        <w:tc>
          <w:tcPr>
            <w:tcW w:w="2693" w:type="dxa"/>
            <w:shd w:val="clear" w:color="auto" w:fill="C2D69B" w:themeFill="accent3" w:themeFillTint="99"/>
          </w:tcPr>
          <w:p w14:paraId="6CF57507" w14:textId="77777777" w:rsidR="00CA7C6C" w:rsidRDefault="00CA7C6C" w:rsidP="0010647B"/>
        </w:tc>
      </w:tr>
      <w:tr w:rsidR="00CA7C6C" w14:paraId="19C323C6" w14:textId="77777777" w:rsidTr="00CA7C6C">
        <w:trPr>
          <w:trHeight w:val="266"/>
        </w:trPr>
        <w:tc>
          <w:tcPr>
            <w:tcW w:w="6653" w:type="dxa"/>
          </w:tcPr>
          <w:p w14:paraId="10B051F8" w14:textId="77777777" w:rsidR="00CA7C6C" w:rsidRPr="00D207ED" w:rsidRDefault="00CA7C6C" w:rsidP="0010647B">
            <w:pPr>
              <w:rPr>
                <w:sz w:val="20"/>
              </w:rPr>
            </w:pPr>
            <w:r w:rsidRPr="00D207ED">
              <w:rPr>
                <w:sz w:val="20"/>
                <w:lang w:val="fr-FR"/>
              </w:rPr>
              <w:t>Bluetooth</w:t>
            </w:r>
            <w:r w:rsidRPr="00D207ED">
              <w:rPr>
                <w:b/>
                <w:bCs/>
                <w:sz w:val="20"/>
              </w:rPr>
              <w:t xml:space="preserve"> </w:t>
            </w:r>
            <w:r w:rsidRPr="00D207ED">
              <w:rPr>
                <w:bCs/>
                <w:sz w:val="20"/>
              </w:rPr>
              <w:t>HM-10</w:t>
            </w:r>
          </w:p>
        </w:tc>
        <w:tc>
          <w:tcPr>
            <w:tcW w:w="2693" w:type="dxa"/>
          </w:tcPr>
          <w:p w14:paraId="57455462"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7075234E" w14:textId="77777777" w:rsidTr="00CA7C6C">
        <w:trPr>
          <w:trHeight w:val="266"/>
        </w:trPr>
        <w:tc>
          <w:tcPr>
            <w:tcW w:w="6653" w:type="dxa"/>
            <w:shd w:val="clear" w:color="auto" w:fill="C2D69B" w:themeFill="accent3" w:themeFillTint="99"/>
          </w:tcPr>
          <w:p w14:paraId="6E40132E" w14:textId="77777777" w:rsidR="00CA7C6C" w:rsidRPr="00D207ED" w:rsidRDefault="00CA7C6C" w:rsidP="0010647B">
            <w:pPr>
              <w:rPr>
                <w:sz w:val="20"/>
              </w:rPr>
            </w:pPr>
            <w:r w:rsidRPr="00D207ED">
              <w:rPr>
                <w:b/>
                <w:bCs/>
                <w:sz w:val="20"/>
                <w:lang w:val="fr-FR"/>
              </w:rPr>
              <w:t>Objet en rotation</w:t>
            </w:r>
          </w:p>
        </w:tc>
        <w:tc>
          <w:tcPr>
            <w:tcW w:w="2693" w:type="dxa"/>
            <w:shd w:val="clear" w:color="auto" w:fill="C2D69B" w:themeFill="accent3" w:themeFillTint="99"/>
          </w:tcPr>
          <w:p w14:paraId="2B2CCB04" w14:textId="77777777" w:rsidR="00CA7C6C" w:rsidRPr="00D207ED" w:rsidRDefault="00CA7C6C" w:rsidP="0010647B">
            <w:pPr>
              <w:rPr>
                <w:sz w:val="20"/>
              </w:rPr>
            </w:pPr>
          </w:p>
        </w:tc>
      </w:tr>
      <w:tr w:rsidR="00CA7C6C" w14:paraId="7BF9E640" w14:textId="77777777" w:rsidTr="00CA7C6C">
        <w:trPr>
          <w:trHeight w:val="282"/>
        </w:trPr>
        <w:tc>
          <w:tcPr>
            <w:tcW w:w="6653" w:type="dxa"/>
          </w:tcPr>
          <w:p w14:paraId="58D852C8" w14:textId="77777777" w:rsidR="00CA7C6C" w:rsidRPr="00D207ED" w:rsidRDefault="00CA7C6C" w:rsidP="0010647B">
            <w:pPr>
              <w:rPr>
                <w:sz w:val="20"/>
                <w:lang w:val="fr-FR"/>
              </w:rPr>
            </w:pPr>
            <w:r w:rsidRPr="00D207ED">
              <w:rPr>
                <w:sz w:val="20"/>
                <w:lang w:val="fr-FR"/>
              </w:rPr>
              <w:t>Moteur continu ou pas à pas</w:t>
            </w:r>
          </w:p>
        </w:tc>
        <w:tc>
          <w:tcPr>
            <w:tcW w:w="2693" w:type="dxa"/>
          </w:tcPr>
          <w:p w14:paraId="7DECAEC6"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06B42512" w14:textId="77777777" w:rsidTr="00CA7C6C">
        <w:trPr>
          <w:trHeight w:val="266"/>
        </w:trPr>
        <w:tc>
          <w:tcPr>
            <w:tcW w:w="6653" w:type="dxa"/>
          </w:tcPr>
          <w:p w14:paraId="3D031D10" w14:textId="77777777" w:rsidR="00CA7C6C" w:rsidRPr="00D207ED" w:rsidRDefault="00CA7C6C" w:rsidP="0010647B">
            <w:pPr>
              <w:rPr>
                <w:sz w:val="20"/>
              </w:rPr>
            </w:pPr>
            <w:r w:rsidRPr="00D207ED">
              <w:rPr>
                <w:sz w:val="20"/>
                <w:lang w:val="fr-FR"/>
              </w:rPr>
              <w:t>Horloge</w:t>
            </w:r>
          </w:p>
        </w:tc>
        <w:tc>
          <w:tcPr>
            <w:tcW w:w="2693" w:type="dxa"/>
          </w:tcPr>
          <w:p w14:paraId="3B7EB35F"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6B82633E" w14:textId="77777777" w:rsidTr="00CA7C6C">
        <w:trPr>
          <w:trHeight w:val="80"/>
        </w:trPr>
        <w:tc>
          <w:tcPr>
            <w:tcW w:w="6653" w:type="dxa"/>
            <w:shd w:val="clear" w:color="auto" w:fill="C2D69B" w:themeFill="accent3" w:themeFillTint="99"/>
          </w:tcPr>
          <w:p w14:paraId="47FEEA0C" w14:textId="77777777" w:rsidR="00CA7C6C" w:rsidRPr="005422F5" w:rsidRDefault="00CA7C6C" w:rsidP="0010647B">
            <w:pPr>
              <w:rPr>
                <w:b/>
              </w:rPr>
            </w:pPr>
            <w:r>
              <w:rPr>
                <w:b/>
              </w:rPr>
              <w:t>TOTAL</w:t>
            </w:r>
          </w:p>
        </w:tc>
        <w:tc>
          <w:tcPr>
            <w:tcW w:w="2693" w:type="dxa"/>
            <w:shd w:val="clear" w:color="auto" w:fill="C2D69B" w:themeFill="accent3" w:themeFillTint="99"/>
          </w:tcPr>
          <w:p w14:paraId="1965A547" w14:textId="77777777" w:rsidR="00CA7C6C" w:rsidRDefault="00CA7C6C" w:rsidP="0010647B">
            <w:r>
              <w:t>45.93</w:t>
            </w:r>
          </w:p>
        </w:tc>
      </w:tr>
    </w:tbl>
    <w:p w14:paraId="0426222F" w14:textId="77777777" w:rsidR="001038C7" w:rsidRDefault="001038C7" w:rsidP="001038C7"/>
    <w:p w14:paraId="45FA24D7" w14:textId="77777777" w:rsidR="00CA7C6C" w:rsidRDefault="00CA7C6C" w:rsidP="001038C7">
      <w:r w:rsidRPr="0010647B">
        <w:t>Le</w:t>
      </w:r>
      <w:r w:rsidRPr="00972247">
        <w:t xml:space="preserve"> </w:t>
      </w:r>
      <w:r w:rsidRPr="0010647B">
        <w:t>matériel</w:t>
      </w:r>
      <w:r w:rsidRPr="00972247">
        <w:t xml:space="preserve"> non p</w:t>
      </w:r>
      <w:r w:rsidRPr="0010647B">
        <w:t>ayé peut être</w:t>
      </w:r>
      <w:r>
        <w:t xml:space="preserve"> </w:t>
      </w:r>
      <w:r w:rsidRPr="0010647B">
        <w:t>un matériel de récupération ou bien</w:t>
      </w:r>
      <w:r>
        <w:t xml:space="preserve"> fourni par </w:t>
      </w:r>
      <w:proofErr w:type="spellStart"/>
      <w:r>
        <w:t>Polytech’Nice</w:t>
      </w:r>
      <w:proofErr w:type="spellEnd"/>
      <w:r>
        <w:t>.</w:t>
      </w:r>
    </w:p>
    <w:p w14:paraId="286415B0" w14:textId="77777777" w:rsidR="00CA7C6C" w:rsidRDefault="00CA7C6C" w:rsidP="001038C7"/>
    <w:p w14:paraId="22A0C2A7" w14:textId="77777777" w:rsidR="00CA7C6C" w:rsidRDefault="00CA7C6C" w:rsidP="001038C7"/>
    <w:p w14:paraId="0C583F9C" w14:textId="77777777" w:rsidR="00FE0620" w:rsidRDefault="001038C7" w:rsidP="00FE0620">
      <w:pPr>
        <w:pStyle w:val="Titre2"/>
      </w:pPr>
      <w:bookmarkStart w:id="7" w:name="_Toc515570558"/>
      <w:r>
        <w:t>SCHEMAS</w:t>
      </w:r>
      <w:bookmarkEnd w:id="7"/>
    </w:p>
    <w:p w14:paraId="308D0D54" w14:textId="77777777" w:rsidR="00FE0620" w:rsidRDefault="00FE0620" w:rsidP="003A7B86"/>
    <w:p w14:paraId="2E451833" w14:textId="77777777" w:rsidR="00FE0620" w:rsidRDefault="00FE0620" w:rsidP="003A7B86"/>
    <w:p w14:paraId="2BBE1759" w14:textId="77777777" w:rsidR="00FE0620" w:rsidRDefault="00FE0620" w:rsidP="003A7B86"/>
    <w:p w14:paraId="36927B5D" w14:textId="77777777" w:rsidR="00FE0620" w:rsidRDefault="00FE0620" w:rsidP="003A7B86"/>
    <w:p w14:paraId="2C9363F2" w14:textId="77777777" w:rsidR="00FE0620" w:rsidRDefault="00FE0620" w:rsidP="003A7B86"/>
    <w:p w14:paraId="2D6E077E" w14:textId="77777777" w:rsidR="00FE0620" w:rsidRDefault="00CA7C6C" w:rsidP="003A7B86">
      <w:r>
        <w:rPr>
          <w:noProof/>
        </w:rPr>
        <mc:AlternateContent>
          <mc:Choice Requires="wps">
            <w:drawing>
              <wp:anchor distT="0" distB="0" distL="114300" distR="114300" simplePos="0" relativeHeight="251697664" behindDoc="1" locked="0" layoutInCell="1" allowOverlap="1" wp14:anchorId="2A166DEC" wp14:editId="3983ADA8">
                <wp:simplePos x="0" y="0"/>
                <wp:positionH relativeFrom="column">
                  <wp:posOffset>-114935</wp:posOffset>
                </wp:positionH>
                <wp:positionV relativeFrom="paragraph">
                  <wp:posOffset>3044190</wp:posOffset>
                </wp:positionV>
                <wp:extent cx="7504430" cy="63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504430" cy="635"/>
                        </a:xfrm>
                        <a:prstGeom prst="rect">
                          <a:avLst/>
                        </a:prstGeom>
                        <a:solidFill>
                          <a:prstClr val="white"/>
                        </a:solidFill>
                        <a:ln>
                          <a:noFill/>
                        </a:ln>
                      </wps:spPr>
                      <wps:txbx>
                        <w:txbxContent>
                          <w:p w14:paraId="2769CAE2" w14:textId="1810B832" w:rsidR="000F4D84" w:rsidRPr="00702671" w:rsidRDefault="000F4D84" w:rsidP="00CA7C6C">
                            <w:pPr>
                              <w:pStyle w:val="Lgende"/>
                              <w:rPr>
                                <w:noProof/>
                                <w:sz w:val="24"/>
                                <w:szCs w:val="24"/>
                              </w:rPr>
                            </w:pPr>
                            <w:r>
                              <w:t xml:space="preserve">Figure </w:t>
                            </w:r>
                            <w:fldSimple w:instr=" SEQ Figure \* ARABIC ">
                              <w:r w:rsidR="007E6498">
                                <w:rPr>
                                  <w:noProof/>
                                </w:rPr>
                                <w:t>5</w:t>
                              </w:r>
                            </w:fldSimple>
                            <w:r>
                              <w:t xml:space="preserve"> Schémas de câblage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6DEC" id="Zone de texte 19" o:spid="_x0000_s1034" type="#_x0000_t202" style="position:absolute;margin-left:-9.05pt;margin-top:239.7pt;width:590.9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" stroked="f">
                <v:textbox style="mso-fit-shape-to-text:t" inset="0,0,0,0">
                  <w:txbxContent>
                    <w:p w14:paraId="2769CAE2" w14:textId="1810B832" w:rsidR="000F4D84" w:rsidRPr="00702671" w:rsidRDefault="000F4D84" w:rsidP="00CA7C6C">
                      <w:pPr>
                        <w:pStyle w:val="Lgende"/>
                        <w:rPr>
                          <w:noProof/>
                          <w:sz w:val="24"/>
                          <w:szCs w:val="24"/>
                        </w:rPr>
                      </w:pPr>
                      <w:r>
                        <w:t xml:space="preserve">Figure </w:t>
                      </w:r>
                      <w:fldSimple w:instr=" SEQ Figure \* ARABIC ">
                        <w:r w:rsidR="007E6498">
                          <w:rPr>
                            <w:noProof/>
                          </w:rPr>
                          <w:t>5</w:t>
                        </w:r>
                      </w:fldSimple>
                      <w:r>
                        <w:t xml:space="preserve"> Schémas de câblage</w:t>
                      </w:r>
                    </w:p>
                  </w:txbxContent>
                </v:textbox>
              </v:shape>
            </w:pict>
          </mc:Fallback>
        </mc:AlternateContent>
      </w:r>
      <w:r w:rsidRPr="00FE0620">
        <w:rPr>
          <w:noProof/>
        </w:rPr>
        <w:drawing>
          <wp:anchor distT="0" distB="0" distL="114300" distR="114300" simplePos="0" relativeHeight="251690496" behindDoc="1" locked="0" layoutInCell="1" allowOverlap="1" wp14:anchorId="0BA9E558" wp14:editId="0FD0163F">
            <wp:simplePos x="0" y="0"/>
            <wp:positionH relativeFrom="page">
              <wp:align>left</wp:align>
            </wp:positionH>
            <wp:positionV relativeFrom="page">
              <wp:posOffset>6800850</wp:posOffset>
            </wp:positionV>
            <wp:extent cx="7504430" cy="2914650"/>
            <wp:effectExtent l="0" t="0" r="1270" b="0"/>
            <wp:wrapNone/>
            <wp:docPr id="13" name="Image 4" descr="Une image contenant capture d’écran&#10;&#10;Description générée avec un niveau de confiance très élevé">
              <a:extLst xmlns:a="http://schemas.openxmlformats.org/drawingml/2006/main">
                <a:ext uri="{FF2B5EF4-FFF2-40B4-BE49-F238E27FC236}">
                  <a16:creationId xmlns:a16="http://schemas.microsoft.com/office/drawing/2014/main" id="{15400BFD-E624-4A16-88DC-D7C800C1A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vec un niveau de confiance très élevé">
                      <a:extLst>
                        <a:ext uri="{FF2B5EF4-FFF2-40B4-BE49-F238E27FC236}">
                          <a16:creationId xmlns:a16="http://schemas.microsoft.com/office/drawing/2014/main" id="{15400BFD-E624-4A16-88DC-D7C800C1A9E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504430" cy="2914650"/>
                    </a:xfrm>
                    <a:prstGeom prst="rect">
                      <a:avLst/>
                    </a:prstGeom>
                  </pic:spPr>
                </pic:pic>
              </a:graphicData>
            </a:graphic>
            <wp14:sizeRelH relativeFrom="margin">
              <wp14:pctWidth>0</wp14:pctWidth>
            </wp14:sizeRelH>
            <wp14:sizeRelV relativeFrom="margin">
              <wp14:pctHeight>0</wp14:pctHeight>
            </wp14:sizeRelV>
          </wp:anchor>
        </w:drawing>
      </w:r>
    </w:p>
    <w:p w14:paraId="712238AC" w14:textId="77777777" w:rsidR="00FE0620" w:rsidRDefault="00FE0620" w:rsidP="003A7B86"/>
    <w:p w14:paraId="48E51EC3" w14:textId="77777777" w:rsidR="00FE0620" w:rsidRDefault="00FE0620" w:rsidP="003A7B86"/>
    <w:p w14:paraId="18D9F77C" w14:textId="77777777" w:rsidR="00FE0620" w:rsidRDefault="00FE0620" w:rsidP="003A7B86"/>
    <w:p w14:paraId="7CF7FEF3" w14:textId="77777777" w:rsidR="003A7B86" w:rsidRDefault="003A7B86" w:rsidP="00FE0620"/>
    <w:p w14:paraId="50FCA53D" w14:textId="77777777" w:rsidR="003A7B86" w:rsidRDefault="003A7B86" w:rsidP="00FE0620"/>
    <w:p w14:paraId="075C03D5" w14:textId="77777777" w:rsidR="003A7B86" w:rsidRDefault="003A7B86" w:rsidP="00FE0620"/>
    <w:p w14:paraId="700BC0B7" w14:textId="77777777" w:rsidR="0010647B" w:rsidRDefault="0010647B" w:rsidP="00FE0620"/>
    <w:p w14:paraId="0DED317B" w14:textId="77777777" w:rsidR="00CA7C6C" w:rsidRDefault="00CA7C6C" w:rsidP="00FE0620"/>
    <w:p w14:paraId="5F8FFF0B" w14:textId="77777777" w:rsidR="00CA7C6C" w:rsidRDefault="00CA7C6C" w:rsidP="00FE0620"/>
    <w:p w14:paraId="32382E27" w14:textId="77777777" w:rsidR="00CA7C6C" w:rsidRDefault="00CA7C6C" w:rsidP="00FE0620"/>
    <w:p w14:paraId="304F49E3" w14:textId="77777777" w:rsidR="00CA7C6C" w:rsidRDefault="00CA7C6C" w:rsidP="00FE0620"/>
    <w:p w14:paraId="6CD25A63" w14:textId="77777777" w:rsidR="00CA7C6C" w:rsidRDefault="00CA7C6C" w:rsidP="00FE0620"/>
    <w:p w14:paraId="5CE26865" w14:textId="77777777" w:rsidR="00CA7C6C" w:rsidRDefault="00CA7C6C" w:rsidP="00FE0620"/>
    <w:p w14:paraId="74CBE233" w14:textId="77777777" w:rsidR="00CA7C6C" w:rsidRDefault="00CA7C6C" w:rsidP="00FE0620"/>
    <w:p w14:paraId="4CB1B3DD" w14:textId="77777777" w:rsidR="00CA7C6C" w:rsidRDefault="00CA7C6C" w:rsidP="00FE0620"/>
    <w:p w14:paraId="584E1082" w14:textId="77777777" w:rsidR="00CA7C6C" w:rsidRDefault="00CA7C6C" w:rsidP="00FE0620"/>
    <w:p w14:paraId="45DC224B" w14:textId="77777777" w:rsidR="00CA7C6C" w:rsidRDefault="00CA7C6C" w:rsidP="00FE0620"/>
    <w:p w14:paraId="291C73A2" w14:textId="77777777" w:rsidR="00CA7C6C" w:rsidRDefault="00CA7C6C" w:rsidP="00FE0620"/>
    <w:p w14:paraId="438CE644" w14:textId="77777777" w:rsidR="00CA7C6C" w:rsidRDefault="00CA7C6C" w:rsidP="00FE0620"/>
    <w:p w14:paraId="0F6AA56F" w14:textId="77777777" w:rsidR="00CA7C6C" w:rsidRDefault="00CA7C6C" w:rsidP="00FE0620"/>
    <w:p w14:paraId="095947ED" w14:textId="77777777" w:rsidR="00CA7C6C" w:rsidRDefault="00CA7C6C" w:rsidP="00FE0620"/>
    <w:p w14:paraId="41291634" w14:textId="77777777" w:rsidR="00CA7C6C" w:rsidRDefault="00CA7C6C" w:rsidP="00FE062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single" w:sz="4" w:space="0" w:color="9BBB59" w:themeColor="accent3"/>
        </w:tblBorders>
        <w:tblLook w:val="04A0" w:firstRow="1" w:lastRow="0" w:firstColumn="1" w:lastColumn="0" w:noHBand="0" w:noVBand="1"/>
      </w:tblPr>
      <w:tblGrid>
        <w:gridCol w:w="5756"/>
        <w:gridCol w:w="5756"/>
      </w:tblGrid>
      <w:tr w:rsidR="0010647B" w14:paraId="54CDA66C" w14:textId="77777777" w:rsidTr="0010647B">
        <w:tc>
          <w:tcPr>
            <w:tcW w:w="5756" w:type="dxa"/>
          </w:tcPr>
          <w:p w14:paraId="6045B130" w14:textId="77777777" w:rsidR="0010647B" w:rsidRDefault="0010647B" w:rsidP="0010647B">
            <w:r w:rsidRPr="0010647B">
              <w:rPr>
                <w:rStyle w:val="Accentuationintense"/>
              </w:rPr>
              <w:t>La partie gauche</w:t>
            </w:r>
            <w:r>
              <w:t xml:space="preserve"> est </w:t>
            </w:r>
            <w:proofErr w:type="gramStart"/>
            <w:r>
              <w:t>la partie maître</w:t>
            </w:r>
            <w:proofErr w:type="gramEnd"/>
            <w:r>
              <w:t>. Elle comprend :</w:t>
            </w:r>
          </w:p>
          <w:p w14:paraId="6CAB78A5" w14:textId="77777777" w:rsidR="0010647B" w:rsidRDefault="0010647B" w:rsidP="0010647B">
            <w:pPr>
              <w:pStyle w:val="Paragraphedeliste"/>
              <w:numPr>
                <w:ilvl w:val="0"/>
                <w:numId w:val="3"/>
              </w:numPr>
            </w:pPr>
            <w:r>
              <w:t xml:space="preserve"> Un accéléromètre qui détecte les inclinaisons de la main</w:t>
            </w:r>
          </w:p>
          <w:p w14:paraId="0940359A" w14:textId="77777777" w:rsidR="0010647B" w:rsidRDefault="0010647B" w:rsidP="0010647B">
            <w:pPr>
              <w:pStyle w:val="Paragraphedeliste"/>
              <w:numPr>
                <w:ilvl w:val="0"/>
                <w:numId w:val="3"/>
              </w:numPr>
            </w:pPr>
            <w:r>
              <w:t xml:space="preserve">Deux </w:t>
            </w:r>
            <w:proofErr w:type="spellStart"/>
            <w:r>
              <w:t>flex</w:t>
            </w:r>
            <w:proofErr w:type="spellEnd"/>
            <w:r>
              <w:t xml:space="preserve"> </w:t>
            </w:r>
            <w:proofErr w:type="spellStart"/>
            <w:r>
              <w:t>sensors</w:t>
            </w:r>
            <w:proofErr w:type="spellEnd"/>
            <w:r>
              <w:t xml:space="preserve"> qui détectent si les doigts de la main sont pliés. Ceux-ci permettent de choisir le mode de fonctionnement du gant.</w:t>
            </w:r>
          </w:p>
          <w:p w14:paraId="7F54F888" w14:textId="77777777" w:rsidR="0010647B" w:rsidRDefault="0010647B" w:rsidP="0010647B">
            <w:pPr>
              <w:pStyle w:val="Paragraphedeliste"/>
              <w:numPr>
                <w:ilvl w:val="0"/>
                <w:numId w:val="3"/>
              </w:numPr>
            </w:pPr>
            <w:r>
              <w:t>Un module Bluetooth HM-10 pour envoyer la fréquence à l’esclave.</w:t>
            </w:r>
          </w:p>
          <w:p w14:paraId="79CF8452" w14:textId="77777777" w:rsidR="0010647B" w:rsidRDefault="0010647B" w:rsidP="0010647B">
            <w:pPr>
              <w:pStyle w:val="Paragraphedeliste"/>
              <w:numPr>
                <w:ilvl w:val="0"/>
                <w:numId w:val="3"/>
              </w:numPr>
            </w:pPr>
            <w:proofErr w:type="gramStart"/>
            <w:r>
              <w:t>Une Arduino</w:t>
            </w:r>
            <w:proofErr w:type="gramEnd"/>
            <w:r>
              <w:t xml:space="preserve"> nano pour coordonner les éléments : choisir le bon mode, traiter les données de l’accéléromètre, en déduire la fréquence de clignotement de la LED correspondante et la transmettre au module Bluetooth.</w:t>
            </w:r>
          </w:p>
        </w:tc>
        <w:tc>
          <w:tcPr>
            <w:tcW w:w="5756" w:type="dxa"/>
          </w:tcPr>
          <w:p w14:paraId="29143500" w14:textId="77777777" w:rsidR="0010647B" w:rsidRDefault="0010647B" w:rsidP="00FE0620">
            <w:r w:rsidRPr="0010647B">
              <w:rPr>
                <w:rStyle w:val="Accentuationintense"/>
              </w:rPr>
              <w:t>La partie droite</w:t>
            </w:r>
            <w:r>
              <w:t xml:space="preserve"> est la partie esclave. Elle comprend :</w:t>
            </w:r>
          </w:p>
          <w:p w14:paraId="07421A8B" w14:textId="77777777" w:rsidR="0010647B" w:rsidRDefault="0010647B" w:rsidP="0010647B">
            <w:pPr>
              <w:pStyle w:val="Paragraphedeliste"/>
              <w:numPr>
                <w:ilvl w:val="0"/>
                <w:numId w:val="3"/>
              </w:numPr>
            </w:pPr>
            <w:r>
              <w:t xml:space="preserve">Un DCDC boost </w:t>
            </w:r>
            <w:proofErr w:type="spellStart"/>
            <w:r>
              <w:t>converter</w:t>
            </w:r>
            <w:proofErr w:type="spellEnd"/>
            <w:r>
              <w:t xml:space="preserve"> qui va transformer le 12V de la batterie en 32V pour que la luminosité de la LED soit suffisante.</w:t>
            </w:r>
          </w:p>
          <w:p w14:paraId="0E00FC4C" w14:textId="77777777" w:rsidR="0010647B" w:rsidRDefault="0010647B" w:rsidP="0010647B">
            <w:pPr>
              <w:pStyle w:val="Paragraphedeliste"/>
              <w:numPr>
                <w:ilvl w:val="0"/>
                <w:numId w:val="3"/>
              </w:numPr>
            </w:pPr>
            <w:r>
              <w:t>Une LED 100W. Il s’agit de l’élément clé du projet.</w:t>
            </w:r>
          </w:p>
          <w:p w14:paraId="56DBB31E" w14:textId="77777777" w:rsidR="0010647B" w:rsidRDefault="0010647B" w:rsidP="0010647B">
            <w:pPr>
              <w:pStyle w:val="Paragraphedeliste"/>
              <w:numPr>
                <w:ilvl w:val="0"/>
                <w:numId w:val="3"/>
              </w:numPr>
            </w:pPr>
            <w:r>
              <w:t>Un transistor MOSFET avec des résistances pour faire clignoter rapidement la LED.</w:t>
            </w:r>
          </w:p>
          <w:p w14:paraId="457378FD" w14:textId="77777777" w:rsidR="0010647B" w:rsidRDefault="0010647B" w:rsidP="0010647B">
            <w:pPr>
              <w:pStyle w:val="Paragraphedeliste"/>
              <w:numPr>
                <w:ilvl w:val="0"/>
                <w:numId w:val="3"/>
              </w:numPr>
            </w:pPr>
            <w:r>
              <w:t>Un module Bluetooth HM-10 pour recevoir la fréquence de clignotement de la LED.</w:t>
            </w:r>
          </w:p>
          <w:p w14:paraId="79F55BBF" w14:textId="77777777" w:rsidR="0010647B" w:rsidRDefault="0010647B" w:rsidP="0010647B">
            <w:pPr>
              <w:pStyle w:val="Paragraphedeliste"/>
              <w:numPr>
                <w:ilvl w:val="0"/>
                <w:numId w:val="3"/>
              </w:numPr>
            </w:pPr>
            <w:proofErr w:type="gramStart"/>
            <w:r>
              <w:t>Une Arduino</w:t>
            </w:r>
            <w:proofErr w:type="gramEnd"/>
            <w:r>
              <w:t xml:space="preserve"> nano pour récupérer la fréquence, la transformer en un temp et faire clignoter la LED.</w:t>
            </w:r>
          </w:p>
        </w:tc>
      </w:tr>
    </w:tbl>
    <w:p w14:paraId="707656C5" w14:textId="77777777" w:rsidR="00B13FDD" w:rsidRDefault="00B13FDD" w:rsidP="00092030">
      <w:pPr>
        <w:suppressAutoHyphens/>
        <w:autoSpaceDN w:val="0"/>
        <w:textAlignment w:val="baseline"/>
      </w:pPr>
    </w:p>
    <w:p w14:paraId="06EBC618" w14:textId="77777777" w:rsidR="00CA7C6C" w:rsidRDefault="00CA7C6C" w:rsidP="006A5332">
      <w:r>
        <w:t xml:space="preserve">Nous avons par la suite décidé de rajouter des LED de couleur pour améliorer l’esthétisme et l’ergonomie du produit (non représentées sur le schéma par soucis de </w:t>
      </w:r>
      <w:r w:rsidR="00B13FDD">
        <w:t>clarté</w:t>
      </w:r>
      <w:r>
        <w:t>).</w:t>
      </w:r>
    </w:p>
    <w:p w14:paraId="1E1B4A62" w14:textId="77777777" w:rsidR="00CA7C6C" w:rsidRDefault="00CA7C6C" w:rsidP="006A5332"/>
    <w:p w14:paraId="180145E7" w14:textId="77777777" w:rsidR="00B13FDD" w:rsidRDefault="00B13FDD" w:rsidP="006A5332"/>
    <w:p w14:paraId="03E38085" w14:textId="77777777" w:rsidR="00B13FDD" w:rsidRDefault="00B13FDD" w:rsidP="00B13FDD">
      <w:pPr>
        <w:pStyle w:val="Titre2"/>
      </w:pPr>
      <w:bookmarkStart w:id="8" w:name="_Toc515570559"/>
      <w:r>
        <w:t>CARACTERISTIQUES</w:t>
      </w:r>
      <w:bookmarkEnd w:id="8"/>
    </w:p>
    <w:p w14:paraId="49C61A60" w14:textId="77777777" w:rsidR="00B13FDD" w:rsidRDefault="00B13FDD" w:rsidP="00B13FDD"/>
    <w:p w14:paraId="4FEEA738" w14:textId="77777777" w:rsidR="00D833EF" w:rsidRDefault="00D833EF" w:rsidP="00D833EF">
      <w:pPr>
        <w:pStyle w:val="Titre3"/>
      </w:pPr>
      <w:bookmarkStart w:id="9" w:name="_Toc515570560"/>
      <w:r>
        <w:t>AUTONOMIE</w:t>
      </w:r>
      <w:bookmarkEnd w:id="9"/>
    </w:p>
    <w:p w14:paraId="11920117" w14:textId="77777777" w:rsidR="00040911" w:rsidRDefault="00040911" w:rsidP="00B13FDD">
      <w:r>
        <w:t>Consommation du circuit esclave : 1.4A en régime de fonctionnement classique ; 22mA LED éteinte.</w:t>
      </w:r>
    </w:p>
    <w:p w14:paraId="2940787E" w14:textId="77777777" w:rsidR="00040911" w:rsidRDefault="00040911" w:rsidP="00B13FDD">
      <w:r>
        <w:t>Consommation du circuit maître : 50mA.</w:t>
      </w:r>
    </w:p>
    <w:p w14:paraId="295B48E6" w14:textId="77777777" w:rsidR="00040911" w:rsidRDefault="00040911" w:rsidP="00B13FDD"/>
    <w:p w14:paraId="2E087234" w14:textId="77777777" w:rsidR="00040911" w:rsidRDefault="00040911" w:rsidP="00B13FDD">
      <w:r>
        <w:t>Batterie esclave : 1.3Ah.</w:t>
      </w:r>
    </w:p>
    <w:p w14:paraId="1511F5C8" w14:textId="77777777" w:rsidR="00040911" w:rsidRDefault="00040911" w:rsidP="00B13FDD">
      <w:r>
        <w:t>Batterie maître : 200mAh.</w:t>
      </w:r>
    </w:p>
    <w:p w14:paraId="6D0EB8AB" w14:textId="77777777" w:rsidR="00040911" w:rsidRDefault="00040911" w:rsidP="00B13FDD"/>
    <w:p w14:paraId="68CF6F1B" w14:textId="77777777" w:rsidR="00D833EF" w:rsidRDefault="00040911" w:rsidP="00B13FDD">
      <w:r>
        <w:t xml:space="preserve">Donc </w:t>
      </w:r>
      <w:r w:rsidR="00D833EF">
        <w:t>l</w:t>
      </w:r>
      <w:r>
        <w:t>e gant maître possède 4h d’autonomie et le gant esclave 1h.</w:t>
      </w:r>
    </w:p>
    <w:p w14:paraId="78E649BA" w14:textId="77777777" w:rsidR="00D833EF" w:rsidRDefault="00D833EF" w:rsidP="00B13FDD"/>
    <w:p w14:paraId="35A76C7E" w14:textId="77777777" w:rsidR="00D833EF" w:rsidRDefault="00D833EF" w:rsidP="00D833EF">
      <w:pPr>
        <w:pStyle w:val="Titre3"/>
      </w:pPr>
      <w:bookmarkStart w:id="10" w:name="_Toc515570561"/>
      <w:r>
        <w:t>REGIME DE FONCTIONNEMENT</w:t>
      </w:r>
      <w:bookmarkEnd w:id="10"/>
    </w:p>
    <w:p w14:paraId="72F9E46E" w14:textId="77777777" w:rsidR="00D833EF" w:rsidRDefault="00D833EF" w:rsidP="00D833EF">
      <w:r>
        <w:t>On a déterminé les fréquences minimum et maximum de fonctionnement de la LED.</w:t>
      </w:r>
    </w:p>
    <w:p w14:paraId="77BD34D0" w14:textId="77777777" w:rsidR="00D833EF" w:rsidRDefault="00D833EF" w:rsidP="00D833EF">
      <w:r>
        <w:t xml:space="preserve">La fréquence minimum est déterminée par l’œil humain : si le clignotement est </w:t>
      </w:r>
      <w:r w:rsidR="00E51A9A">
        <w:t>détecté</w:t>
      </w:r>
      <w:r>
        <w:t xml:space="preserve"> à l’œil nu, la fréquence est trop faible.</w:t>
      </w:r>
    </w:p>
    <w:p w14:paraId="309FFC49" w14:textId="77777777" w:rsidR="00E51A9A" w:rsidRDefault="00D833EF" w:rsidP="00D833EF">
      <w:r>
        <w:t xml:space="preserve">La fréquence </w:t>
      </w:r>
      <w:r w:rsidR="00E51A9A">
        <w:t>maximum</w:t>
      </w:r>
      <w:r>
        <w:t xml:space="preserve"> est </w:t>
      </w:r>
      <w:r w:rsidR="00E51A9A">
        <w:t>déterminée</w:t>
      </w:r>
      <w:r w:rsidR="00083E15">
        <w:t xml:space="preserve"> </w:t>
      </w:r>
      <w:r w:rsidR="00E51A9A">
        <w:t xml:space="preserve">par les caractéristiques de l’Arduino. En effet le baud rate du Bluetooth limite la vitesse de clignotement. </w:t>
      </w:r>
    </w:p>
    <w:p w14:paraId="049E4594" w14:textId="77777777" w:rsidR="00E51A9A" w:rsidRDefault="00E51A9A" w:rsidP="00D833EF">
      <w:r>
        <w:t xml:space="preserve">Nous avons trouvé : </w:t>
      </w:r>
      <w:proofErr w:type="spellStart"/>
      <w:r w:rsidRPr="00E51A9A">
        <w:rPr>
          <w:color w:val="4F6228" w:themeColor="accent1" w:themeShade="80"/>
        </w:rPr>
        <w:t>Fmin</w:t>
      </w:r>
      <w:proofErr w:type="spellEnd"/>
      <w:r w:rsidRPr="00E51A9A">
        <w:rPr>
          <w:color w:val="4F6228" w:themeColor="accent1" w:themeShade="80"/>
        </w:rPr>
        <w:t xml:space="preserve">= 60Hz, </w:t>
      </w:r>
      <w:proofErr w:type="spellStart"/>
      <w:r w:rsidRPr="00E51A9A">
        <w:rPr>
          <w:color w:val="4F6228" w:themeColor="accent1" w:themeShade="80"/>
        </w:rPr>
        <w:t>Fmax</w:t>
      </w:r>
      <w:proofErr w:type="spellEnd"/>
      <w:r w:rsidRPr="00E51A9A">
        <w:rPr>
          <w:color w:val="4F6228" w:themeColor="accent1" w:themeShade="80"/>
        </w:rPr>
        <w:t>=500Hz</w:t>
      </w:r>
      <w:r>
        <w:t>.</w:t>
      </w:r>
    </w:p>
    <w:p w14:paraId="46DFF610" w14:textId="77777777" w:rsidR="00E51A9A" w:rsidRDefault="00E51A9A" w:rsidP="00D833EF"/>
    <w:p w14:paraId="18EF9F9A" w14:textId="77777777" w:rsidR="00FE0620" w:rsidRPr="00FE0620" w:rsidRDefault="00612CD8" w:rsidP="00D833EF">
      <w:r>
        <w:br w:type="page"/>
      </w:r>
    </w:p>
    <w:p w14:paraId="3BCA9DFA" w14:textId="77777777" w:rsidR="00612CD8" w:rsidRDefault="00612CD8" w:rsidP="00612CD8">
      <w:pPr>
        <w:pStyle w:val="Titre1"/>
      </w:pPr>
      <w:bookmarkStart w:id="11" w:name="_Toc515570562"/>
      <w:r>
        <w:lastRenderedPageBreak/>
        <w:t>PROGRAMME</w:t>
      </w:r>
      <w:bookmarkEnd w:id="11"/>
    </w:p>
    <w:p w14:paraId="671B6126" w14:textId="77777777" w:rsidR="00612CD8" w:rsidRDefault="00BE60E4" w:rsidP="00612CD8">
      <w:r>
        <w:t>Explication du programme Arduino.</w:t>
      </w:r>
    </w:p>
    <w:p w14:paraId="206AED23" w14:textId="77777777" w:rsidR="00612CD8" w:rsidRPr="00612CD8" w:rsidRDefault="00612CD8" w:rsidP="00612CD8"/>
    <w:p w14:paraId="411814A2" w14:textId="77777777" w:rsidR="00BE60E4" w:rsidRDefault="00BE60E4" w:rsidP="00BE60E4">
      <w:pPr>
        <w:pStyle w:val="Titre2"/>
      </w:pPr>
      <w:bookmarkStart w:id="12" w:name="_Toc515570563"/>
      <w:r>
        <w:t>MAITRE</w:t>
      </w:r>
      <w:bookmarkEnd w:id="12"/>
    </w:p>
    <w:p w14:paraId="53DC582D" w14:textId="77777777" w:rsidR="00CA070F" w:rsidRPr="00CA070F" w:rsidRDefault="00CA070F" w:rsidP="00CA070F"/>
    <w:p w14:paraId="472FA192" w14:textId="77777777" w:rsidR="00191603" w:rsidRDefault="00191603" w:rsidP="00191603">
      <w:pPr>
        <w:pStyle w:val="Standard"/>
      </w:pPr>
      <w:r>
        <w:t>Le code de l’Arduino maître se décompose en trois parties :</w:t>
      </w:r>
    </w:p>
    <w:p w14:paraId="0956351C" w14:textId="77777777" w:rsidR="00CA070F" w:rsidRDefault="00CA070F" w:rsidP="00191603">
      <w:pPr>
        <w:pStyle w:val="Standard"/>
      </w:pPr>
    </w:p>
    <w:p w14:paraId="4B402932" w14:textId="77777777" w:rsidR="00191603" w:rsidRDefault="00191603" w:rsidP="00191603">
      <w:pPr>
        <w:pStyle w:val="Standard"/>
        <w:numPr>
          <w:ilvl w:val="0"/>
          <w:numId w:val="6"/>
        </w:numPr>
      </w:pPr>
      <w:r>
        <w:t xml:space="preserve">Le traitement des données de l’accéléromètre et des Flex </w:t>
      </w:r>
      <w:proofErr w:type="spellStart"/>
      <w:proofErr w:type="gramStart"/>
      <w:r>
        <w:t>Sensors</w:t>
      </w:r>
      <w:proofErr w:type="spellEnd"/>
      <w:r>
        <w:t>:</w:t>
      </w:r>
      <w:proofErr w:type="gramEnd"/>
    </w:p>
    <w:p w14:paraId="77793B94" w14:textId="77777777" w:rsidR="00191603" w:rsidRDefault="00191603" w:rsidP="00BF2553">
      <w:pPr>
        <w:pStyle w:val="Standard"/>
        <w:ind w:left="708"/>
      </w:pPr>
      <w:r>
        <w:t xml:space="preserve">Le programme maître récupère les données brutes de l’accéléromètre, en sélectionnant celles qui sont utiles. Le programme effectue ensuite un calcul brut de l'angle de la main avec les valeurs </w:t>
      </w:r>
      <w:proofErr w:type="spellStart"/>
      <w:r>
        <w:t>a</w:t>
      </w:r>
      <w:r>
        <w:rPr>
          <w:i/>
          <w:iCs/>
        </w:rPr>
        <w:t>ccX</w:t>
      </w:r>
      <w:proofErr w:type="spellEnd"/>
      <w:r>
        <w:rPr>
          <w:i/>
          <w:iCs/>
        </w:rPr>
        <w:t xml:space="preserve"> </w:t>
      </w:r>
      <w:r>
        <w:t xml:space="preserve">et </w:t>
      </w:r>
      <w:proofErr w:type="spellStart"/>
      <w:r>
        <w:rPr>
          <w:i/>
          <w:iCs/>
        </w:rPr>
        <w:t>accY</w:t>
      </w:r>
      <w:proofErr w:type="spellEnd"/>
      <w:r>
        <w:t>. En se servant de la vitesse angulaire de la main (</w:t>
      </w:r>
      <w:proofErr w:type="spellStart"/>
      <w:r>
        <w:rPr>
          <w:i/>
          <w:iCs/>
        </w:rPr>
        <w:t>GyroZ</w:t>
      </w:r>
      <w:proofErr w:type="spellEnd"/>
      <w:r>
        <w:rPr>
          <w:i/>
          <w:iCs/>
        </w:rPr>
        <w:t xml:space="preserve">) </w:t>
      </w:r>
      <w:r>
        <w:t xml:space="preserve">et d'un filtre de </w:t>
      </w:r>
      <w:proofErr w:type="spellStart"/>
      <w:r>
        <w:t>Kalman</w:t>
      </w:r>
      <w:proofErr w:type="spellEnd"/>
      <w:r>
        <w:t>, le programme calcule l'angle « filtré » de la main, ce qui permet de lisser le mouvement et éviter les sauts de valeur dus au bruit.</w:t>
      </w:r>
    </w:p>
    <w:p w14:paraId="00EF837F" w14:textId="77777777" w:rsidR="00191603" w:rsidRDefault="00191603" w:rsidP="00BF2553">
      <w:pPr>
        <w:pStyle w:val="Standard"/>
        <w:ind w:left="708"/>
      </w:pPr>
      <w:r>
        <w:t>Le programme ajuste ensuite les valeurs finales de délai (celles à envoyer au deuxième gant) en fonction de l'angle de la main.</w:t>
      </w:r>
    </w:p>
    <w:p w14:paraId="7F9453CF" w14:textId="77777777" w:rsidR="00CA070F" w:rsidRDefault="00CA070F" w:rsidP="00BF2553">
      <w:pPr>
        <w:pStyle w:val="Standard"/>
        <w:ind w:left="708"/>
      </w:pPr>
    </w:p>
    <w:p w14:paraId="786020A3" w14:textId="77777777" w:rsidR="00BF2553" w:rsidRDefault="00BF2553" w:rsidP="00BF2553">
      <w:pPr>
        <w:pStyle w:val="Standard"/>
        <w:ind w:left="708"/>
      </w:pPr>
    </w:p>
    <w:p w14:paraId="1AD0FCEF" w14:textId="77777777" w:rsidR="00BF2553" w:rsidRDefault="00CA070F" w:rsidP="00BF2553">
      <w:pPr>
        <w:pStyle w:val="Standard"/>
        <w:ind w:left="708"/>
      </w:pPr>
      <w:r>
        <w:rPr>
          <w:noProof/>
        </w:rPr>
        <w:drawing>
          <wp:anchor distT="0" distB="0" distL="114300" distR="114300" simplePos="0" relativeHeight="251707904" behindDoc="0" locked="0" layoutInCell="1" allowOverlap="1" wp14:anchorId="3CF227FC" wp14:editId="30F4B1C2">
            <wp:simplePos x="0" y="0"/>
            <wp:positionH relativeFrom="page">
              <wp:align>right</wp:align>
            </wp:positionH>
            <wp:positionV relativeFrom="paragraph">
              <wp:posOffset>8255</wp:posOffset>
            </wp:positionV>
            <wp:extent cx="7439025" cy="1908187"/>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9025" cy="1908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43011" w14:textId="77777777" w:rsidR="00BF2553" w:rsidRDefault="00BF2553" w:rsidP="00BF2553">
      <w:pPr>
        <w:pStyle w:val="Standard"/>
        <w:ind w:left="708"/>
      </w:pPr>
    </w:p>
    <w:p w14:paraId="1034F4D0" w14:textId="77777777" w:rsidR="00BF2553" w:rsidRDefault="00BF2553" w:rsidP="00BF2553">
      <w:pPr>
        <w:pStyle w:val="Standard"/>
        <w:ind w:left="708"/>
      </w:pPr>
    </w:p>
    <w:p w14:paraId="5AA093F9" w14:textId="77777777" w:rsidR="00BF2553" w:rsidRDefault="00BF2553" w:rsidP="00BF2553">
      <w:pPr>
        <w:pStyle w:val="Standard"/>
        <w:ind w:left="708"/>
      </w:pPr>
    </w:p>
    <w:p w14:paraId="5D598B13" w14:textId="77777777" w:rsidR="00BF2553" w:rsidRDefault="00BF2553" w:rsidP="00BF2553">
      <w:pPr>
        <w:pStyle w:val="Standard"/>
        <w:ind w:left="708"/>
      </w:pPr>
    </w:p>
    <w:p w14:paraId="4F394D04" w14:textId="77777777" w:rsidR="00BF2553" w:rsidRDefault="00BF2553" w:rsidP="00191603">
      <w:pPr>
        <w:pStyle w:val="Standard"/>
      </w:pPr>
    </w:p>
    <w:p w14:paraId="644C689E" w14:textId="77777777" w:rsidR="00BF2553" w:rsidRDefault="00BF2553" w:rsidP="00BF2553">
      <w:pPr>
        <w:pStyle w:val="Standard"/>
        <w:jc w:val="right"/>
      </w:pPr>
    </w:p>
    <w:p w14:paraId="62567141" w14:textId="77777777" w:rsidR="00BF2553" w:rsidRDefault="00BF2553" w:rsidP="00191603">
      <w:pPr>
        <w:pStyle w:val="Standard"/>
      </w:pPr>
    </w:p>
    <w:p w14:paraId="2943AE1F" w14:textId="77777777" w:rsidR="00BF2553" w:rsidRDefault="00BF2553" w:rsidP="00191603">
      <w:pPr>
        <w:pStyle w:val="Standard"/>
      </w:pPr>
    </w:p>
    <w:p w14:paraId="247B9722" w14:textId="77777777" w:rsidR="00BF2553" w:rsidRDefault="00BF2553" w:rsidP="00191603">
      <w:pPr>
        <w:pStyle w:val="Standard"/>
      </w:pPr>
    </w:p>
    <w:p w14:paraId="3461ABD9" w14:textId="77777777" w:rsidR="00BF2553" w:rsidRDefault="00BF2553" w:rsidP="00191603">
      <w:pPr>
        <w:pStyle w:val="Standard"/>
      </w:pPr>
    </w:p>
    <w:p w14:paraId="220A7C06" w14:textId="77777777" w:rsidR="00BF2553" w:rsidRDefault="00BF2553" w:rsidP="00191603">
      <w:pPr>
        <w:pStyle w:val="Standard"/>
      </w:pPr>
    </w:p>
    <w:p w14:paraId="0744C401" w14:textId="77777777" w:rsidR="00191603" w:rsidRDefault="00191603" w:rsidP="00BF2553">
      <w:pPr>
        <w:pStyle w:val="Standard"/>
        <w:ind w:left="708"/>
      </w:pPr>
      <w:r>
        <w:t xml:space="preserve">Le programme possède deux modes d'ajustement des valeurs : un mode macroscopique qui permet de faire varier la fréquence de ~60Hz à ~500Hz, et un mode microscopique qui permet un réglage plus minutieux (de l'ordre du Hertz). En fonction des valeurs de résistance des Flex </w:t>
      </w:r>
      <w:proofErr w:type="spellStart"/>
      <w:r>
        <w:t>Sensors</w:t>
      </w:r>
      <w:proofErr w:type="spellEnd"/>
      <w:r>
        <w:t>, le programme ajuste la valeur du délai de façon macroscopique ou microscopique. L'utilisateur peut donc changer de mode en pliant certains doigts de la main.</w:t>
      </w:r>
    </w:p>
    <w:p w14:paraId="74201B53" w14:textId="77777777" w:rsidR="00CA070F" w:rsidRDefault="00CA070F" w:rsidP="00BF2553">
      <w:pPr>
        <w:pStyle w:val="Standard"/>
        <w:ind w:left="708"/>
      </w:pPr>
    </w:p>
    <w:p w14:paraId="0EC52B81" w14:textId="77777777" w:rsidR="00BF2553" w:rsidRDefault="00BF2553" w:rsidP="00BF2553">
      <w:pPr>
        <w:pStyle w:val="Standard"/>
        <w:ind w:left="708"/>
      </w:pPr>
      <w:r>
        <w:rPr>
          <w:noProof/>
        </w:rPr>
        <w:drawing>
          <wp:anchor distT="0" distB="0" distL="114300" distR="114300" simplePos="0" relativeHeight="251708928" behindDoc="0" locked="0" layoutInCell="1" allowOverlap="1" wp14:anchorId="365436B2" wp14:editId="57C30E9F">
            <wp:simplePos x="0" y="0"/>
            <wp:positionH relativeFrom="page">
              <wp:posOffset>152400</wp:posOffset>
            </wp:positionH>
            <wp:positionV relativeFrom="paragraph">
              <wp:posOffset>97155</wp:posOffset>
            </wp:positionV>
            <wp:extent cx="7381875" cy="2173982"/>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89903" cy="21763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9A27" w14:textId="77777777" w:rsidR="00BF2553" w:rsidRDefault="00BF2553" w:rsidP="00BF2553">
      <w:pPr>
        <w:pStyle w:val="Standard"/>
        <w:ind w:left="708"/>
      </w:pPr>
    </w:p>
    <w:p w14:paraId="73809D09" w14:textId="77777777" w:rsidR="00BF2553" w:rsidRDefault="00BF2553" w:rsidP="00BF2553">
      <w:pPr>
        <w:pStyle w:val="Standard"/>
        <w:ind w:left="708"/>
      </w:pPr>
    </w:p>
    <w:p w14:paraId="28155E6D" w14:textId="77777777" w:rsidR="00BF2553" w:rsidRDefault="00BF2553" w:rsidP="00BF2553">
      <w:pPr>
        <w:pStyle w:val="Standard"/>
        <w:ind w:left="708"/>
      </w:pPr>
    </w:p>
    <w:p w14:paraId="56D454B0" w14:textId="77777777" w:rsidR="00BF2553" w:rsidRDefault="00BF2553" w:rsidP="00BF2553">
      <w:pPr>
        <w:pStyle w:val="Standard"/>
        <w:ind w:left="708"/>
      </w:pPr>
    </w:p>
    <w:p w14:paraId="2AC1BCA7" w14:textId="77777777" w:rsidR="00BF2553" w:rsidRDefault="00BF2553" w:rsidP="00BF2553">
      <w:pPr>
        <w:pStyle w:val="Standard"/>
        <w:ind w:left="708"/>
      </w:pPr>
    </w:p>
    <w:p w14:paraId="656F2EE7" w14:textId="77777777" w:rsidR="00BF2553" w:rsidRDefault="00BF2553" w:rsidP="00BF2553">
      <w:pPr>
        <w:pStyle w:val="Standard"/>
        <w:ind w:left="708"/>
      </w:pPr>
    </w:p>
    <w:p w14:paraId="756744C2" w14:textId="77777777" w:rsidR="00BF2553" w:rsidRDefault="00BF2553" w:rsidP="00BF2553">
      <w:pPr>
        <w:pStyle w:val="Standard"/>
        <w:ind w:left="708"/>
      </w:pPr>
    </w:p>
    <w:p w14:paraId="15C5B573" w14:textId="77777777" w:rsidR="00BF2553" w:rsidRDefault="00BF2553" w:rsidP="00BF2553">
      <w:pPr>
        <w:pStyle w:val="Standard"/>
        <w:ind w:left="708"/>
      </w:pPr>
    </w:p>
    <w:p w14:paraId="5CCEB0B4" w14:textId="77777777" w:rsidR="00BF2553" w:rsidRDefault="00BF2553" w:rsidP="00BF2553">
      <w:pPr>
        <w:pStyle w:val="Standard"/>
        <w:ind w:left="708"/>
      </w:pPr>
    </w:p>
    <w:p w14:paraId="005DBE83" w14:textId="77777777" w:rsidR="00BF2553" w:rsidRDefault="00BF2553" w:rsidP="00BF2553">
      <w:pPr>
        <w:pStyle w:val="Standard"/>
        <w:ind w:left="708"/>
      </w:pPr>
    </w:p>
    <w:p w14:paraId="27626841" w14:textId="77777777" w:rsidR="00BF2553" w:rsidRDefault="00BF2553" w:rsidP="00BF2553">
      <w:pPr>
        <w:pStyle w:val="Standard"/>
        <w:ind w:left="708"/>
      </w:pPr>
    </w:p>
    <w:p w14:paraId="05465617" w14:textId="77777777" w:rsidR="00191603" w:rsidRDefault="00191603" w:rsidP="00191603">
      <w:pPr>
        <w:pStyle w:val="Standard"/>
      </w:pPr>
    </w:p>
    <w:p w14:paraId="7661755D" w14:textId="77777777" w:rsidR="00CA070F" w:rsidRDefault="00CA070F" w:rsidP="00CA070F">
      <w:pPr>
        <w:pStyle w:val="Standard"/>
      </w:pPr>
    </w:p>
    <w:p w14:paraId="13E055CB" w14:textId="77777777" w:rsidR="00CA070F" w:rsidRDefault="00CA070F" w:rsidP="00CA070F">
      <w:pPr>
        <w:pStyle w:val="Standard"/>
      </w:pPr>
    </w:p>
    <w:p w14:paraId="2047FA88" w14:textId="77777777" w:rsidR="00191603" w:rsidRDefault="00191603" w:rsidP="00191603">
      <w:pPr>
        <w:pStyle w:val="Standard"/>
        <w:numPr>
          <w:ilvl w:val="0"/>
          <w:numId w:val="6"/>
        </w:numPr>
      </w:pPr>
      <w:r>
        <w:t>Le transfert des données via communication Bluetooth :</w:t>
      </w:r>
    </w:p>
    <w:p w14:paraId="0462E636" w14:textId="77777777" w:rsidR="00BF2553" w:rsidRDefault="00BF2553" w:rsidP="00BF2553">
      <w:pPr>
        <w:pStyle w:val="Standard"/>
        <w:ind w:left="720"/>
      </w:pPr>
      <w:r>
        <w:t xml:space="preserve">On utilise la librairie </w:t>
      </w:r>
      <w:proofErr w:type="spellStart"/>
      <w:r>
        <w:t>SoftwareSerial</w:t>
      </w:r>
      <w:proofErr w:type="spellEnd"/>
      <w:r>
        <w:t xml:space="preserve">. Le programme vérifie constamment l’état de la </w:t>
      </w:r>
      <w:r w:rsidR="00AE0B25">
        <w:t>connexion</w:t>
      </w:r>
      <w:r>
        <w:t xml:space="preserve"> </w:t>
      </w:r>
      <w:r w:rsidR="00AE0B25">
        <w:t>Bluetooth</w:t>
      </w:r>
      <w:r>
        <w:t xml:space="preserve"> en envoyant un ‘</w:t>
      </w:r>
      <w:r w:rsidR="00C63646">
        <w:t>$’</w:t>
      </w:r>
      <w:r w:rsidR="00CA070F">
        <w:t>. Si après l’avoir envoyé, il en reçoit un, alors il considère qu’il est connecté. Sinon, il essaye de se connecter au module.</w:t>
      </w:r>
    </w:p>
    <w:p w14:paraId="61265EF0" w14:textId="77777777" w:rsidR="00CA070F" w:rsidRDefault="00CA070F" w:rsidP="00BF2553">
      <w:pPr>
        <w:pStyle w:val="Standard"/>
        <w:ind w:left="720"/>
      </w:pPr>
      <w:r>
        <w:t>Après s’être connecté, il va envoyer à intervalle régulier la fréquence de clignotement, calculé dans la partie accéléromètre. Le message est précédé d’un ‘&amp;’ et suivi d’un ‘\</w:t>
      </w:r>
      <w:proofErr w:type="gramStart"/>
      <w:r w:rsidR="00AE0B25">
        <w:t>n’ pour</w:t>
      </w:r>
      <w:proofErr w:type="gramEnd"/>
      <w:r>
        <w:t xml:space="preserve"> rendre la </w:t>
      </w:r>
      <w:r w:rsidR="00AE0B25">
        <w:t>connexion</w:t>
      </w:r>
      <w:r>
        <w:t xml:space="preserve"> plus stable et éviter les erreurs.</w:t>
      </w:r>
    </w:p>
    <w:p w14:paraId="1814F54E" w14:textId="77777777" w:rsidR="00CA070F" w:rsidRDefault="00CA070F" w:rsidP="00BF2553">
      <w:pPr>
        <w:pStyle w:val="Standard"/>
        <w:ind w:left="720"/>
      </w:pPr>
    </w:p>
    <w:p w14:paraId="77137C30" w14:textId="77777777" w:rsidR="00CA070F" w:rsidRDefault="00CA070F" w:rsidP="00BF2553">
      <w:pPr>
        <w:pStyle w:val="Standard"/>
        <w:ind w:left="720"/>
      </w:pPr>
    </w:p>
    <w:p w14:paraId="419028E3" w14:textId="77777777" w:rsidR="00191603" w:rsidRDefault="00CA070F" w:rsidP="00191603">
      <w:pPr>
        <w:pStyle w:val="Standard"/>
      </w:pPr>
      <w:r>
        <w:rPr>
          <w:noProof/>
        </w:rPr>
        <w:drawing>
          <wp:inline distT="0" distB="0" distL="0" distR="0" wp14:anchorId="7114E04C" wp14:editId="48EDAB16">
            <wp:extent cx="4391025" cy="37242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3724275"/>
                    </a:xfrm>
                    <a:prstGeom prst="rect">
                      <a:avLst/>
                    </a:prstGeom>
                    <a:noFill/>
                    <a:ln>
                      <a:noFill/>
                    </a:ln>
                  </pic:spPr>
                </pic:pic>
              </a:graphicData>
            </a:graphic>
          </wp:inline>
        </w:drawing>
      </w:r>
      <w:r w:rsidR="00191603">
        <w:tab/>
      </w:r>
    </w:p>
    <w:p w14:paraId="527D5239" w14:textId="77777777" w:rsidR="00BF2553" w:rsidRDefault="00BF2553" w:rsidP="00191603">
      <w:pPr>
        <w:pStyle w:val="Standard"/>
      </w:pPr>
    </w:p>
    <w:p w14:paraId="2CC832AB" w14:textId="77777777" w:rsidR="00BF2553" w:rsidRDefault="00BF2553" w:rsidP="00191603">
      <w:pPr>
        <w:pStyle w:val="Standard"/>
      </w:pPr>
    </w:p>
    <w:p w14:paraId="174C9B6C" w14:textId="77777777" w:rsidR="00191603" w:rsidRDefault="00191603" w:rsidP="00191603">
      <w:pPr>
        <w:pStyle w:val="Standard"/>
      </w:pPr>
    </w:p>
    <w:p w14:paraId="70F334C8" w14:textId="77777777" w:rsidR="00191603" w:rsidRDefault="00191603" w:rsidP="00191603">
      <w:pPr>
        <w:pStyle w:val="Standard"/>
        <w:numPr>
          <w:ilvl w:val="0"/>
          <w:numId w:val="6"/>
        </w:numPr>
      </w:pPr>
      <w:r>
        <w:t>L</w:t>
      </w:r>
      <w:r w:rsidR="00AE0B25">
        <w:t>a</w:t>
      </w:r>
      <w:r>
        <w:t xml:space="preserve"> </w:t>
      </w:r>
      <w:proofErr w:type="spellStart"/>
      <w:r>
        <w:t>strip</w:t>
      </w:r>
      <w:proofErr w:type="spellEnd"/>
      <w:r>
        <w:t xml:space="preserve"> </w:t>
      </w:r>
      <w:proofErr w:type="spellStart"/>
      <w:r>
        <w:t>LEDs</w:t>
      </w:r>
      <w:proofErr w:type="spellEnd"/>
      <w:r>
        <w:t> :</w:t>
      </w:r>
    </w:p>
    <w:p w14:paraId="3D3CBF7D" w14:textId="77777777" w:rsidR="00191603" w:rsidRDefault="00191603" w:rsidP="00191603">
      <w:pPr>
        <w:pStyle w:val="Standard"/>
      </w:pPr>
      <w:r>
        <w:tab/>
        <w:t xml:space="preserve">Le programme utilise la </w:t>
      </w:r>
      <w:proofErr w:type="spellStart"/>
      <w:r>
        <w:t>library</w:t>
      </w:r>
      <w:proofErr w:type="spellEnd"/>
      <w:r>
        <w:t xml:space="preserve"> </w:t>
      </w:r>
      <w:proofErr w:type="spellStart"/>
      <w:r>
        <w:t>Adafruit_NeoPixel</w:t>
      </w:r>
      <w:proofErr w:type="spellEnd"/>
      <w:r>
        <w:t xml:space="preserve"> pour contrôler les </w:t>
      </w:r>
      <w:proofErr w:type="spellStart"/>
      <w:r>
        <w:t>strip</w:t>
      </w:r>
      <w:proofErr w:type="spellEnd"/>
      <w:r>
        <w:t xml:space="preserve"> </w:t>
      </w:r>
      <w:proofErr w:type="spellStart"/>
      <w:r>
        <w:t>LEDs</w:t>
      </w:r>
      <w:proofErr w:type="spellEnd"/>
      <w:r>
        <w:t xml:space="preserve"> qui se trouvent sur le </w:t>
      </w:r>
      <w:r>
        <w:tab/>
        <w:t xml:space="preserve">gant maître au </w:t>
      </w:r>
      <w:r w:rsidR="000D7C50">
        <w:t>niveau du</w:t>
      </w:r>
      <w:r>
        <w:t xml:space="preserve"> poignet. Les </w:t>
      </w:r>
      <w:proofErr w:type="spellStart"/>
      <w:r>
        <w:t>strip</w:t>
      </w:r>
      <w:proofErr w:type="spellEnd"/>
      <w:r>
        <w:t xml:space="preserve"> </w:t>
      </w:r>
      <w:proofErr w:type="spellStart"/>
      <w:r>
        <w:t>LEDs</w:t>
      </w:r>
      <w:proofErr w:type="spellEnd"/>
      <w:r>
        <w:t xml:space="preserve"> changent de couleur et de mode de clignotement en </w:t>
      </w:r>
      <w:r>
        <w:tab/>
        <w:t>fonction du mode choisi (macro ou micro) et de l’état du programme.</w:t>
      </w:r>
    </w:p>
    <w:p w14:paraId="5E8AE85D" w14:textId="77777777" w:rsidR="00191603" w:rsidRDefault="00191603" w:rsidP="00191603">
      <w:pPr>
        <w:pStyle w:val="Standard"/>
        <w:numPr>
          <w:ilvl w:val="0"/>
          <w:numId w:val="7"/>
        </w:numPr>
      </w:pPr>
      <w:r>
        <w:t xml:space="preserve">Couleur des </w:t>
      </w:r>
      <w:proofErr w:type="spellStart"/>
      <w:r>
        <w:t>LEDs</w:t>
      </w:r>
      <w:proofErr w:type="spellEnd"/>
      <w:r>
        <w:t> :</w:t>
      </w:r>
    </w:p>
    <w:p w14:paraId="12011C58" w14:textId="77777777" w:rsidR="00191603" w:rsidRDefault="00684441" w:rsidP="00191603">
      <w:pPr>
        <w:pStyle w:val="Standard"/>
        <w:numPr>
          <w:ilvl w:val="1"/>
          <w:numId w:val="7"/>
        </w:numPr>
      </w:pPr>
      <w:r>
        <w:t>Violet :</w:t>
      </w:r>
      <w:r w:rsidR="00191603">
        <w:t xml:space="preserve"> Mode Micro</w:t>
      </w:r>
    </w:p>
    <w:p w14:paraId="4FA9064D" w14:textId="77777777" w:rsidR="00191603" w:rsidRDefault="00191603" w:rsidP="00191603">
      <w:pPr>
        <w:pStyle w:val="Standard"/>
        <w:numPr>
          <w:ilvl w:val="1"/>
          <w:numId w:val="7"/>
        </w:numPr>
      </w:pPr>
      <w:r>
        <w:t>Vert : Mode Macro</w:t>
      </w:r>
    </w:p>
    <w:p w14:paraId="2263A9DE" w14:textId="77777777" w:rsidR="00191603" w:rsidRDefault="00191603" w:rsidP="00191603">
      <w:pPr>
        <w:pStyle w:val="Standard"/>
        <w:numPr>
          <w:ilvl w:val="0"/>
          <w:numId w:val="7"/>
        </w:numPr>
      </w:pPr>
      <w:r>
        <w:t>Mode :</w:t>
      </w:r>
    </w:p>
    <w:p w14:paraId="647860B8" w14:textId="77777777" w:rsidR="00191603" w:rsidRDefault="00191603" w:rsidP="00191603">
      <w:pPr>
        <w:pStyle w:val="Standard"/>
        <w:numPr>
          <w:ilvl w:val="1"/>
          <w:numId w:val="7"/>
        </w:numPr>
      </w:pPr>
      <w:r>
        <w:t>Clignotement doux : Indique que le gant s'est connecté en Bluetooth à l'esclave.</w:t>
      </w:r>
    </w:p>
    <w:p w14:paraId="79236016" w14:textId="77777777" w:rsidR="00191603" w:rsidRDefault="00191603" w:rsidP="000D7C50">
      <w:pPr>
        <w:pStyle w:val="Standard"/>
        <w:numPr>
          <w:ilvl w:val="1"/>
          <w:numId w:val="7"/>
        </w:numPr>
      </w:pPr>
      <w:r>
        <w:t xml:space="preserve">Chenillard : Indique que le gant est en fonctionnement </w:t>
      </w:r>
      <w:r w:rsidR="000D7C50">
        <w:t>et recherche de connexion.</w:t>
      </w:r>
      <w:r>
        <w:t xml:space="preserve"> </w:t>
      </w:r>
      <w:r>
        <w:tab/>
      </w:r>
    </w:p>
    <w:p w14:paraId="5D2A25C0" w14:textId="77777777" w:rsidR="00191603" w:rsidRDefault="00191603" w:rsidP="00191603">
      <w:pPr>
        <w:pStyle w:val="Standard"/>
      </w:pPr>
    </w:p>
    <w:p w14:paraId="34F71709" w14:textId="77777777" w:rsidR="000D7C50" w:rsidRDefault="000D7C50" w:rsidP="00191603">
      <w:pPr>
        <w:pStyle w:val="Standard"/>
      </w:pPr>
    </w:p>
    <w:p w14:paraId="063B7769" w14:textId="77777777" w:rsidR="000D7C50" w:rsidRDefault="002D2692" w:rsidP="00191603">
      <w:pPr>
        <w:pStyle w:val="Standard"/>
      </w:pPr>
      <w:r>
        <w:rPr>
          <w:noProof/>
        </w:rPr>
        <w:drawing>
          <wp:anchor distT="0" distB="0" distL="114300" distR="114300" simplePos="0" relativeHeight="251709952" behindDoc="0" locked="0" layoutInCell="1" allowOverlap="1" wp14:anchorId="60C93EFC" wp14:editId="23823B24">
            <wp:simplePos x="0" y="0"/>
            <wp:positionH relativeFrom="column">
              <wp:posOffset>504190</wp:posOffset>
            </wp:positionH>
            <wp:positionV relativeFrom="paragraph">
              <wp:posOffset>8255</wp:posOffset>
            </wp:positionV>
            <wp:extent cx="4331010" cy="329565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5029" cy="3298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0A108" w14:textId="77777777" w:rsidR="000D7C50" w:rsidRDefault="000D7C50" w:rsidP="00191603">
      <w:pPr>
        <w:pStyle w:val="Standard"/>
      </w:pPr>
    </w:p>
    <w:p w14:paraId="400E77FD" w14:textId="77777777" w:rsidR="002D2692" w:rsidRDefault="002D2692" w:rsidP="00191603">
      <w:pPr>
        <w:pStyle w:val="Standard"/>
      </w:pPr>
    </w:p>
    <w:p w14:paraId="061DF4B6" w14:textId="77777777" w:rsidR="002D2692" w:rsidRDefault="002D2692" w:rsidP="00191603">
      <w:pPr>
        <w:pStyle w:val="Standard"/>
      </w:pPr>
    </w:p>
    <w:p w14:paraId="4641AEC0" w14:textId="77777777" w:rsidR="002D2692" w:rsidRDefault="002D2692" w:rsidP="00191603">
      <w:pPr>
        <w:pStyle w:val="Standard"/>
      </w:pPr>
    </w:p>
    <w:p w14:paraId="60D9E446" w14:textId="77777777" w:rsidR="002D2692" w:rsidRDefault="002D2692" w:rsidP="00191603">
      <w:pPr>
        <w:pStyle w:val="Standard"/>
      </w:pPr>
    </w:p>
    <w:p w14:paraId="22173A2E" w14:textId="77777777" w:rsidR="002D2692" w:rsidRDefault="002D2692" w:rsidP="00191603">
      <w:pPr>
        <w:pStyle w:val="Standard"/>
      </w:pPr>
    </w:p>
    <w:p w14:paraId="701FCE00" w14:textId="77777777" w:rsidR="002D2692" w:rsidRDefault="002D2692" w:rsidP="00191603">
      <w:pPr>
        <w:pStyle w:val="Standard"/>
      </w:pPr>
    </w:p>
    <w:p w14:paraId="0F2EC74B" w14:textId="77777777" w:rsidR="002D2692" w:rsidRDefault="002D2692" w:rsidP="00191603">
      <w:pPr>
        <w:pStyle w:val="Standard"/>
      </w:pPr>
    </w:p>
    <w:p w14:paraId="10A0544D" w14:textId="77777777" w:rsidR="002D2692" w:rsidRDefault="002D2692" w:rsidP="00191603">
      <w:pPr>
        <w:pStyle w:val="Standard"/>
      </w:pPr>
    </w:p>
    <w:p w14:paraId="71CECF75" w14:textId="77777777" w:rsidR="002D2692" w:rsidRDefault="002D2692" w:rsidP="00191603">
      <w:pPr>
        <w:pStyle w:val="Standard"/>
      </w:pPr>
    </w:p>
    <w:p w14:paraId="25F9B244" w14:textId="77777777" w:rsidR="002D2692" w:rsidRDefault="002D2692" w:rsidP="00191603">
      <w:pPr>
        <w:pStyle w:val="Standard"/>
      </w:pPr>
    </w:p>
    <w:p w14:paraId="7738B0CB" w14:textId="77777777" w:rsidR="002D2692" w:rsidRDefault="002D2692" w:rsidP="00191603">
      <w:pPr>
        <w:pStyle w:val="Standard"/>
      </w:pPr>
    </w:p>
    <w:p w14:paraId="54E350A2" w14:textId="77777777" w:rsidR="002D2692" w:rsidRDefault="002D2692" w:rsidP="00191603">
      <w:pPr>
        <w:pStyle w:val="Standard"/>
      </w:pPr>
    </w:p>
    <w:p w14:paraId="2F993E7B" w14:textId="77777777" w:rsidR="002D2692" w:rsidRDefault="002D2692" w:rsidP="00191603">
      <w:pPr>
        <w:pStyle w:val="Standard"/>
      </w:pPr>
    </w:p>
    <w:p w14:paraId="24FEB02E" w14:textId="77777777" w:rsidR="002D2692" w:rsidRDefault="002D2692" w:rsidP="00191603">
      <w:pPr>
        <w:pStyle w:val="Standard"/>
      </w:pPr>
    </w:p>
    <w:p w14:paraId="59B990BA" w14:textId="77777777" w:rsidR="002D2692" w:rsidRDefault="002D2692" w:rsidP="00191603">
      <w:pPr>
        <w:pStyle w:val="Standard"/>
      </w:pPr>
    </w:p>
    <w:p w14:paraId="3EF21C5E" w14:textId="77777777" w:rsidR="002D2692" w:rsidRDefault="002D2692" w:rsidP="00191603">
      <w:pPr>
        <w:pStyle w:val="Standard"/>
      </w:pPr>
    </w:p>
    <w:p w14:paraId="69371218" w14:textId="77777777" w:rsidR="002D2692" w:rsidRDefault="002D2692" w:rsidP="00191603">
      <w:pPr>
        <w:pStyle w:val="Standard"/>
      </w:pPr>
    </w:p>
    <w:p w14:paraId="00BE1BA8" w14:textId="77777777" w:rsidR="002D2692" w:rsidRDefault="002D2692" w:rsidP="00191603">
      <w:pPr>
        <w:pStyle w:val="Standard"/>
      </w:pPr>
    </w:p>
    <w:p w14:paraId="1837B5F4" w14:textId="77777777" w:rsidR="002D2692" w:rsidRDefault="002D2692" w:rsidP="00191603">
      <w:pPr>
        <w:pStyle w:val="Standard"/>
      </w:pPr>
    </w:p>
    <w:p w14:paraId="2C4C14C7" w14:textId="77777777" w:rsidR="002D2692" w:rsidRDefault="002D2692" w:rsidP="00191603">
      <w:pPr>
        <w:pStyle w:val="Standard"/>
      </w:pPr>
    </w:p>
    <w:p w14:paraId="7DC5F20A" w14:textId="77777777" w:rsidR="00191603" w:rsidRDefault="00191603" w:rsidP="00191603">
      <w:pPr>
        <w:pStyle w:val="Titre2"/>
      </w:pPr>
      <w:bookmarkStart w:id="13" w:name="_Toc515570564"/>
      <w:r>
        <w:t>ESCLAVE</w:t>
      </w:r>
      <w:bookmarkEnd w:id="13"/>
    </w:p>
    <w:p w14:paraId="2DE366BA" w14:textId="77777777" w:rsidR="002D2692" w:rsidRPr="002D2692" w:rsidRDefault="002D2692" w:rsidP="002D2692"/>
    <w:p w14:paraId="07E8BDD2" w14:textId="77777777" w:rsidR="00191603" w:rsidRDefault="00191603" w:rsidP="00191603">
      <w:pPr>
        <w:pStyle w:val="Standard"/>
      </w:pPr>
      <w:r>
        <w:t>Le code de l’esclave est plus simple puisqu’il s’agit de récupérer les données envoyées par le maître par Bluetooth puis de faire clignoter la LED de 100W en accord avec la fréquence calculée par le maître.</w:t>
      </w:r>
    </w:p>
    <w:p w14:paraId="06C6E960" w14:textId="77777777" w:rsidR="00191603" w:rsidRDefault="00191603" w:rsidP="00191603">
      <w:pPr>
        <w:pStyle w:val="Standard"/>
      </w:pPr>
      <w:r>
        <w:t>Ce code se décompose donc en 2 parties :</w:t>
      </w:r>
    </w:p>
    <w:p w14:paraId="17F3B150" w14:textId="77777777" w:rsidR="000D7C50" w:rsidRDefault="000D7C50" w:rsidP="00191603">
      <w:pPr>
        <w:pStyle w:val="Standard"/>
      </w:pPr>
    </w:p>
    <w:p w14:paraId="7AE60EB2" w14:textId="77777777" w:rsidR="00191603" w:rsidRDefault="00191603" w:rsidP="00191603">
      <w:pPr>
        <w:pStyle w:val="Standard"/>
        <w:numPr>
          <w:ilvl w:val="0"/>
          <w:numId w:val="8"/>
        </w:numPr>
      </w:pPr>
      <w:r>
        <w:t>Récupération des données via Bluetooth. Cette partie similaire à la partie Bluetooth du programme maître dans sa construction, la seule différence est que cette fois ci on récupère les données.</w:t>
      </w:r>
    </w:p>
    <w:p w14:paraId="66CEAB30" w14:textId="77777777" w:rsidR="000D7C50" w:rsidRDefault="000D7C50" w:rsidP="000D7C50">
      <w:pPr>
        <w:pStyle w:val="Standard"/>
        <w:ind w:left="360"/>
      </w:pPr>
    </w:p>
    <w:p w14:paraId="218A3944" w14:textId="77777777" w:rsidR="000D7C50" w:rsidRDefault="000D7C50" w:rsidP="000D7C50">
      <w:pPr>
        <w:pStyle w:val="Standard"/>
        <w:ind w:left="360"/>
      </w:pPr>
    </w:p>
    <w:p w14:paraId="4EC39D99" w14:textId="77777777" w:rsidR="002D2692" w:rsidRDefault="00191603" w:rsidP="00191603">
      <w:pPr>
        <w:pStyle w:val="Standard"/>
        <w:numPr>
          <w:ilvl w:val="0"/>
          <w:numId w:val="8"/>
        </w:numPr>
      </w:pPr>
      <w:r>
        <w:t xml:space="preserve">Flash de la LED : C'est ici que l'effet stroboscopique rentre en action. Le programme allume la LED principale pendant un bref instant (500µs) puis éteint cette LED et attend pendant la durée indiquée par le maître. La LED fait donc des flashs lumineux à une fréquence variable en fonction du temps d'attente indiqué par le programme maître  </w:t>
      </w:r>
    </w:p>
    <w:p w14:paraId="4181E3C1" w14:textId="77777777" w:rsidR="002D2692" w:rsidRDefault="002D2692" w:rsidP="002D2692">
      <w:pPr>
        <w:pStyle w:val="Standard"/>
      </w:pPr>
    </w:p>
    <w:p w14:paraId="2F0B2F8B" w14:textId="77777777" w:rsidR="002D2692" w:rsidRDefault="002D2692" w:rsidP="002D2692">
      <w:pPr>
        <w:pStyle w:val="Standard"/>
      </w:pPr>
    </w:p>
    <w:p w14:paraId="5B2BA576" w14:textId="77777777" w:rsidR="00191603" w:rsidRDefault="00191603" w:rsidP="002D2692">
      <w:pPr>
        <w:pStyle w:val="Standard"/>
      </w:pPr>
      <w:r>
        <w:t xml:space="preserve"> </w:t>
      </w:r>
    </w:p>
    <w:p w14:paraId="34778206" w14:textId="77777777" w:rsidR="00191603" w:rsidRDefault="00191603" w:rsidP="00191603"/>
    <w:p w14:paraId="67C3F812" w14:textId="77777777" w:rsidR="00191603" w:rsidRDefault="000D7C50">
      <w:pPr>
        <w:rPr>
          <w:rFonts w:asciiTheme="majorHAnsi" w:eastAsiaTheme="majorEastAsia" w:hAnsiTheme="majorHAnsi" w:cstheme="majorBidi"/>
          <w:color w:val="9BBB59" w:themeColor="accent3"/>
          <w:sz w:val="32"/>
          <w:szCs w:val="32"/>
        </w:rPr>
      </w:pPr>
      <w:r>
        <w:rPr>
          <w:noProof/>
        </w:rPr>
        <w:drawing>
          <wp:inline distT="0" distB="0" distL="0" distR="0" wp14:anchorId="562395A4" wp14:editId="2E308BF2">
            <wp:extent cx="6229350" cy="5257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9350" cy="5257800"/>
                    </a:xfrm>
                    <a:prstGeom prst="rect">
                      <a:avLst/>
                    </a:prstGeom>
                    <a:noFill/>
                    <a:ln>
                      <a:noFill/>
                    </a:ln>
                  </pic:spPr>
                </pic:pic>
              </a:graphicData>
            </a:graphic>
          </wp:inline>
        </w:drawing>
      </w:r>
      <w:r w:rsidR="00191603">
        <w:br w:type="page"/>
      </w:r>
    </w:p>
    <w:p w14:paraId="6410A6D9" w14:textId="77777777" w:rsidR="00ED45EF" w:rsidRDefault="00BE60E4" w:rsidP="00612CD8">
      <w:pPr>
        <w:pStyle w:val="Titre1"/>
      </w:pPr>
      <w:bookmarkStart w:id="14" w:name="_Toc515570565"/>
      <w:r>
        <w:lastRenderedPageBreak/>
        <w:t>DIFFICULTEES</w:t>
      </w:r>
      <w:bookmarkEnd w:id="14"/>
    </w:p>
    <w:p w14:paraId="6DDDCAA4" w14:textId="77777777" w:rsidR="00546A5D" w:rsidRDefault="00546A5D" w:rsidP="006A5332">
      <w:pPr>
        <w:pStyle w:val="Standard"/>
      </w:pPr>
    </w:p>
    <w:p w14:paraId="70B3E06C" w14:textId="77777777" w:rsidR="006A5332" w:rsidRDefault="006A5332" w:rsidP="006A5332">
      <w:pPr>
        <w:pStyle w:val="Standard"/>
      </w:pPr>
      <w:r>
        <w:t>Le projet ne s’est bien sûr pas déroulé sans complications. Nous avons fait faces à quelques difficultés à la fois sur le plan matériel et sur le plan logiciel.</w:t>
      </w:r>
    </w:p>
    <w:p w14:paraId="3FB59056" w14:textId="77777777" w:rsidR="006A5332" w:rsidRDefault="006A5332" w:rsidP="006A5332">
      <w:pPr>
        <w:pStyle w:val="Standard"/>
      </w:pPr>
    </w:p>
    <w:p w14:paraId="336F0BE2" w14:textId="77777777" w:rsidR="006A5332" w:rsidRDefault="00546A5D" w:rsidP="00546A5D">
      <w:pPr>
        <w:pStyle w:val="Standard"/>
        <w:jc w:val="both"/>
      </w:pPr>
      <w:r>
        <w:rPr>
          <w:noProof/>
        </w:rPr>
        <w:drawing>
          <wp:anchor distT="0" distB="0" distL="114300" distR="114300" simplePos="0" relativeHeight="251691520" behindDoc="0" locked="0" layoutInCell="1" allowOverlap="1" wp14:anchorId="177594D0" wp14:editId="14DAB77F">
            <wp:simplePos x="0" y="0"/>
            <wp:positionH relativeFrom="margin">
              <wp:align>right</wp:align>
            </wp:positionH>
            <wp:positionV relativeFrom="paragraph">
              <wp:posOffset>845820</wp:posOffset>
            </wp:positionV>
            <wp:extent cx="2819400" cy="885825"/>
            <wp:effectExtent l="19050" t="19050" r="19050" b="2857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885825"/>
                    </a:xfrm>
                    <a:prstGeom prst="rect">
                      <a:avLst/>
                    </a:prstGeom>
                    <a:noFill/>
                    <a:ln>
                      <a:solidFill>
                        <a:schemeClr val="tx2">
                          <a:lumMod val="50000"/>
                          <a:lumOff val="50000"/>
                        </a:schemeClr>
                      </a:solidFill>
                    </a:ln>
                  </pic:spPr>
                </pic:pic>
              </a:graphicData>
            </a:graphic>
          </wp:anchor>
        </w:drawing>
      </w:r>
      <w:r w:rsidR="006A5332">
        <w:t xml:space="preserve">La première source de difficultés a été l’exploitation des données de l’accéléromètre. L’accéléromètre utilise un bus I²C pour transmettre les données aux objets qui lui sont connectes, il a donc fallu apprendre à utiliser la </w:t>
      </w:r>
      <w:proofErr w:type="spellStart"/>
      <w:r w:rsidR="006A5332">
        <w:t>library</w:t>
      </w:r>
      <w:proofErr w:type="spellEnd"/>
      <w:r w:rsidR="006A5332">
        <w:t xml:space="preserve"> </w:t>
      </w:r>
      <w:r w:rsidR="006A5332">
        <w:rPr>
          <w:i/>
          <w:iCs/>
        </w:rPr>
        <w:t>Wire</w:t>
      </w:r>
      <w:r w:rsidR="006A5332">
        <w:t xml:space="preserve"> d’Arduino qui facilite la mise en place des protocoles de communication I²C. De plus, l’accéléromètre étant sensible au bruit (tremblement de la main et autres), nous avons décidé d’utiliser un filtre de </w:t>
      </w:r>
      <w:proofErr w:type="spellStart"/>
      <w:r w:rsidR="006A5332">
        <w:t>Kalman</w:t>
      </w:r>
      <w:proofErr w:type="spellEnd"/>
      <w:r w:rsidR="006A5332">
        <w:t xml:space="preserve">. Le principe du filtre est assez simple : il s’agit entre autres d’utiliser la vitesse de rotation actuelle pour prévoir le prochain angle de la main. Cependant nous avons eu de la difficulté à exploiter ce filtre, les calculs étant difficiles à suivre. </w:t>
      </w:r>
      <w:proofErr w:type="gramStart"/>
      <w:r w:rsidR="006A5332">
        <w:t>Au final</w:t>
      </w:r>
      <w:proofErr w:type="gramEnd"/>
      <w:r w:rsidR="006A5332">
        <w:t xml:space="preserve">, l’exploitation de l’accéléromètre nous a pris beaucoup de temps.         </w:t>
      </w:r>
    </w:p>
    <w:p w14:paraId="4627B25F" w14:textId="77777777" w:rsidR="006A5332" w:rsidRDefault="006A5332" w:rsidP="006A5332">
      <w:pPr>
        <w:pStyle w:val="Standard"/>
      </w:pPr>
      <w:r>
        <w:t xml:space="preserve"> </w:t>
      </w:r>
    </w:p>
    <w:p w14:paraId="7BF2B51C" w14:textId="77777777" w:rsidR="00546A5D" w:rsidRDefault="00546A5D" w:rsidP="00546A5D">
      <w:pPr>
        <w:pStyle w:val="Standard"/>
        <w:jc w:val="right"/>
      </w:pPr>
    </w:p>
    <w:p w14:paraId="291AE1C5" w14:textId="77777777" w:rsidR="00546A5D" w:rsidRDefault="00546A5D" w:rsidP="006A5332">
      <w:pPr>
        <w:pStyle w:val="Standard"/>
      </w:pPr>
    </w:p>
    <w:p w14:paraId="0753F9F1" w14:textId="77777777" w:rsidR="006A5332" w:rsidRDefault="006A5332" w:rsidP="006A5332">
      <w:pPr>
        <w:pStyle w:val="Standard"/>
      </w:pPr>
    </w:p>
    <w:p w14:paraId="3BA84EF2" w14:textId="77777777" w:rsidR="00997C39" w:rsidRDefault="006A5332" w:rsidP="006A5332">
      <w:pPr>
        <w:pStyle w:val="Standard"/>
      </w:pPr>
      <w:r>
        <w:t xml:space="preserve">Nous avons aussi eu quelques problèmes avec le Bluetooth. En effet au début nous voulions utiliser les modules HC-05 et HC-06 mais malgré </w:t>
      </w:r>
      <w:r w:rsidR="00546A5D">
        <w:t>tous</w:t>
      </w:r>
      <w:r>
        <w:t xml:space="preserve"> nos efforts, impossible de faire fonctionner correctement les modules. </w:t>
      </w:r>
    </w:p>
    <w:p w14:paraId="42E95CD3" w14:textId="77777777" w:rsidR="00AA71F1" w:rsidRDefault="00AA71F1" w:rsidP="00AA71F1">
      <w:pPr>
        <w:pStyle w:val="Standard"/>
        <w:keepNext/>
        <w:jc w:val="right"/>
      </w:pPr>
      <w:r>
        <w:rPr>
          <w:noProof/>
        </w:rPr>
        <w:drawing>
          <wp:inline distT="0" distB="0" distL="0" distR="0" wp14:anchorId="25BE4500" wp14:editId="0F69DDE1">
            <wp:extent cx="2454910" cy="1841183"/>
            <wp:effectExtent l="0" t="0" r="2540" b="6985"/>
            <wp:docPr id="14" name="Image 14" descr="C:\Users\roco2\AppData\Local\Microsoft\Windows\INetCache\Content.MSO\3A9F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co2\AppData\Local\Microsoft\Windows\INetCache\Content.MSO\3A9FF2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205" cy="1848154"/>
                    </a:xfrm>
                    <a:prstGeom prst="rect">
                      <a:avLst/>
                    </a:prstGeom>
                    <a:noFill/>
                    <a:ln>
                      <a:noFill/>
                    </a:ln>
                  </pic:spPr>
                </pic:pic>
              </a:graphicData>
            </a:graphic>
          </wp:inline>
        </w:drawing>
      </w:r>
    </w:p>
    <w:p w14:paraId="0D9AEC5D" w14:textId="3D8A3CC4" w:rsidR="00997C39" w:rsidRDefault="00AA71F1" w:rsidP="00AA71F1">
      <w:pPr>
        <w:pStyle w:val="Lgende"/>
        <w:jc w:val="right"/>
      </w:pPr>
      <w:r>
        <w:t xml:space="preserve">Figure </w:t>
      </w:r>
      <w:fldSimple w:instr=" SEQ Figure \* ARABIC ">
        <w:r w:rsidR="007E6498">
          <w:rPr>
            <w:noProof/>
          </w:rPr>
          <w:t>6</w:t>
        </w:r>
      </w:fldSimple>
      <w:r>
        <w:t xml:space="preserve"> module HC-05</w:t>
      </w:r>
    </w:p>
    <w:p w14:paraId="0B6A59DF" w14:textId="77777777" w:rsidR="006A5332" w:rsidRDefault="006A5332" w:rsidP="006A5332">
      <w:pPr>
        <w:pStyle w:val="Standard"/>
      </w:pPr>
      <w:r>
        <w:t>Nous nous sommes donc tournés vers les HM-10, qui se sont avérés être des imitations. Cela ne nous a pas dérangé puisque les modules étaient opérationnels. Il a fallu ensuite produire une connexion stable et efficace, et être capable à tout moment de vérifier l’état de la connexion. Pour cela nous avons établi des règles de connexion :</w:t>
      </w:r>
    </w:p>
    <w:p w14:paraId="0A066854" w14:textId="77777777" w:rsidR="006A5332" w:rsidRDefault="006A5332" w:rsidP="006A5332">
      <w:pPr>
        <w:pStyle w:val="Standard"/>
      </w:pPr>
      <w:r>
        <w:t>Les modules s’envoient des ‘$’ à intervalles régulier pour vérifier la connexion.</w:t>
      </w:r>
    </w:p>
    <w:p w14:paraId="32DD075A" w14:textId="77777777" w:rsidR="006A5332" w:rsidRDefault="006A5332" w:rsidP="006A5332">
      <w:pPr>
        <w:pStyle w:val="Standard"/>
      </w:pPr>
      <w:r>
        <w:t>Chaque donnée envoyée est précédée d’un ‘&amp;’ pour être certain qu’il s’agit d’une donnée et non d’une interférence.</w:t>
      </w:r>
    </w:p>
    <w:p w14:paraId="646FE14F" w14:textId="77777777" w:rsidR="006A5332" w:rsidRDefault="006A5332" w:rsidP="006A5332">
      <w:pPr>
        <w:pStyle w:val="Standard"/>
      </w:pPr>
      <w:r>
        <w:t xml:space="preserve">Un autre problème avec la </w:t>
      </w:r>
      <w:r w:rsidR="00546A5D">
        <w:t>Bluetooth</w:t>
      </w:r>
      <w:r>
        <w:t xml:space="preserve"> est survenu sur le software. En effet pour communiquer avec le module </w:t>
      </w:r>
      <w:r w:rsidR="00546A5D">
        <w:t>Arduino</w:t>
      </w:r>
      <w:r>
        <w:t xml:space="preserve"> utilise la librairie </w:t>
      </w:r>
      <w:proofErr w:type="spellStart"/>
      <w:r>
        <w:t>SoftwareSerial</w:t>
      </w:r>
      <w:proofErr w:type="spellEnd"/>
      <w:r>
        <w:t xml:space="preserve">. Cette libraire utilise des interruptions, ce qui génère des conflits avec les </w:t>
      </w:r>
      <w:r w:rsidR="00546A5D">
        <w:t>fonctions</w:t>
      </w:r>
      <w:r>
        <w:t xml:space="preserve"> de temps comme </w:t>
      </w:r>
      <w:proofErr w:type="spellStart"/>
      <w:proofErr w:type="gramStart"/>
      <w:r>
        <w:t>millis</w:t>
      </w:r>
      <w:proofErr w:type="spellEnd"/>
      <w:r>
        <w:t>(</w:t>
      </w:r>
      <w:proofErr w:type="gramEnd"/>
      <w:r>
        <w:t xml:space="preserve">) ou </w:t>
      </w:r>
      <w:proofErr w:type="spellStart"/>
      <w:r>
        <w:t>delay</w:t>
      </w:r>
      <w:proofErr w:type="spellEnd"/>
      <w:r>
        <w:t xml:space="preserve">(). En temp normal ces conflits ne sont pas gênants, mais nous utilisons des temps de l’ordre de la micros seconde, et donc ces interruptions deviennent visibles. Cela génère des instabilités dans la fréquence de fonctionnement. Pour régler le problème, nous avons utilisé une librairie alternative sur la partie esclave, qui possède des interruptions plus courtes. </w:t>
      </w:r>
    </w:p>
    <w:p w14:paraId="332376D5" w14:textId="77777777" w:rsidR="006A5332" w:rsidRDefault="006A5332" w:rsidP="006A5332">
      <w:pPr>
        <w:pStyle w:val="Standard"/>
      </w:pPr>
    </w:p>
    <w:p w14:paraId="729288C4" w14:textId="77777777" w:rsidR="00DD24F4" w:rsidRDefault="00171048" w:rsidP="00171048">
      <w:pPr>
        <w:pStyle w:val="Standard"/>
      </w:pPr>
      <w:r>
        <w:rPr>
          <w:noProof/>
        </w:rPr>
        <mc:AlternateContent>
          <mc:Choice Requires="wps">
            <w:drawing>
              <wp:anchor distT="0" distB="0" distL="114300" distR="114300" simplePos="0" relativeHeight="251695616" behindDoc="0" locked="0" layoutInCell="1" allowOverlap="1" wp14:anchorId="6B71C226" wp14:editId="06321B9A">
                <wp:simplePos x="0" y="0"/>
                <wp:positionH relativeFrom="column">
                  <wp:posOffset>2266315</wp:posOffset>
                </wp:positionH>
                <wp:positionV relativeFrom="paragraph">
                  <wp:posOffset>44450</wp:posOffset>
                </wp:positionV>
                <wp:extent cx="600075" cy="295275"/>
                <wp:effectExtent l="57150" t="38100" r="28575" b="123825"/>
                <wp:wrapNone/>
                <wp:docPr id="18" name="Flèche : droite 18"/>
                <wp:cNvGraphicFramePr/>
                <a:graphic xmlns:a="http://schemas.openxmlformats.org/drawingml/2006/main">
                  <a:graphicData uri="http://schemas.microsoft.com/office/word/2010/wordprocessingShape">
                    <wps:wsp>
                      <wps:cNvSpPr/>
                      <wps:spPr>
                        <a:xfrm>
                          <a:off x="0" y="0"/>
                          <a:ext cx="600075" cy="2952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1424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78.45pt;margin-top:3.5pt;width:47.25pt;height:23.2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" adj="16286" fillcolor="#9bbb59 [3204]" strokecolor="#94b64e [3044]">
                <v:fill color2="#cdddac [1620]" rotate="t" angle="180" focus="100%" type="gradient">
                  <o:fill v:ext="view" type="gradientUnscaled"/>
                </v:fill>
                <v:shadow on="t" color="black" opacity="22937f" origin=",.5" offset="0,.63889mm"/>
              </v:shape>
            </w:pict>
          </mc:Fallback>
        </mc:AlternateContent>
      </w:r>
      <w:r>
        <w:rPr>
          <w:noProof/>
        </w:rPr>
        <w:drawing>
          <wp:anchor distT="0" distB="0" distL="114300" distR="114300" simplePos="0" relativeHeight="251693568" behindDoc="0" locked="0" layoutInCell="1" allowOverlap="1" wp14:anchorId="4B5996B8" wp14:editId="46F7FE64">
            <wp:simplePos x="0" y="0"/>
            <wp:positionH relativeFrom="column">
              <wp:posOffset>2999740</wp:posOffset>
            </wp:positionH>
            <wp:positionV relativeFrom="paragraph">
              <wp:posOffset>6350</wp:posOffset>
            </wp:positionV>
            <wp:extent cx="1885950" cy="4572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457200"/>
                    </a:xfrm>
                    <a:prstGeom prst="rect">
                      <a:avLst/>
                    </a:prstGeom>
                    <a:noFill/>
                    <a:ln>
                      <a:noFill/>
                    </a:ln>
                  </pic:spPr>
                </pic:pic>
              </a:graphicData>
            </a:graphic>
          </wp:anchor>
        </w:drawing>
      </w:r>
      <w:r>
        <w:rPr>
          <w:noProof/>
        </w:rPr>
        <w:drawing>
          <wp:anchor distT="0" distB="0" distL="114300" distR="114300" simplePos="0" relativeHeight="251694592" behindDoc="0" locked="0" layoutInCell="1" allowOverlap="1" wp14:anchorId="32E70B3C" wp14:editId="64A6CC85">
            <wp:simplePos x="0" y="0"/>
            <wp:positionH relativeFrom="column">
              <wp:posOffset>-635</wp:posOffset>
            </wp:positionH>
            <wp:positionV relativeFrom="paragraph">
              <wp:posOffset>-3175</wp:posOffset>
            </wp:positionV>
            <wp:extent cx="2228850" cy="428625"/>
            <wp:effectExtent l="0" t="0" r="0" b="952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8850" cy="428625"/>
                    </a:xfrm>
                    <a:prstGeom prst="rect">
                      <a:avLst/>
                    </a:prstGeom>
                    <a:noFill/>
                    <a:ln>
                      <a:noFill/>
                    </a:ln>
                  </pic:spPr>
                </pic:pic>
              </a:graphicData>
            </a:graphic>
          </wp:anchor>
        </w:drawing>
      </w:r>
    </w:p>
    <w:p w14:paraId="7A95BAAA" w14:textId="77777777" w:rsidR="00612CD8" w:rsidRDefault="00612CD8" w:rsidP="00171048">
      <w:pPr>
        <w:jc w:val="right"/>
      </w:pPr>
      <w:r>
        <w:br w:type="page"/>
      </w:r>
    </w:p>
    <w:p w14:paraId="5D270883" w14:textId="77777777" w:rsidR="00612CD8" w:rsidRDefault="00612CD8" w:rsidP="00612CD8">
      <w:pPr>
        <w:pStyle w:val="Titre1"/>
      </w:pPr>
      <w:bookmarkStart w:id="15" w:name="_Toc515570566"/>
      <w:r>
        <w:lastRenderedPageBreak/>
        <w:t>PERSPECTIVES</w:t>
      </w:r>
      <w:bookmarkEnd w:id="15"/>
    </w:p>
    <w:p w14:paraId="3D7E7410" w14:textId="77777777" w:rsidR="00BF562D" w:rsidRDefault="00BF562D" w:rsidP="00BF562D">
      <w:pPr>
        <w:pStyle w:val="Standard"/>
      </w:pPr>
    </w:p>
    <w:p w14:paraId="373767EC" w14:textId="77777777" w:rsidR="00BF562D" w:rsidRDefault="00BF562D" w:rsidP="00BF562D">
      <w:pPr>
        <w:pStyle w:val="Standard"/>
      </w:pPr>
      <w:r>
        <w:t>Parmi les possibilités d’amélioration, nous avons pensé améliorer le design qui est loin d’être parfait. L'aspect visuel des gants pourrait être amélioré en camouflant les composants et les fils, on peut aussi imaginer des fonctionnalités de personnalisation, comme la possibilité de choisir la couleur des LED.</w:t>
      </w:r>
    </w:p>
    <w:p w14:paraId="639AA7F7" w14:textId="77777777" w:rsidR="00BF562D" w:rsidRDefault="00BF562D" w:rsidP="00BF562D">
      <w:pPr>
        <w:pStyle w:val="Standard"/>
      </w:pPr>
    </w:p>
    <w:p w14:paraId="3F2AA9C3" w14:textId="77777777" w:rsidR="00BF562D" w:rsidRDefault="00BF562D" w:rsidP="00BF562D">
      <w:pPr>
        <w:pStyle w:val="Standard"/>
      </w:pPr>
      <w:r>
        <w:t>Nous aimerions aussi améliorer le confort des gants. En effet, certains composants tels que les batteries ou le DCDC Converter sont lourds ou encombrants, et certains fils peuvent gêner l'utilisateur. Nous avons fait de notre mieux pour disposer les composants d'une façon ergonomique, mais des améliorations pourraient encore être apportées sur ce point, avec par exemple des batteries moins lourdes.</w:t>
      </w:r>
    </w:p>
    <w:p w14:paraId="62BF816B" w14:textId="77777777" w:rsidR="00BF562D" w:rsidRDefault="00BF562D" w:rsidP="00BF562D">
      <w:pPr>
        <w:pStyle w:val="Standard"/>
      </w:pPr>
      <w:r>
        <w:t xml:space="preserve">Par exemple, on pourrait imaginer une « maille » de piles plates. De cette façon, on aurait une alimentation « souple » qui s’adapterait au gant.   </w:t>
      </w:r>
    </w:p>
    <w:p w14:paraId="67D4CF11" w14:textId="77777777" w:rsidR="00BF562D" w:rsidRDefault="00BF562D" w:rsidP="00BF562D">
      <w:pPr>
        <w:pStyle w:val="Standard"/>
      </w:pPr>
    </w:p>
    <w:p w14:paraId="6A18C046" w14:textId="77777777" w:rsidR="00BF562D" w:rsidRDefault="00BF562D" w:rsidP="00BF562D">
      <w:pPr>
        <w:pStyle w:val="Standard"/>
      </w:pPr>
      <w:r>
        <w:t>Enfin, on aurait aimé trouver ou fabriquer des objets ludiques permettant de montrer l'effet de façon amusante.</w:t>
      </w:r>
    </w:p>
    <w:p w14:paraId="52953C5B" w14:textId="77777777" w:rsidR="00BF562D" w:rsidRDefault="00BF562D" w:rsidP="00BF562D">
      <w:pPr>
        <w:pStyle w:val="Standard"/>
      </w:pPr>
      <w:r>
        <w:t xml:space="preserve">On pourrait par exemple imaginer une horloge dont les aiguilles tourneraient très vite, des hélices, ou tout type d'objet ayant une fréquence de rotation suffisante. Nous aimerions garder les gants pour pouvoir les améliorer de notre côté. </w:t>
      </w:r>
    </w:p>
    <w:p w14:paraId="423963B9" w14:textId="77777777" w:rsidR="00BF562D" w:rsidRDefault="00BF562D" w:rsidP="00BF562D">
      <w:pPr>
        <w:pStyle w:val="Standard"/>
      </w:pPr>
    </w:p>
    <w:p w14:paraId="2EB382EE" w14:textId="77777777" w:rsidR="00BF562D" w:rsidRDefault="00BF562D" w:rsidP="00BF562D">
      <w:pPr>
        <w:pStyle w:val="Standard"/>
      </w:pPr>
      <w:r>
        <w:t xml:space="preserve">Globalement, nous pensons que le </w:t>
      </w:r>
      <w:proofErr w:type="spellStart"/>
      <w:r>
        <w:t>StroboGlove</w:t>
      </w:r>
      <w:proofErr w:type="spellEnd"/>
      <w:r>
        <w:t xml:space="preserve"> peut être utilisé pour du divertissement, ou pour une démonstration scientifique de l'effet Stroboscopique.</w:t>
      </w:r>
    </w:p>
    <w:p w14:paraId="37B2AC51" w14:textId="77777777" w:rsidR="00BF562D" w:rsidRDefault="00BF562D">
      <w:pPr>
        <w:rPr>
          <w:rFonts w:ascii="Cambria" w:eastAsia="MS Mincho" w:hAnsi="Cambria" w:cs="Tahoma"/>
        </w:rPr>
      </w:pPr>
      <w:r>
        <w:br w:type="page"/>
      </w:r>
    </w:p>
    <w:p w14:paraId="5C8980AE" w14:textId="77777777" w:rsidR="00BF562D" w:rsidRDefault="00BF562D" w:rsidP="00BF562D">
      <w:pPr>
        <w:pStyle w:val="Standard"/>
      </w:pPr>
    </w:p>
    <w:p w14:paraId="221A8A93" w14:textId="77777777" w:rsidR="00612CD8" w:rsidRDefault="00612CD8" w:rsidP="00612CD8">
      <w:pPr>
        <w:pStyle w:val="Titre1"/>
      </w:pPr>
      <w:bookmarkStart w:id="16" w:name="_Toc515570567"/>
      <w:r>
        <w:t>CONCLUSION</w:t>
      </w:r>
      <w:bookmarkEnd w:id="16"/>
    </w:p>
    <w:p w14:paraId="6F42EA70" w14:textId="77777777" w:rsidR="00BF562D" w:rsidRDefault="00BF562D" w:rsidP="00BF562D">
      <w:pPr>
        <w:pStyle w:val="Standard"/>
        <w:rPr>
          <w:sz w:val="26"/>
          <w:szCs w:val="26"/>
          <w:u w:val="single"/>
        </w:rPr>
      </w:pPr>
    </w:p>
    <w:p w14:paraId="7528BE00" w14:textId="77777777" w:rsidR="00684441" w:rsidRDefault="00684441" w:rsidP="00BF562D">
      <w:pPr>
        <w:pStyle w:val="Standard"/>
        <w:rPr>
          <w:sz w:val="26"/>
          <w:szCs w:val="26"/>
          <w:u w:val="single"/>
        </w:rPr>
      </w:pPr>
    </w:p>
    <w:p w14:paraId="370DF4D2" w14:textId="77777777" w:rsidR="00BF562D" w:rsidRDefault="00BF562D" w:rsidP="00BF562D">
      <w:pPr>
        <w:pStyle w:val="Titre2"/>
      </w:pPr>
      <w:bookmarkStart w:id="17" w:name="_Toc515570568"/>
      <w:r>
        <w:t>Ce que ce projet nous a apporté</w:t>
      </w:r>
      <w:bookmarkEnd w:id="17"/>
      <w:r>
        <w:t> </w:t>
      </w:r>
    </w:p>
    <w:p w14:paraId="2D75E8A4" w14:textId="77777777" w:rsidR="00BF562D" w:rsidRPr="00BF562D" w:rsidRDefault="00BF562D" w:rsidP="00BF562D"/>
    <w:p w14:paraId="1F6AB8F1" w14:textId="77777777" w:rsidR="00BF562D" w:rsidRDefault="00BF562D" w:rsidP="00684441">
      <w:pPr>
        <w:pStyle w:val="Standard"/>
      </w:pPr>
      <w:r>
        <w:t xml:space="preserve">Ce projet nous a enseigné beaucoup de choses en ce qui concerne la programmation embarquée : la gestion de la mémoire, de l'espace disponible, de la réactivité du programme, et de la consommation. Mais aussi en ce qui concerne les protocoles de communication I²C et la connectivité Bluetooth. Enfin, ce projet a demandé une organisation considérable, et une adaptation aux différents besoins et au budget disponible. </w:t>
      </w:r>
      <w:proofErr w:type="gramStart"/>
      <w:r>
        <w:t>Au final</w:t>
      </w:r>
      <w:proofErr w:type="gramEnd"/>
      <w:r>
        <w:t xml:space="preserve"> nous avons amélioré notre expertise dans la gestion de projet.</w:t>
      </w:r>
    </w:p>
    <w:p w14:paraId="5C45B577" w14:textId="77777777" w:rsidR="00BF562D" w:rsidRDefault="00BF562D" w:rsidP="00BF562D">
      <w:pPr>
        <w:pStyle w:val="Standard"/>
      </w:pPr>
    </w:p>
    <w:p w14:paraId="794F6DBE" w14:textId="77777777" w:rsidR="00BF562D" w:rsidRDefault="00BF562D" w:rsidP="00BF562D">
      <w:pPr>
        <w:pStyle w:val="Standard"/>
      </w:pPr>
    </w:p>
    <w:p w14:paraId="77321838" w14:textId="77777777" w:rsidR="00BF562D" w:rsidRDefault="00BF562D" w:rsidP="00BF562D">
      <w:pPr>
        <w:pStyle w:val="Titre2"/>
      </w:pPr>
      <w:bookmarkStart w:id="18" w:name="_Toc515570569"/>
      <w:r>
        <w:t>Remerciements</w:t>
      </w:r>
      <w:bookmarkEnd w:id="18"/>
      <w:r>
        <w:t xml:space="preserve"> </w:t>
      </w:r>
    </w:p>
    <w:p w14:paraId="57D80278" w14:textId="77777777" w:rsidR="00BF562D" w:rsidRDefault="00BF562D" w:rsidP="00BF562D">
      <w:pPr>
        <w:pStyle w:val="Standard"/>
      </w:pPr>
      <w:r>
        <w:t>Merci beaucoup aux forums d’Arduino et autres ressources disponibles sur internet qui ont été très utiles pour résoudre nos problèmes.</w:t>
      </w:r>
    </w:p>
    <w:p w14:paraId="14E3A59D" w14:textId="77777777" w:rsidR="00BF562D" w:rsidRDefault="00BF562D" w:rsidP="00BF562D">
      <w:pPr>
        <w:pStyle w:val="Standard"/>
      </w:pPr>
    </w:p>
    <w:p w14:paraId="7C5540B6" w14:textId="77777777" w:rsidR="00BF562D" w:rsidRDefault="00BF562D" w:rsidP="00BF562D">
      <w:pPr>
        <w:pStyle w:val="Standard"/>
      </w:pPr>
      <w:r>
        <w:t xml:space="preserve">Merci à Hugo </w:t>
      </w:r>
      <w:proofErr w:type="spellStart"/>
      <w:r>
        <w:t>Lavezac</w:t>
      </w:r>
      <w:proofErr w:type="spellEnd"/>
      <w:r>
        <w:t xml:space="preserve"> pour nous avoir gentiment donné ses gants d'escalade. C'est vraiment sympa.  </w:t>
      </w:r>
    </w:p>
    <w:p w14:paraId="6DA08DA9" w14:textId="77777777" w:rsidR="00BF562D" w:rsidRDefault="00BF562D" w:rsidP="00BF562D">
      <w:pPr>
        <w:pStyle w:val="Standard"/>
      </w:pPr>
    </w:p>
    <w:p w14:paraId="43677CDD" w14:textId="77777777" w:rsidR="00BF562D" w:rsidRDefault="00BF562D" w:rsidP="00BF562D">
      <w:pPr>
        <w:pStyle w:val="Standard"/>
      </w:pPr>
      <w:r>
        <w:t xml:space="preserve">Merci aussi au </w:t>
      </w:r>
      <w:proofErr w:type="spellStart"/>
      <w:r>
        <w:t>SoFab</w:t>
      </w:r>
      <w:proofErr w:type="spellEnd"/>
      <w:r>
        <w:t xml:space="preserve"> pour nous avoir permis d'utiliser le matériel et d'assembler le projet.</w:t>
      </w:r>
    </w:p>
    <w:p w14:paraId="742DF67C" w14:textId="77777777" w:rsidR="00BF562D" w:rsidRDefault="00BF562D" w:rsidP="00BF562D">
      <w:pPr>
        <w:pStyle w:val="Standard"/>
      </w:pPr>
    </w:p>
    <w:p w14:paraId="2255E8D6" w14:textId="77777777" w:rsidR="00BF562D" w:rsidRDefault="00BF562D" w:rsidP="00BF562D">
      <w:pPr>
        <w:pStyle w:val="Standard"/>
      </w:pPr>
      <w:r>
        <w:t xml:space="preserve">Et surtout un grand merci aux encadrants du projet, Messieurs Pascal Masson et Fabien Ferrero, pour nous avoir fourni le matériel, pour avoir été </w:t>
      </w:r>
      <w:r w:rsidR="00684441">
        <w:t>disponible si besoin</w:t>
      </w:r>
      <w:r>
        <w:t xml:space="preserve">, et sans qui ce qui ce projet n'aurait pas pu être réalisé.  </w:t>
      </w:r>
    </w:p>
    <w:p w14:paraId="54D221E6" w14:textId="77777777" w:rsidR="00612CD8" w:rsidRDefault="00612CD8">
      <w:r>
        <w:br w:type="page"/>
      </w:r>
    </w:p>
    <w:p w14:paraId="1C6B4B53" w14:textId="77777777" w:rsidR="00612CD8" w:rsidRDefault="00612CD8" w:rsidP="00612CD8">
      <w:pPr>
        <w:pStyle w:val="Titre1"/>
      </w:pPr>
      <w:bookmarkStart w:id="19" w:name="_Toc515570570"/>
      <w:r>
        <w:lastRenderedPageBreak/>
        <w:t>SOURCES</w:t>
      </w:r>
      <w:bookmarkEnd w:id="19"/>
    </w:p>
    <w:p w14:paraId="5B356FAA" w14:textId="77777777" w:rsidR="00612CD8" w:rsidRDefault="00612CD8" w:rsidP="00612CD8"/>
    <w:p w14:paraId="2C09B5A9" w14:textId="77777777" w:rsidR="0038747A" w:rsidRDefault="0038747A" w:rsidP="00612CD8">
      <w:r>
        <w:t>Le projet qui nous a beaucoup aidé et duquel on s’est beaucoup inspiré :</w:t>
      </w:r>
    </w:p>
    <w:p w14:paraId="0B8AD343" w14:textId="77777777" w:rsidR="00FC5C5D" w:rsidRDefault="00E4795F" w:rsidP="00612CD8">
      <w:hyperlink r:id="rId29" w:history="1">
        <w:r w:rsidR="00FC5C5D" w:rsidRPr="0058633F">
          <w:rPr>
            <w:rStyle w:val="Lienhypertexte"/>
          </w:rPr>
          <w:t>http://www.instructables.com/id/DIY-Time-Control-Machine/</w:t>
        </w:r>
      </w:hyperlink>
    </w:p>
    <w:p w14:paraId="67D77406" w14:textId="77777777" w:rsidR="00FC5C5D" w:rsidRDefault="00FC5C5D" w:rsidP="00612CD8"/>
    <w:p w14:paraId="4F8AFD58" w14:textId="77777777" w:rsidR="00F920F7" w:rsidRDefault="00F920F7" w:rsidP="00612CD8"/>
    <w:p w14:paraId="2225F9C7" w14:textId="77777777" w:rsidR="00F920F7" w:rsidRDefault="00F920F7" w:rsidP="00612CD8"/>
    <w:p w14:paraId="25EC14D8" w14:textId="77777777" w:rsidR="00F920F7" w:rsidRDefault="00F920F7">
      <w:r>
        <w:br w:type="page"/>
      </w:r>
    </w:p>
    <w:p w14:paraId="6CE87C3B" w14:textId="77777777" w:rsidR="00F920F7" w:rsidRDefault="00F920F7" w:rsidP="00F920F7">
      <w:pPr>
        <w:pStyle w:val="Titre1"/>
      </w:pPr>
      <w:bookmarkStart w:id="20" w:name="_Toc515570571"/>
      <w:r>
        <w:lastRenderedPageBreak/>
        <w:t>ANNEXES</w:t>
      </w:r>
      <w:bookmarkEnd w:id="20"/>
    </w:p>
    <w:p w14:paraId="2DF2D480" w14:textId="77777777" w:rsidR="00F920F7" w:rsidRPr="00F920F7" w:rsidRDefault="00F920F7" w:rsidP="00F920F7">
      <w:r>
        <w:rPr>
          <w:noProof/>
        </w:rPr>
        <w:drawing>
          <wp:anchor distT="0" distB="0" distL="114300" distR="114300" simplePos="0" relativeHeight="251710976" behindDoc="1" locked="0" layoutInCell="1" allowOverlap="1" wp14:anchorId="3BA9C226" wp14:editId="7A8A09FC">
            <wp:simplePos x="0" y="0"/>
            <wp:positionH relativeFrom="margin">
              <wp:align>left</wp:align>
            </wp:positionH>
            <wp:positionV relativeFrom="paragraph">
              <wp:posOffset>114300</wp:posOffset>
            </wp:positionV>
            <wp:extent cx="7113600" cy="5230800"/>
            <wp:effectExtent l="0" t="0" r="0" b="825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3600" cy="52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F1016" w14:textId="77777777" w:rsidR="00F920F7" w:rsidRDefault="00F920F7" w:rsidP="00F920F7"/>
    <w:p w14:paraId="3DA8F0D0" w14:textId="77777777" w:rsidR="00F920F7" w:rsidRDefault="00F920F7" w:rsidP="00F920F7"/>
    <w:p w14:paraId="152B26B8" w14:textId="77777777" w:rsidR="00F920F7" w:rsidRDefault="00F920F7" w:rsidP="00F920F7"/>
    <w:p w14:paraId="33791B70" w14:textId="77777777" w:rsidR="00F920F7" w:rsidRDefault="00F920F7" w:rsidP="00F920F7"/>
    <w:p w14:paraId="481E732D" w14:textId="77777777" w:rsidR="00F920F7" w:rsidRDefault="00F920F7" w:rsidP="00F920F7"/>
    <w:p w14:paraId="533556DE" w14:textId="77777777" w:rsidR="00F920F7" w:rsidRDefault="00F920F7" w:rsidP="00F920F7"/>
    <w:p w14:paraId="40527477" w14:textId="77777777" w:rsidR="00F920F7" w:rsidRDefault="00F920F7" w:rsidP="00F920F7"/>
    <w:p w14:paraId="364ACFB3" w14:textId="77777777" w:rsidR="00F920F7" w:rsidRDefault="00F920F7" w:rsidP="00F920F7"/>
    <w:p w14:paraId="6F0ED107" w14:textId="77777777" w:rsidR="00F920F7" w:rsidRDefault="00F920F7" w:rsidP="00F920F7"/>
    <w:p w14:paraId="2675F2EE" w14:textId="77777777" w:rsidR="00F920F7" w:rsidRDefault="00F920F7" w:rsidP="00F920F7"/>
    <w:p w14:paraId="15F551D5" w14:textId="77777777" w:rsidR="00F920F7" w:rsidRDefault="00F920F7" w:rsidP="00F920F7"/>
    <w:p w14:paraId="7F5102C9" w14:textId="77777777" w:rsidR="00F920F7" w:rsidRDefault="00F920F7" w:rsidP="00F920F7"/>
    <w:p w14:paraId="61E4D1E1" w14:textId="77777777" w:rsidR="00F920F7" w:rsidRDefault="00F920F7" w:rsidP="00F920F7"/>
    <w:p w14:paraId="22547E21" w14:textId="77777777" w:rsidR="00F920F7" w:rsidRDefault="00F920F7" w:rsidP="00F920F7"/>
    <w:p w14:paraId="1E778637" w14:textId="77777777" w:rsidR="00F920F7" w:rsidRDefault="00F920F7" w:rsidP="00F920F7"/>
    <w:p w14:paraId="6A64B7BB" w14:textId="77777777" w:rsidR="00F920F7" w:rsidRDefault="00F920F7" w:rsidP="00F920F7"/>
    <w:p w14:paraId="34E97346" w14:textId="77777777" w:rsidR="00F920F7" w:rsidRDefault="00F920F7" w:rsidP="00F920F7"/>
    <w:p w14:paraId="7AF8254F" w14:textId="77777777" w:rsidR="00F920F7" w:rsidRDefault="00F920F7" w:rsidP="00F920F7"/>
    <w:p w14:paraId="1CBC4296" w14:textId="77777777" w:rsidR="00F920F7" w:rsidRDefault="00F920F7" w:rsidP="00F920F7"/>
    <w:p w14:paraId="7D5323C5" w14:textId="77777777" w:rsidR="00F920F7" w:rsidRDefault="00F920F7" w:rsidP="00F920F7"/>
    <w:p w14:paraId="79902E01" w14:textId="77777777" w:rsidR="00F920F7" w:rsidRDefault="00F920F7" w:rsidP="00F920F7"/>
    <w:p w14:paraId="2B41DCDE" w14:textId="77777777" w:rsidR="00F920F7" w:rsidRDefault="00F920F7" w:rsidP="00F920F7"/>
    <w:p w14:paraId="18C2F7E8" w14:textId="77777777" w:rsidR="00F920F7" w:rsidRDefault="00F920F7" w:rsidP="00F920F7"/>
    <w:p w14:paraId="0AAD4F29" w14:textId="77777777" w:rsidR="00F920F7" w:rsidRDefault="00F920F7" w:rsidP="00F920F7"/>
    <w:p w14:paraId="35C27D23" w14:textId="77777777" w:rsidR="00F920F7" w:rsidRDefault="00F920F7" w:rsidP="00F920F7"/>
    <w:p w14:paraId="014765C2" w14:textId="77777777" w:rsidR="00F920F7" w:rsidRDefault="00F920F7" w:rsidP="00F920F7"/>
    <w:p w14:paraId="2B17863D" w14:textId="77777777" w:rsidR="00F920F7" w:rsidRDefault="00F920F7" w:rsidP="00F920F7"/>
    <w:p w14:paraId="4085A5EE" w14:textId="77777777" w:rsidR="00F920F7" w:rsidRDefault="00F920F7" w:rsidP="00F920F7"/>
    <w:p w14:paraId="623B83A6" w14:textId="77777777" w:rsidR="00F920F7" w:rsidRDefault="00F920F7" w:rsidP="00F920F7"/>
    <w:p w14:paraId="203653EB" w14:textId="77777777" w:rsidR="00F920F7" w:rsidRDefault="00F920F7" w:rsidP="00F920F7">
      <w:r>
        <w:rPr>
          <w:noProof/>
        </w:rPr>
        <w:drawing>
          <wp:anchor distT="0" distB="0" distL="114300" distR="114300" simplePos="0" relativeHeight="251712000" behindDoc="0" locked="0" layoutInCell="1" allowOverlap="1" wp14:anchorId="00C5F411" wp14:editId="4530E9A5">
            <wp:simplePos x="0" y="0"/>
            <wp:positionH relativeFrom="margin">
              <wp:align>left</wp:align>
            </wp:positionH>
            <wp:positionV relativeFrom="paragraph">
              <wp:posOffset>9525</wp:posOffset>
            </wp:positionV>
            <wp:extent cx="7048500" cy="486410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48500" cy="486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E2554" w14:textId="77777777" w:rsidR="00F920F7" w:rsidRDefault="00F920F7" w:rsidP="00F920F7"/>
    <w:p w14:paraId="6E2AE1E0" w14:textId="77777777" w:rsidR="00F920F7" w:rsidRDefault="00F920F7" w:rsidP="00F920F7"/>
    <w:p w14:paraId="7E2850D2" w14:textId="77777777" w:rsidR="00F920F7" w:rsidRDefault="00F920F7" w:rsidP="00F920F7"/>
    <w:p w14:paraId="6BB191A1" w14:textId="77777777" w:rsidR="00F920F7" w:rsidRDefault="00F920F7" w:rsidP="00F920F7"/>
    <w:p w14:paraId="162CCBBF" w14:textId="77777777" w:rsidR="00F920F7" w:rsidRDefault="00F920F7" w:rsidP="00F920F7"/>
    <w:p w14:paraId="4F911469" w14:textId="77777777" w:rsidR="00F920F7" w:rsidRDefault="00F920F7" w:rsidP="00F920F7"/>
    <w:p w14:paraId="0BC8D890" w14:textId="77777777" w:rsidR="00F920F7" w:rsidRDefault="00F920F7" w:rsidP="00F920F7"/>
    <w:p w14:paraId="3328CCAD" w14:textId="77777777" w:rsidR="00F920F7" w:rsidRDefault="00F920F7" w:rsidP="00F920F7"/>
    <w:p w14:paraId="3F40E3D0" w14:textId="77777777" w:rsidR="00F920F7" w:rsidRDefault="00F920F7" w:rsidP="00F920F7"/>
    <w:p w14:paraId="377069AC" w14:textId="77777777" w:rsidR="00F920F7" w:rsidRDefault="00F920F7" w:rsidP="00F920F7"/>
    <w:p w14:paraId="6E92AD6B" w14:textId="77777777" w:rsidR="00F920F7" w:rsidRDefault="00F920F7" w:rsidP="00F920F7"/>
    <w:p w14:paraId="0C13DC15" w14:textId="77777777" w:rsidR="00F920F7" w:rsidRDefault="00F920F7" w:rsidP="00F920F7"/>
    <w:p w14:paraId="70EECEFE" w14:textId="77777777" w:rsidR="00F920F7" w:rsidRDefault="00F920F7" w:rsidP="00F920F7"/>
    <w:p w14:paraId="1487DD6A" w14:textId="77777777" w:rsidR="00F920F7" w:rsidRDefault="00F920F7" w:rsidP="00F920F7"/>
    <w:p w14:paraId="3B45D7CB" w14:textId="77777777" w:rsidR="00F920F7" w:rsidRDefault="00F920F7" w:rsidP="00F920F7"/>
    <w:p w14:paraId="017447A3" w14:textId="77777777" w:rsidR="00F920F7" w:rsidRDefault="00F920F7" w:rsidP="00F920F7"/>
    <w:p w14:paraId="64ECF73A" w14:textId="77777777" w:rsidR="00F920F7" w:rsidRDefault="00F920F7" w:rsidP="00F920F7"/>
    <w:p w14:paraId="71D5630E" w14:textId="77777777" w:rsidR="00F920F7" w:rsidRDefault="00F920F7" w:rsidP="00F920F7"/>
    <w:p w14:paraId="2246067A" w14:textId="77777777" w:rsidR="00F920F7" w:rsidRDefault="00F920F7" w:rsidP="00F920F7"/>
    <w:p w14:paraId="7373297E" w14:textId="77777777" w:rsidR="00F920F7" w:rsidRDefault="00F920F7" w:rsidP="00F920F7"/>
    <w:p w14:paraId="240BC94D" w14:textId="77777777" w:rsidR="00F920F7" w:rsidRDefault="00F920F7" w:rsidP="00F920F7"/>
    <w:p w14:paraId="733652A1" w14:textId="77777777" w:rsidR="00F920F7" w:rsidRDefault="00F920F7" w:rsidP="00F920F7"/>
    <w:p w14:paraId="060CEB85" w14:textId="77777777" w:rsidR="00F920F7" w:rsidRDefault="00F920F7" w:rsidP="00F920F7"/>
    <w:p w14:paraId="38B3F8B3" w14:textId="77777777" w:rsidR="00F920F7" w:rsidRDefault="00F920F7" w:rsidP="00F920F7"/>
    <w:p w14:paraId="6B58CB62" w14:textId="77777777" w:rsidR="00F920F7" w:rsidRDefault="00F920F7" w:rsidP="00F920F7"/>
    <w:p w14:paraId="487F5F12" w14:textId="77777777" w:rsidR="00F920F7" w:rsidRDefault="00F920F7" w:rsidP="00F920F7">
      <w:r>
        <w:rPr>
          <w:noProof/>
        </w:rPr>
        <w:lastRenderedPageBreak/>
        <w:drawing>
          <wp:anchor distT="0" distB="0" distL="114300" distR="114300" simplePos="0" relativeHeight="251713024" behindDoc="0" locked="0" layoutInCell="1" allowOverlap="1" wp14:anchorId="6232024C" wp14:editId="338EFD4B">
            <wp:simplePos x="0" y="0"/>
            <wp:positionH relativeFrom="margin">
              <wp:align>right</wp:align>
            </wp:positionH>
            <wp:positionV relativeFrom="paragraph">
              <wp:posOffset>-103290</wp:posOffset>
            </wp:positionV>
            <wp:extent cx="7315200" cy="443865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15200" cy="4438650"/>
                    </a:xfrm>
                    <a:prstGeom prst="rect">
                      <a:avLst/>
                    </a:prstGeom>
                    <a:noFill/>
                    <a:ln>
                      <a:noFill/>
                    </a:ln>
                  </pic:spPr>
                </pic:pic>
              </a:graphicData>
            </a:graphic>
          </wp:anchor>
        </w:drawing>
      </w:r>
    </w:p>
    <w:p w14:paraId="596F01BD" w14:textId="77777777" w:rsidR="00F920F7" w:rsidRDefault="00F920F7" w:rsidP="00F920F7"/>
    <w:p w14:paraId="12A2A573" w14:textId="77777777" w:rsidR="00F920F7" w:rsidRDefault="00F920F7" w:rsidP="00F920F7"/>
    <w:p w14:paraId="04B1F4F0" w14:textId="77777777" w:rsidR="00F920F7" w:rsidRDefault="00F920F7" w:rsidP="00F920F7"/>
    <w:p w14:paraId="3A0E4B98" w14:textId="77777777" w:rsidR="00F920F7" w:rsidRDefault="00F920F7" w:rsidP="00F920F7"/>
    <w:p w14:paraId="5176C6BB" w14:textId="77777777" w:rsidR="00F920F7" w:rsidRDefault="00F920F7" w:rsidP="00F920F7"/>
    <w:p w14:paraId="54B2DCD5" w14:textId="77777777" w:rsidR="00F920F7" w:rsidRDefault="00F920F7" w:rsidP="00F920F7"/>
    <w:p w14:paraId="6CCEBC9B" w14:textId="77777777" w:rsidR="00F920F7" w:rsidRDefault="00F920F7" w:rsidP="00F920F7"/>
    <w:p w14:paraId="52266F5B" w14:textId="77777777" w:rsidR="00F920F7" w:rsidRDefault="00F920F7" w:rsidP="00F920F7"/>
    <w:p w14:paraId="278AE960" w14:textId="77777777" w:rsidR="00F920F7" w:rsidRDefault="00F920F7" w:rsidP="00F920F7"/>
    <w:p w14:paraId="1727D042" w14:textId="77777777" w:rsidR="00F920F7" w:rsidRDefault="00F920F7" w:rsidP="00F920F7"/>
    <w:p w14:paraId="6D6D3948" w14:textId="77777777" w:rsidR="00F920F7" w:rsidRDefault="00F920F7" w:rsidP="00F920F7"/>
    <w:p w14:paraId="123B8009" w14:textId="77777777" w:rsidR="00F920F7" w:rsidRDefault="00F920F7" w:rsidP="00F920F7"/>
    <w:p w14:paraId="0FAB9CEF" w14:textId="77777777" w:rsidR="00F920F7" w:rsidRDefault="00F920F7" w:rsidP="00F920F7"/>
    <w:p w14:paraId="45B03120" w14:textId="77777777" w:rsidR="00F920F7" w:rsidRDefault="00F920F7" w:rsidP="00F920F7"/>
    <w:p w14:paraId="13596A3A" w14:textId="77777777" w:rsidR="00F920F7" w:rsidRDefault="00F920F7" w:rsidP="00F920F7"/>
    <w:p w14:paraId="684CDF20" w14:textId="77777777" w:rsidR="00F920F7" w:rsidRDefault="00F920F7" w:rsidP="00F920F7"/>
    <w:p w14:paraId="6818C755" w14:textId="77777777" w:rsidR="00F920F7" w:rsidRDefault="00F920F7" w:rsidP="00F920F7"/>
    <w:p w14:paraId="19A3F99F" w14:textId="77777777" w:rsidR="00F920F7" w:rsidRDefault="00F920F7" w:rsidP="00F920F7"/>
    <w:p w14:paraId="42AC1843" w14:textId="77777777" w:rsidR="00F920F7" w:rsidRDefault="00F920F7" w:rsidP="00F920F7"/>
    <w:p w14:paraId="5F2B9176" w14:textId="77777777" w:rsidR="00F920F7" w:rsidRDefault="00F920F7" w:rsidP="00F920F7"/>
    <w:p w14:paraId="257854E1" w14:textId="77777777" w:rsidR="00F920F7" w:rsidRDefault="00F920F7" w:rsidP="00F920F7"/>
    <w:p w14:paraId="145CFCA1" w14:textId="77777777" w:rsidR="00F920F7" w:rsidRDefault="00F920F7" w:rsidP="00F920F7"/>
    <w:p w14:paraId="4E546B81" w14:textId="77777777" w:rsidR="00F920F7" w:rsidRDefault="00F920F7" w:rsidP="00F920F7"/>
    <w:p w14:paraId="17AD047D" w14:textId="77777777" w:rsidR="00F920F7" w:rsidRDefault="00F920F7" w:rsidP="00F920F7">
      <w:r>
        <w:rPr>
          <w:noProof/>
        </w:rPr>
        <w:drawing>
          <wp:anchor distT="0" distB="0" distL="114300" distR="114300" simplePos="0" relativeHeight="251714048" behindDoc="0" locked="0" layoutInCell="1" allowOverlap="1" wp14:anchorId="7E02BCE8" wp14:editId="4A16107C">
            <wp:simplePos x="0" y="0"/>
            <wp:positionH relativeFrom="column">
              <wp:posOffset>158115</wp:posOffset>
            </wp:positionH>
            <wp:positionV relativeFrom="paragraph">
              <wp:posOffset>49645</wp:posOffset>
            </wp:positionV>
            <wp:extent cx="6400800" cy="5272477"/>
            <wp:effectExtent l="0" t="0" r="0" b="444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27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1F3F8" w14:textId="77777777" w:rsidR="00F920F7" w:rsidRDefault="00F920F7" w:rsidP="00F920F7"/>
    <w:p w14:paraId="714952A6" w14:textId="77777777" w:rsidR="00106B11" w:rsidRDefault="00106B11" w:rsidP="00F920F7"/>
    <w:p w14:paraId="24F4972D" w14:textId="77777777" w:rsidR="00106B11" w:rsidRDefault="00106B11" w:rsidP="00F920F7"/>
    <w:p w14:paraId="56587057" w14:textId="77777777" w:rsidR="00106B11" w:rsidRDefault="00106B11" w:rsidP="00F920F7"/>
    <w:p w14:paraId="19DA8F07" w14:textId="77777777" w:rsidR="00106B11" w:rsidRDefault="00106B11" w:rsidP="00F920F7"/>
    <w:p w14:paraId="70ADB5B7" w14:textId="77777777" w:rsidR="00106B11" w:rsidRDefault="00106B11" w:rsidP="00F920F7"/>
    <w:p w14:paraId="532113D5" w14:textId="77777777" w:rsidR="00106B11" w:rsidRDefault="00106B11" w:rsidP="00F920F7"/>
    <w:p w14:paraId="3702B104" w14:textId="77777777" w:rsidR="00106B11" w:rsidRDefault="00106B11" w:rsidP="00F920F7"/>
    <w:p w14:paraId="7D4DA9BC" w14:textId="77777777" w:rsidR="00106B11" w:rsidRDefault="00106B11" w:rsidP="00F920F7"/>
    <w:p w14:paraId="277595D9" w14:textId="77777777" w:rsidR="00106B11" w:rsidRDefault="00106B11" w:rsidP="00F920F7"/>
    <w:p w14:paraId="650265BE" w14:textId="77777777" w:rsidR="00106B11" w:rsidRDefault="00106B11" w:rsidP="00F920F7"/>
    <w:p w14:paraId="280627E8" w14:textId="77777777" w:rsidR="00106B11" w:rsidRDefault="00106B11" w:rsidP="00F920F7"/>
    <w:p w14:paraId="0F35A8C1" w14:textId="77777777" w:rsidR="00106B11" w:rsidRDefault="00106B11" w:rsidP="00F920F7"/>
    <w:p w14:paraId="1897B3CE" w14:textId="77777777" w:rsidR="00106B11" w:rsidRDefault="00106B11" w:rsidP="00F920F7"/>
    <w:p w14:paraId="0ED9A873" w14:textId="77777777" w:rsidR="00106B11" w:rsidRDefault="00106B11" w:rsidP="00F920F7"/>
    <w:p w14:paraId="4F20099C" w14:textId="77777777" w:rsidR="00106B11" w:rsidRDefault="00106B11" w:rsidP="00F920F7"/>
    <w:p w14:paraId="1B1D8A9A" w14:textId="77777777" w:rsidR="00106B11" w:rsidRDefault="00106B11" w:rsidP="00F920F7"/>
    <w:p w14:paraId="575B031F" w14:textId="77777777" w:rsidR="00106B11" w:rsidRDefault="00106B11" w:rsidP="00F920F7"/>
    <w:p w14:paraId="5993998C" w14:textId="77777777" w:rsidR="00106B11" w:rsidRDefault="00106B11" w:rsidP="00F920F7"/>
    <w:p w14:paraId="0E766F2C" w14:textId="77777777" w:rsidR="00106B11" w:rsidRDefault="00106B11" w:rsidP="00F920F7"/>
    <w:p w14:paraId="7093A041" w14:textId="77777777" w:rsidR="00106B11" w:rsidRDefault="00106B11" w:rsidP="00F920F7"/>
    <w:p w14:paraId="6A77E36F" w14:textId="77777777" w:rsidR="00106B11" w:rsidRDefault="00106B11" w:rsidP="00F920F7"/>
    <w:p w14:paraId="145D030D" w14:textId="77777777" w:rsidR="00106B11" w:rsidRDefault="00106B11" w:rsidP="00F920F7"/>
    <w:p w14:paraId="4F4AC883" w14:textId="77777777" w:rsidR="00106B11" w:rsidRDefault="00106B11" w:rsidP="00F920F7"/>
    <w:p w14:paraId="02FB2BAD" w14:textId="77777777" w:rsidR="00106B11" w:rsidRDefault="00106B11" w:rsidP="00F920F7"/>
    <w:p w14:paraId="78C73667" w14:textId="77777777" w:rsidR="00106B11" w:rsidRDefault="00106B11" w:rsidP="00F920F7"/>
    <w:p w14:paraId="0D7F1438" w14:textId="77777777" w:rsidR="00106B11" w:rsidRDefault="00106B11" w:rsidP="00F920F7"/>
    <w:p w14:paraId="5F376A0E" w14:textId="77777777" w:rsidR="00106B11" w:rsidRDefault="00106B11" w:rsidP="00F920F7"/>
    <w:p w14:paraId="6BEC8063" w14:textId="77777777" w:rsidR="00106B11" w:rsidRDefault="00106B11" w:rsidP="00F920F7"/>
    <w:p w14:paraId="6B0645FB" w14:textId="77777777" w:rsidR="00106B11" w:rsidRDefault="00106B11" w:rsidP="00F920F7"/>
    <w:p w14:paraId="6AB79D4D" w14:textId="77777777" w:rsidR="00106B11" w:rsidRDefault="00106B11" w:rsidP="00F920F7"/>
    <w:p w14:paraId="211A7B33" w14:textId="77777777" w:rsidR="00106B11" w:rsidRDefault="00106B11" w:rsidP="00F920F7"/>
    <w:p w14:paraId="0FF52068" w14:textId="77777777" w:rsidR="00106B11" w:rsidRDefault="00106B11" w:rsidP="00F920F7"/>
    <w:p w14:paraId="49E8F732" w14:textId="77777777" w:rsidR="00106B11" w:rsidRDefault="00106B11" w:rsidP="00F920F7">
      <w:r>
        <w:rPr>
          <w:noProof/>
        </w:rPr>
        <w:lastRenderedPageBreak/>
        <w:drawing>
          <wp:anchor distT="0" distB="0" distL="114300" distR="114300" simplePos="0" relativeHeight="251715072" behindDoc="0" locked="0" layoutInCell="1" allowOverlap="1" wp14:anchorId="51ED6B9A" wp14:editId="1C45D960">
            <wp:simplePos x="0" y="0"/>
            <wp:positionH relativeFrom="margin">
              <wp:posOffset>201606</wp:posOffset>
            </wp:positionH>
            <wp:positionV relativeFrom="paragraph">
              <wp:posOffset>10795</wp:posOffset>
            </wp:positionV>
            <wp:extent cx="7315200" cy="3821430"/>
            <wp:effectExtent l="0" t="0" r="0" b="762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15200" cy="3821430"/>
                    </a:xfrm>
                    <a:prstGeom prst="rect">
                      <a:avLst/>
                    </a:prstGeom>
                    <a:noFill/>
                    <a:ln>
                      <a:noFill/>
                    </a:ln>
                  </pic:spPr>
                </pic:pic>
              </a:graphicData>
            </a:graphic>
          </wp:anchor>
        </w:drawing>
      </w:r>
    </w:p>
    <w:p w14:paraId="09600299" w14:textId="77777777" w:rsidR="00106B11" w:rsidRDefault="00106B11" w:rsidP="00F920F7"/>
    <w:p w14:paraId="43505B5C" w14:textId="77777777" w:rsidR="00106B11" w:rsidRDefault="00106B11" w:rsidP="00F920F7"/>
    <w:p w14:paraId="7CCD9F9A" w14:textId="77777777" w:rsidR="00106B11" w:rsidRDefault="00106B11" w:rsidP="00F920F7"/>
    <w:p w14:paraId="7770C636" w14:textId="77777777" w:rsidR="00106B11" w:rsidRDefault="00106B11" w:rsidP="00F920F7"/>
    <w:p w14:paraId="3C70FBC8" w14:textId="77777777" w:rsidR="00106B11" w:rsidRDefault="00106B11" w:rsidP="00F920F7"/>
    <w:p w14:paraId="5577EC5D" w14:textId="77777777" w:rsidR="00106B11" w:rsidRDefault="00106B11" w:rsidP="00F920F7"/>
    <w:p w14:paraId="74B39B47" w14:textId="77777777" w:rsidR="00106B11" w:rsidRDefault="00106B11" w:rsidP="00F920F7"/>
    <w:p w14:paraId="2958D76C" w14:textId="77777777" w:rsidR="00106B11" w:rsidRDefault="00106B11" w:rsidP="00F920F7"/>
    <w:p w14:paraId="504D21FA" w14:textId="77777777" w:rsidR="00106B11" w:rsidRDefault="00106B11" w:rsidP="00F920F7"/>
    <w:p w14:paraId="3A1D4232" w14:textId="77777777" w:rsidR="00106B11" w:rsidRDefault="00106B11" w:rsidP="00F920F7"/>
    <w:p w14:paraId="0F8151DB" w14:textId="77777777" w:rsidR="00106B11" w:rsidRDefault="00106B11" w:rsidP="00F920F7"/>
    <w:p w14:paraId="6F2E024B" w14:textId="77777777" w:rsidR="00106B11" w:rsidRDefault="00106B11" w:rsidP="00F920F7"/>
    <w:p w14:paraId="531AD8E0" w14:textId="77777777" w:rsidR="00106B11" w:rsidRDefault="00106B11" w:rsidP="00F920F7"/>
    <w:p w14:paraId="47FEFD4A" w14:textId="77777777" w:rsidR="00106B11" w:rsidRDefault="00106B11" w:rsidP="00F920F7"/>
    <w:p w14:paraId="1C47D9A6" w14:textId="77777777" w:rsidR="00106B11" w:rsidRDefault="00106B11" w:rsidP="00F920F7"/>
    <w:p w14:paraId="0B758003" w14:textId="77777777" w:rsidR="00106B11" w:rsidRDefault="00106B11" w:rsidP="00F920F7"/>
    <w:p w14:paraId="35BCAA3D" w14:textId="77777777" w:rsidR="00106B11" w:rsidRDefault="00106B11" w:rsidP="00F920F7"/>
    <w:p w14:paraId="21DBB403" w14:textId="77777777" w:rsidR="00106B11" w:rsidRDefault="00106B11" w:rsidP="00F920F7"/>
    <w:p w14:paraId="0495A65E" w14:textId="77777777" w:rsidR="00106B11" w:rsidRDefault="00106B11" w:rsidP="00F920F7"/>
    <w:p w14:paraId="7C1C1E5D" w14:textId="77777777" w:rsidR="00106B11" w:rsidRDefault="00106B11" w:rsidP="00F920F7"/>
    <w:p w14:paraId="5DC5DB28" w14:textId="77777777" w:rsidR="00106B11" w:rsidRDefault="00106B11" w:rsidP="00F920F7">
      <w:r>
        <w:rPr>
          <w:noProof/>
        </w:rPr>
        <w:drawing>
          <wp:anchor distT="0" distB="0" distL="114300" distR="114300" simplePos="0" relativeHeight="251716096" behindDoc="0" locked="0" layoutInCell="1" allowOverlap="1" wp14:anchorId="0D2C52EA" wp14:editId="78758471">
            <wp:simplePos x="0" y="0"/>
            <wp:positionH relativeFrom="page">
              <wp:align>right</wp:align>
            </wp:positionH>
            <wp:positionV relativeFrom="paragraph">
              <wp:posOffset>55125</wp:posOffset>
            </wp:positionV>
            <wp:extent cx="7315200" cy="3959225"/>
            <wp:effectExtent l="0" t="0" r="0" b="3175"/>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5200" cy="3959225"/>
                    </a:xfrm>
                    <a:prstGeom prst="rect">
                      <a:avLst/>
                    </a:prstGeom>
                    <a:noFill/>
                    <a:ln>
                      <a:noFill/>
                    </a:ln>
                  </pic:spPr>
                </pic:pic>
              </a:graphicData>
            </a:graphic>
          </wp:anchor>
        </w:drawing>
      </w:r>
    </w:p>
    <w:p w14:paraId="0A7573A9" w14:textId="77777777" w:rsidR="00106B11" w:rsidRDefault="00106B11" w:rsidP="00F920F7"/>
    <w:p w14:paraId="56E2E3F9" w14:textId="77777777" w:rsidR="00106B11" w:rsidRDefault="00106B11" w:rsidP="00F920F7"/>
    <w:p w14:paraId="5950AF88" w14:textId="77777777" w:rsidR="00106B11" w:rsidRDefault="00106B11" w:rsidP="00F920F7"/>
    <w:p w14:paraId="076AD9B7" w14:textId="77777777" w:rsidR="00106B11" w:rsidRDefault="00106B11" w:rsidP="00F920F7"/>
    <w:p w14:paraId="292EE4C6" w14:textId="77777777" w:rsidR="00106B11" w:rsidRDefault="00106B11" w:rsidP="00F920F7"/>
    <w:p w14:paraId="070B489D" w14:textId="77777777" w:rsidR="00106B11" w:rsidRDefault="00106B11" w:rsidP="00F920F7"/>
    <w:p w14:paraId="56ED69DA" w14:textId="77777777" w:rsidR="00106B11" w:rsidRDefault="00106B11" w:rsidP="00F920F7"/>
    <w:p w14:paraId="6D02C096" w14:textId="77777777" w:rsidR="00106B11" w:rsidRDefault="00106B11" w:rsidP="00F920F7"/>
    <w:p w14:paraId="1DA32604" w14:textId="77777777" w:rsidR="00106B11" w:rsidRDefault="00106B11" w:rsidP="00F920F7"/>
    <w:p w14:paraId="16F6341C" w14:textId="77777777" w:rsidR="00106B11" w:rsidRDefault="00106B11" w:rsidP="00F920F7"/>
    <w:p w14:paraId="7E39C2AD" w14:textId="77777777" w:rsidR="00106B11" w:rsidRDefault="00106B11" w:rsidP="00F920F7"/>
    <w:p w14:paraId="08EE6302" w14:textId="77777777" w:rsidR="00106B11" w:rsidRDefault="00106B11" w:rsidP="00F920F7"/>
    <w:p w14:paraId="3C58F674" w14:textId="77777777" w:rsidR="00106B11" w:rsidRDefault="00106B11" w:rsidP="00F920F7"/>
    <w:p w14:paraId="3BF398DB" w14:textId="77777777" w:rsidR="00106B11" w:rsidRDefault="00106B11" w:rsidP="00F920F7"/>
    <w:p w14:paraId="0B3BE5CD" w14:textId="77777777" w:rsidR="00106B11" w:rsidRDefault="00106B11" w:rsidP="00F920F7"/>
    <w:p w14:paraId="13EB8D97" w14:textId="77777777" w:rsidR="00106B11" w:rsidRDefault="00106B11" w:rsidP="00F920F7"/>
    <w:p w14:paraId="4EA3A276" w14:textId="77777777" w:rsidR="00106B11" w:rsidRDefault="00106B11" w:rsidP="00F920F7"/>
    <w:p w14:paraId="769C6314" w14:textId="77777777" w:rsidR="00106B11" w:rsidRDefault="00106B11" w:rsidP="00F920F7"/>
    <w:p w14:paraId="6891EAC7" w14:textId="77777777" w:rsidR="00106B11" w:rsidRDefault="00106B11" w:rsidP="00F920F7"/>
    <w:p w14:paraId="40E8BF84" w14:textId="77777777" w:rsidR="00106B11" w:rsidRDefault="00106B11" w:rsidP="00F920F7"/>
    <w:p w14:paraId="3C080205" w14:textId="77777777" w:rsidR="00106B11" w:rsidRDefault="00106B11" w:rsidP="00F920F7"/>
    <w:p w14:paraId="1A425635" w14:textId="77777777" w:rsidR="00106B11" w:rsidRDefault="00106B11" w:rsidP="00F920F7">
      <w:r>
        <w:rPr>
          <w:noProof/>
        </w:rPr>
        <w:drawing>
          <wp:anchor distT="0" distB="0" distL="114300" distR="114300" simplePos="0" relativeHeight="251717120" behindDoc="0" locked="0" layoutInCell="1" allowOverlap="1" wp14:anchorId="0E0BE8DB" wp14:editId="79F0CA7C">
            <wp:simplePos x="0" y="0"/>
            <wp:positionH relativeFrom="page">
              <wp:posOffset>258793</wp:posOffset>
            </wp:positionH>
            <wp:positionV relativeFrom="paragraph">
              <wp:posOffset>92350</wp:posOffset>
            </wp:positionV>
            <wp:extent cx="3671257" cy="2372204"/>
            <wp:effectExtent l="0" t="0" r="5715" b="9525"/>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1257" cy="2372204"/>
                    </a:xfrm>
                    <a:prstGeom prst="rect">
                      <a:avLst/>
                    </a:prstGeom>
                    <a:noFill/>
                    <a:ln>
                      <a:noFill/>
                    </a:ln>
                  </pic:spPr>
                </pic:pic>
              </a:graphicData>
            </a:graphic>
          </wp:anchor>
        </w:drawing>
      </w:r>
    </w:p>
    <w:p w14:paraId="7DF1E14D" w14:textId="77777777" w:rsidR="00106B11" w:rsidRDefault="00106B11" w:rsidP="00F920F7"/>
    <w:p w14:paraId="435D5410" w14:textId="77777777" w:rsidR="00106B11" w:rsidRDefault="00106B11" w:rsidP="00F920F7"/>
    <w:p w14:paraId="6E6EC4D9" w14:textId="77777777" w:rsidR="00106B11" w:rsidRDefault="00106B11" w:rsidP="00F920F7"/>
    <w:p w14:paraId="2A82AD46" w14:textId="77777777" w:rsidR="00106B11" w:rsidRDefault="00106B11" w:rsidP="00F920F7"/>
    <w:p w14:paraId="723E1465" w14:textId="77777777" w:rsidR="00106B11" w:rsidRDefault="00106B11" w:rsidP="00F920F7"/>
    <w:p w14:paraId="52A148D9" w14:textId="77777777" w:rsidR="00106B11" w:rsidRDefault="00106B11" w:rsidP="00F920F7"/>
    <w:p w14:paraId="107484E0" w14:textId="77777777" w:rsidR="00106B11" w:rsidRDefault="00106B11" w:rsidP="00F920F7"/>
    <w:p w14:paraId="611A4942" w14:textId="77777777" w:rsidR="00106B11" w:rsidRDefault="00106B11" w:rsidP="00F920F7"/>
    <w:p w14:paraId="4879588B" w14:textId="77777777" w:rsidR="00106B11" w:rsidRDefault="00106B11" w:rsidP="00F920F7"/>
    <w:p w14:paraId="7246B817" w14:textId="77777777" w:rsidR="00106B11" w:rsidRDefault="00106B11" w:rsidP="00F920F7"/>
    <w:p w14:paraId="1E114444" w14:textId="77777777" w:rsidR="00106B11" w:rsidRDefault="00106B11" w:rsidP="00F920F7"/>
    <w:p w14:paraId="1774AC90" w14:textId="77777777" w:rsidR="00106B11" w:rsidRDefault="00106B11" w:rsidP="00F920F7"/>
    <w:p w14:paraId="720CCB34" w14:textId="77777777" w:rsidR="00106B11" w:rsidRDefault="00106B11" w:rsidP="00F920F7"/>
    <w:p w14:paraId="6FDC8140" w14:textId="77777777" w:rsidR="00106B11" w:rsidRDefault="00106B11" w:rsidP="00F920F7"/>
    <w:p w14:paraId="79575BB9" w14:textId="77777777" w:rsidR="00106B11" w:rsidRDefault="00106B11" w:rsidP="00F920F7">
      <w:r>
        <w:rPr>
          <w:noProof/>
        </w:rPr>
        <w:lastRenderedPageBreak/>
        <w:drawing>
          <wp:anchor distT="0" distB="0" distL="114300" distR="114300" simplePos="0" relativeHeight="251718144" behindDoc="0" locked="0" layoutInCell="1" allowOverlap="1" wp14:anchorId="52589DE2" wp14:editId="2CADB780">
            <wp:simplePos x="0" y="0"/>
            <wp:positionH relativeFrom="margin">
              <wp:posOffset>899</wp:posOffset>
            </wp:positionH>
            <wp:positionV relativeFrom="paragraph">
              <wp:posOffset>57150</wp:posOffset>
            </wp:positionV>
            <wp:extent cx="7315200" cy="4252595"/>
            <wp:effectExtent l="0" t="0" r="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5200" cy="4252595"/>
                    </a:xfrm>
                    <a:prstGeom prst="rect">
                      <a:avLst/>
                    </a:prstGeom>
                    <a:noFill/>
                    <a:ln>
                      <a:noFill/>
                    </a:ln>
                  </pic:spPr>
                </pic:pic>
              </a:graphicData>
            </a:graphic>
          </wp:anchor>
        </w:drawing>
      </w:r>
    </w:p>
    <w:p w14:paraId="2766C291" w14:textId="77777777" w:rsidR="00106B11" w:rsidRDefault="00106B11" w:rsidP="00F920F7"/>
    <w:p w14:paraId="2C42FFFB" w14:textId="77777777" w:rsidR="00106B11" w:rsidRDefault="00106B11" w:rsidP="00F920F7"/>
    <w:p w14:paraId="216308B7" w14:textId="77777777" w:rsidR="00106B11" w:rsidRDefault="00106B11" w:rsidP="00F920F7"/>
    <w:p w14:paraId="6F5227B9" w14:textId="77777777" w:rsidR="00106B11" w:rsidRDefault="00106B11" w:rsidP="00F920F7"/>
    <w:p w14:paraId="3DCADCD8" w14:textId="77777777" w:rsidR="00106B11" w:rsidRDefault="00106B11" w:rsidP="00F920F7"/>
    <w:p w14:paraId="2A870F08" w14:textId="77777777" w:rsidR="00106B11" w:rsidRDefault="00106B11" w:rsidP="00F920F7"/>
    <w:p w14:paraId="1A58611A" w14:textId="77777777" w:rsidR="00106B11" w:rsidRDefault="00106B11" w:rsidP="00F920F7"/>
    <w:p w14:paraId="4B91E8F4" w14:textId="77777777" w:rsidR="00106B11" w:rsidRDefault="00106B11" w:rsidP="00F920F7"/>
    <w:p w14:paraId="37A2AF8F" w14:textId="77777777" w:rsidR="00106B11" w:rsidRDefault="00106B11" w:rsidP="00F920F7"/>
    <w:p w14:paraId="7735CF65" w14:textId="77777777" w:rsidR="00106B11" w:rsidRDefault="00106B11" w:rsidP="00F920F7"/>
    <w:p w14:paraId="66625CB6" w14:textId="77777777" w:rsidR="00106B11" w:rsidRDefault="00106B11" w:rsidP="00F920F7"/>
    <w:p w14:paraId="668B983E" w14:textId="77777777" w:rsidR="00106B11" w:rsidRDefault="00106B11" w:rsidP="00F920F7"/>
    <w:p w14:paraId="145C7278" w14:textId="77777777" w:rsidR="00106B11" w:rsidRDefault="00106B11" w:rsidP="00F920F7"/>
    <w:p w14:paraId="39A0274E" w14:textId="77777777" w:rsidR="00106B11" w:rsidRDefault="00106B11" w:rsidP="00F920F7"/>
    <w:p w14:paraId="5010C0A3" w14:textId="77777777" w:rsidR="00106B11" w:rsidRDefault="00106B11" w:rsidP="00F920F7"/>
    <w:p w14:paraId="2DBB1D3C" w14:textId="77777777" w:rsidR="00106B11" w:rsidRDefault="00106B11" w:rsidP="00F920F7"/>
    <w:p w14:paraId="7E5D4F79" w14:textId="77777777" w:rsidR="00106B11" w:rsidRDefault="00106B11" w:rsidP="00F920F7"/>
    <w:p w14:paraId="5CBEDC80" w14:textId="77777777" w:rsidR="00106B11" w:rsidRDefault="00106B11" w:rsidP="00F920F7"/>
    <w:p w14:paraId="211E0AF8" w14:textId="77777777" w:rsidR="00106B11" w:rsidRDefault="00106B11" w:rsidP="00F920F7"/>
    <w:p w14:paraId="18979839" w14:textId="77777777" w:rsidR="00106B11" w:rsidRDefault="00106B11" w:rsidP="00F920F7"/>
    <w:p w14:paraId="0AB78B2B" w14:textId="77777777" w:rsidR="00106B11" w:rsidRDefault="00106B11" w:rsidP="00F920F7"/>
    <w:p w14:paraId="3E629689" w14:textId="77777777" w:rsidR="00106B11" w:rsidRDefault="00106B11" w:rsidP="00F920F7"/>
    <w:p w14:paraId="6735DC29" w14:textId="77777777" w:rsidR="00106B11" w:rsidRDefault="00106B11" w:rsidP="00F920F7"/>
    <w:p w14:paraId="184BFB4C" w14:textId="77777777" w:rsidR="00106B11" w:rsidRDefault="00106B11" w:rsidP="00F920F7">
      <w:r>
        <w:rPr>
          <w:noProof/>
        </w:rPr>
        <w:drawing>
          <wp:anchor distT="0" distB="0" distL="114300" distR="114300" simplePos="0" relativeHeight="251719168" behindDoc="0" locked="0" layoutInCell="1" allowOverlap="1" wp14:anchorId="2761CEC3" wp14:editId="6E45C9F5">
            <wp:simplePos x="0" y="0"/>
            <wp:positionH relativeFrom="margin">
              <wp:align>left</wp:align>
            </wp:positionH>
            <wp:positionV relativeFrom="paragraph">
              <wp:posOffset>18295</wp:posOffset>
            </wp:positionV>
            <wp:extent cx="6872276" cy="4416869"/>
            <wp:effectExtent l="0" t="0" r="5080" b="3175"/>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72276" cy="4416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44363" w14:textId="77777777" w:rsidR="00106B11" w:rsidRDefault="00106B11" w:rsidP="00F920F7"/>
    <w:p w14:paraId="76CA1051" w14:textId="77777777" w:rsidR="00106B11" w:rsidRDefault="00106B11" w:rsidP="00F920F7"/>
    <w:p w14:paraId="40E0EE15" w14:textId="77777777" w:rsidR="00106B11" w:rsidRDefault="00106B11" w:rsidP="00F920F7"/>
    <w:p w14:paraId="101A82CF" w14:textId="77777777" w:rsidR="00106B11" w:rsidRDefault="00106B11" w:rsidP="00F920F7"/>
    <w:p w14:paraId="6418F73E" w14:textId="77777777" w:rsidR="00106B11" w:rsidRDefault="00106B11" w:rsidP="00F920F7"/>
    <w:p w14:paraId="2CD200A2" w14:textId="77777777" w:rsidR="00106B11" w:rsidRDefault="00106B11" w:rsidP="00F920F7"/>
    <w:p w14:paraId="0F6F0B0A" w14:textId="77777777" w:rsidR="00106B11" w:rsidRDefault="00106B11" w:rsidP="00F920F7"/>
    <w:p w14:paraId="32073D59" w14:textId="77777777" w:rsidR="00106B11" w:rsidRDefault="00106B11" w:rsidP="00F920F7"/>
    <w:p w14:paraId="5AC95A72" w14:textId="77777777" w:rsidR="00106B11" w:rsidRDefault="00106B11" w:rsidP="00F920F7"/>
    <w:p w14:paraId="799F9C74" w14:textId="77777777" w:rsidR="00106B11" w:rsidRDefault="00106B11" w:rsidP="00F920F7"/>
    <w:p w14:paraId="7B42148F" w14:textId="77777777" w:rsidR="00106B11" w:rsidRDefault="00106B11" w:rsidP="00F920F7"/>
    <w:p w14:paraId="311BAD0F" w14:textId="77777777" w:rsidR="00106B11" w:rsidRDefault="00106B11" w:rsidP="00F920F7"/>
    <w:p w14:paraId="0DCADCB6" w14:textId="77777777" w:rsidR="00106B11" w:rsidRDefault="00106B11" w:rsidP="00F920F7"/>
    <w:p w14:paraId="3A81F7CD" w14:textId="77777777" w:rsidR="00106B11" w:rsidRDefault="00106B11" w:rsidP="00F920F7"/>
    <w:p w14:paraId="270C4A77" w14:textId="77777777" w:rsidR="00106B11" w:rsidRDefault="00106B11" w:rsidP="00F920F7"/>
    <w:p w14:paraId="1D918CA7" w14:textId="77777777" w:rsidR="00106B11" w:rsidRDefault="00106B11" w:rsidP="00F920F7"/>
    <w:p w14:paraId="73CD98D7" w14:textId="77777777" w:rsidR="00106B11" w:rsidRDefault="00106B11" w:rsidP="00F920F7"/>
    <w:p w14:paraId="316D5675" w14:textId="77777777" w:rsidR="00106B11" w:rsidRDefault="00106B11" w:rsidP="00F920F7"/>
    <w:p w14:paraId="4A9AA523" w14:textId="77777777" w:rsidR="00106B11" w:rsidRDefault="00106B11" w:rsidP="00F920F7"/>
    <w:p w14:paraId="29BE195E" w14:textId="77777777" w:rsidR="00106B11" w:rsidRDefault="00106B11" w:rsidP="00F920F7"/>
    <w:p w14:paraId="7CDFE2F7" w14:textId="77777777" w:rsidR="00106B11" w:rsidRDefault="00106B11" w:rsidP="00F920F7"/>
    <w:p w14:paraId="34132A4C" w14:textId="77777777" w:rsidR="00106B11" w:rsidRDefault="00106B11" w:rsidP="00F920F7"/>
    <w:p w14:paraId="5E4A7628" w14:textId="77777777" w:rsidR="00106B11" w:rsidRDefault="00106B11" w:rsidP="00F920F7"/>
    <w:p w14:paraId="69A3C07C" w14:textId="77777777" w:rsidR="00106B11" w:rsidRDefault="003C4CD8" w:rsidP="00F920F7">
      <w:r>
        <w:rPr>
          <w:noProof/>
        </w:rPr>
        <w:drawing>
          <wp:anchor distT="0" distB="0" distL="114300" distR="114300" simplePos="0" relativeHeight="251720192" behindDoc="0" locked="0" layoutInCell="1" allowOverlap="1" wp14:anchorId="428443DD" wp14:editId="672C5976">
            <wp:simplePos x="0" y="0"/>
            <wp:positionH relativeFrom="margin">
              <wp:align>left</wp:align>
            </wp:positionH>
            <wp:positionV relativeFrom="paragraph">
              <wp:posOffset>104404</wp:posOffset>
            </wp:positionV>
            <wp:extent cx="8046834" cy="1357205"/>
            <wp:effectExtent l="0" t="0" r="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46834" cy="135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C3AB9" w14:textId="77777777" w:rsidR="00106B11" w:rsidRDefault="00106B11" w:rsidP="00F920F7"/>
    <w:p w14:paraId="3805B7B4" w14:textId="77777777" w:rsidR="003C4CD8" w:rsidRDefault="003C4CD8" w:rsidP="00F920F7"/>
    <w:p w14:paraId="4E654ED4" w14:textId="77777777" w:rsidR="003C4CD8" w:rsidRDefault="003C4CD8" w:rsidP="00F920F7"/>
    <w:p w14:paraId="1F8DFE13" w14:textId="77777777" w:rsidR="003C4CD8" w:rsidRDefault="003C4CD8" w:rsidP="00F920F7"/>
    <w:p w14:paraId="2558D753" w14:textId="77777777" w:rsidR="003C4CD8" w:rsidRDefault="003C4CD8" w:rsidP="00F920F7"/>
    <w:p w14:paraId="5C495C60" w14:textId="77777777" w:rsidR="003C4CD8" w:rsidRDefault="003C4CD8" w:rsidP="00F920F7"/>
    <w:p w14:paraId="0569A4D2" w14:textId="77777777" w:rsidR="003C4CD8" w:rsidRDefault="003C4CD8" w:rsidP="00F920F7"/>
    <w:p w14:paraId="40E4CCE1" w14:textId="77777777" w:rsidR="003C4CD8" w:rsidRDefault="003C4CD8" w:rsidP="00F920F7"/>
    <w:p w14:paraId="24949D3F" w14:textId="77777777" w:rsidR="003C4CD8" w:rsidRDefault="003C4CD8" w:rsidP="00F920F7"/>
    <w:p w14:paraId="746134A1" w14:textId="77777777" w:rsidR="003C4CD8" w:rsidRDefault="003C4CD8" w:rsidP="00F920F7">
      <w:r>
        <w:rPr>
          <w:noProof/>
        </w:rPr>
        <w:lastRenderedPageBreak/>
        <w:drawing>
          <wp:anchor distT="0" distB="0" distL="114300" distR="114300" simplePos="0" relativeHeight="251721216" behindDoc="0" locked="0" layoutInCell="1" allowOverlap="1" wp14:anchorId="5FB7D5AF" wp14:editId="2A8D73AA">
            <wp:simplePos x="0" y="0"/>
            <wp:positionH relativeFrom="column">
              <wp:posOffset>-2792</wp:posOffset>
            </wp:positionH>
            <wp:positionV relativeFrom="paragraph">
              <wp:posOffset>2552</wp:posOffset>
            </wp:positionV>
            <wp:extent cx="7610222" cy="3459192"/>
            <wp:effectExtent l="0" t="0" r="0" b="8255"/>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10222" cy="3459192"/>
                    </a:xfrm>
                    <a:prstGeom prst="rect">
                      <a:avLst/>
                    </a:prstGeom>
                    <a:noFill/>
                    <a:ln>
                      <a:noFill/>
                    </a:ln>
                  </pic:spPr>
                </pic:pic>
              </a:graphicData>
            </a:graphic>
          </wp:anchor>
        </w:drawing>
      </w:r>
    </w:p>
    <w:p w14:paraId="502CEDE9" w14:textId="77777777" w:rsidR="003C4CD8" w:rsidRDefault="003C4CD8" w:rsidP="00F920F7"/>
    <w:p w14:paraId="66AFF35C" w14:textId="77777777" w:rsidR="003C4CD8" w:rsidRDefault="003C4CD8" w:rsidP="00F920F7"/>
    <w:p w14:paraId="071809F6" w14:textId="77777777" w:rsidR="003C4CD8" w:rsidRDefault="003C4CD8" w:rsidP="00F920F7"/>
    <w:p w14:paraId="4042C74F" w14:textId="77777777" w:rsidR="003C4CD8" w:rsidRDefault="003C4CD8" w:rsidP="00F920F7"/>
    <w:p w14:paraId="5CE4EA3A" w14:textId="77777777" w:rsidR="003C4CD8" w:rsidRDefault="003C4CD8" w:rsidP="00F920F7"/>
    <w:p w14:paraId="54FAACAE" w14:textId="77777777" w:rsidR="003C4CD8" w:rsidRDefault="003C4CD8" w:rsidP="00F920F7"/>
    <w:p w14:paraId="2FBF617C" w14:textId="77777777" w:rsidR="003C4CD8" w:rsidRDefault="003C4CD8" w:rsidP="00F920F7"/>
    <w:p w14:paraId="5C0B9674" w14:textId="77777777" w:rsidR="003C4CD8" w:rsidRDefault="003C4CD8" w:rsidP="00F920F7"/>
    <w:p w14:paraId="4397DA20" w14:textId="77777777" w:rsidR="003C4CD8" w:rsidRDefault="003C4CD8" w:rsidP="00F920F7"/>
    <w:p w14:paraId="3397CC60" w14:textId="77777777" w:rsidR="003C4CD8" w:rsidRDefault="003C4CD8" w:rsidP="00F920F7"/>
    <w:p w14:paraId="6188550A" w14:textId="77777777" w:rsidR="003C4CD8" w:rsidRDefault="003C4CD8" w:rsidP="00F920F7"/>
    <w:p w14:paraId="46335C7D" w14:textId="77777777" w:rsidR="003C4CD8" w:rsidRDefault="003C4CD8" w:rsidP="00F920F7"/>
    <w:p w14:paraId="3B700AEA" w14:textId="77777777" w:rsidR="003C4CD8" w:rsidRDefault="003C4CD8" w:rsidP="00F920F7"/>
    <w:p w14:paraId="545F953D" w14:textId="77777777" w:rsidR="003C4CD8" w:rsidRDefault="003C4CD8" w:rsidP="00F920F7"/>
    <w:p w14:paraId="71ED2404" w14:textId="77777777" w:rsidR="003C4CD8" w:rsidRDefault="003C4CD8" w:rsidP="00F920F7"/>
    <w:p w14:paraId="318BAC02" w14:textId="77777777" w:rsidR="003C4CD8" w:rsidRDefault="003C4CD8" w:rsidP="00F920F7"/>
    <w:p w14:paraId="56529A9F" w14:textId="77777777" w:rsidR="003C4CD8" w:rsidRDefault="003C4CD8" w:rsidP="00F920F7"/>
    <w:p w14:paraId="3A02B40F" w14:textId="77777777" w:rsidR="003C4CD8" w:rsidRDefault="003C4CD8" w:rsidP="00F920F7"/>
    <w:p w14:paraId="14C26550" w14:textId="77777777" w:rsidR="003C4CD8" w:rsidRDefault="003C4CD8" w:rsidP="00F920F7">
      <w:r>
        <w:rPr>
          <w:noProof/>
        </w:rPr>
        <w:drawing>
          <wp:anchor distT="0" distB="0" distL="114300" distR="114300" simplePos="0" relativeHeight="251722240" behindDoc="0" locked="0" layoutInCell="1" allowOverlap="1" wp14:anchorId="5B72FF0D" wp14:editId="65AF6C90">
            <wp:simplePos x="0" y="0"/>
            <wp:positionH relativeFrom="margin">
              <wp:posOffset>13491</wp:posOffset>
            </wp:positionH>
            <wp:positionV relativeFrom="paragraph">
              <wp:posOffset>60325</wp:posOffset>
            </wp:positionV>
            <wp:extent cx="4899804" cy="601406"/>
            <wp:effectExtent l="0" t="0" r="0" b="8255"/>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9804" cy="601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57AF1" w14:textId="77777777" w:rsidR="003C4CD8" w:rsidRDefault="003C4CD8" w:rsidP="00F920F7"/>
    <w:p w14:paraId="4D3A30F6" w14:textId="77777777" w:rsidR="00F063B0" w:rsidRDefault="00F063B0" w:rsidP="00F920F7"/>
    <w:p w14:paraId="4C753D29" w14:textId="77777777" w:rsidR="00F063B0" w:rsidRDefault="00F063B0" w:rsidP="00F920F7"/>
    <w:p w14:paraId="48B8337F" w14:textId="77777777" w:rsidR="00F063B0" w:rsidRDefault="00F063B0" w:rsidP="00F920F7">
      <w:r>
        <w:rPr>
          <w:noProof/>
        </w:rPr>
        <w:drawing>
          <wp:anchor distT="0" distB="0" distL="114300" distR="114300" simplePos="0" relativeHeight="251723264" behindDoc="0" locked="0" layoutInCell="1" allowOverlap="1" wp14:anchorId="271C259F" wp14:editId="7DDBFB9B">
            <wp:simplePos x="0" y="0"/>
            <wp:positionH relativeFrom="margin">
              <wp:align>left</wp:align>
            </wp:positionH>
            <wp:positionV relativeFrom="paragraph">
              <wp:posOffset>31864</wp:posOffset>
            </wp:positionV>
            <wp:extent cx="6599208" cy="3897888"/>
            <wp:effectExtent l="0" t="0" r="0" b="762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9208" cy="3897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C74AA" w14:textId="77777777" w:rsidR="00F063B0" w:rsidRDefault="00F063B0" w:rsidP="00F920F7"/>
    <w:p w14:paraId="56347C51" w14:textId="77777777" w:rsidR="00F063B0" w:rsidRDefault="00F063B0" w:rsidP="00F920F7"/>
    <w:p w14:paraId="3692121B" w14:textId="77777777" w:rsidR="00F063B0" w:rsidRDefault="00F063B0" w:rsidP="00F920F7"/>
    <w:p w14:paraId="1CCD781E" w14:textId="77777777" w:rsidR="00F063B0" w:rsidRDefault="00F063B0" w:rsidP="00F920F7"/>
    <w:p w14:paraId="1185D65E" w14:textId="77777777" w:rsidR="00F063B0" w:rsidRDefault="00F063B0" w:rsidP="00F920F7"/>
    <w:p w14:paraId="567D81DB" w14:textId="77777777" w:rsidR="00F063B0" w:rsidRDefault="00F063B0" w:rsidP="00F920F7"/>
    <w:p w14:paraId="27EB80C2" w14:textId="77777777" w:rsidR="00F063B0" w:rsidRDefault="00F063B0" w:rsidP="00F920F7"/>
    <w:p w14:paraId="10B74FEC" w14:textId="77777777" w:rsidR="00F063B0" w:rsidRDefault="00F063B0" w:rsidP="00F920F7"/>
    <w:p w14:paraId="6381C21C" w14:textId="77777777" w:rsidR="00F063B0" w:rsidRDefault="00F063B0" w:rsidP="00F920F7"/>
    <w:p w14:paraId="0400A0EA" w14:textId="77777777" w:rsidR="00F063B0" w:rsidRDefault="00F063B0" w:rsidP="00F920F7"/>
    <w:p w14:paraId="2729E456" w14:textId="77777777" w:rsidR="00F063B0" w:rsidRDefault="00F063B0" w:rsidP="00F920F7"/>
    <w:p w14:paraId="0D297AFB" w14:textId="77777777" w:rsidR="00F063B0" w:rsidRDefault="00F063B0" w:rsidP="00F920F7"/>
    <w:p w14:paraId="0B5FAA75" w14:textId="77777777" w:rsidR="00F063B0" w:rsidRDefault="00F063B0" w:rsidP="00F920F7"/>
    <w:p w14:paraId="701AF19D" w14:textId="77777777" w:rsidR="00F063B0" w:rsidRDefault="00F063B0" w:rsidP="00F920F7"/>
    <w:p w14:paraId="54B40D31" w14:textId="77777777" w:rsidR="00F063B0" w:rsidRDefault="00F063B0" w:rsidP="00F920F7"/>
    <w:p w14:paraId="1A6B0611" w14:textId="77777777" w:rsidR="00F063B0" w:rsidRDefault="00F063B0" w:rsidP="00F920F7"/>
    <w:p w14:paraId="16D477EB" w14:textId="77777777" w:rsidR="00F063B0" w:rsidRDefault="00F063B0" w:rsidP="00F920F7"/>
    <w:p w14:paraId="70093F9F" w14:textId="77777777" w:rsidR="00F063B0" w:rsidRDefault="00F063B0" w:rsidP="00F920F7"/>
    <w:p w14:paraId="2DDA9B04" w14:textId="77777777" w:rsidR="00F063B0" w:rsidRDefault="00F063B0" w:rsidP="00F920F7"/>
    <w:p w14:paraId="3679C3CB" w14:textId="77777777" w:rsidR="00F063B0" w:rsidRDefault="00F063B0" w:rsidP="00F920F7"/>
    <w:p w14:paraId="78590654" w14:textId="77777777" w:rsidR="00F063B0" w:rsidRDefault="00F063B0" w:rsidP="00F920F7"/>
    <w:p w14:paraId="0A54BE94" w14:textId="77777777" w:rsidR="00F063B0" w:rsidRDefault="00F063B0" w:rsidP="00F920F7"/>
    <w:p w14:paraId="701FE331" w14:textId="77777777" w:rsidR="00F063B0" w:rsidRDefault="00F063B0" w:rsidP="00F920F7"/>
    <w:p w14:paraId="125BCE2F" w14:textId="77777777" w:rsidR="00F063B0" w:rsidRDefault="00F063B0" w:rsidP="00F920F7"/>
    <w:p w14:paraId="67018C75" w14:textId="77777777" w:rsidR="00F063B0" w:rsidRDefault="00F063B0" w:rsidP="00F920F7"/>
    <w:p w14:paraId="417644DD" w14:textId="77777777" w:rsidR="00F063B0" w:rsidRDefault="00F063B0" w:rsidP="00F920F7"/>
    <w:p w14:paraId="713C9C63" w14:textId="77777777" w:rsidR="00F063B0" w:rsidRDefault="00F063B0" w:rsidP="00F920F7"/>
    <w:p w14:paraId="3D487475" w14:textId="77777777" w:rsidR="00F063B0" w:rsidRDefault="00F063B0" w:rsidP="00F920F7"/>
    <w:p w14:paraId="1FA874F6" w14:textId="77777777" w:rsidR="00F063B0" w:rsidRDefault="00F063B0" w:rsidP="00F920F7"/>
    <w:p w14:paraId="1C9BCDA6" w14:textId="77777777" w:rsidR="00F063B0" w:rsidRDefault="00F063B0" w:rsidP="00F920F7"/>
    <w:p w14:paraId="202D0956" w14:textId="77777777" w:rsidR="00F063B0" w:rsidRDefault="00F063B0" w:rsidP="00F920F7"/>
    <w:p w14:paraId="7ACBEC46" w14:textId="77777777" w:rsidR="00F063B0" w:rsidRDefault="00F063B0" w:rsidP="00F920F7"/>
    <w:p w14:paraId="7C3436EE" w14:textId="77777777" w:rsidR="00F063B0" w:rsidRDefault="00F063B0" w:rsidP="00F920F7"/>
    <w:p w14:paraId="7A2C5240" w14:textId="77777777" w:rsidR="00F063B0" w:rsidRDefault="00F063B0" w:rsidP="00F920F7"/>
    <w:p w14:paraId="115C62F4" w14:textId="77777777" w:rsidR="00F063B0" w:rsidRDefault="00F063B0" w:rsidP="00F920F7">
      <w:r>
        <w:rPr>
          <w:noProof/>
        </w:rPr>
        <w:lastRenderedPageBreak/>
        <w:drawing>
          <wp:anchor distT="0" distB="0" distL="114300" distR="114300" simplePos="0" relativeHeight="251724288" behindDoc="1" locked="0" layoutInCell="1" allowOverlap="1" wp14:anchorId="301CB5DD" wp14:editId="5879A8DD">
            <wp:simplePos x="0" y="0"/>
            <wp:positionH relativeFrom="column">
              <wp:posOffset>66220</wp:posOffset>
            </wp:positionH>
            <wp:positionV relativeFrom="paragraph">
              <wp:posOffset>45683</wp:posOffset>
            </wp:positionV>
            <wp:extent cx="7108166" cy="3739191"/>
            <wp:effectExtent l="0" t="0" r="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49029" cy="3760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CEE4E" w14:textId="77777777" w:rsidR="00F063B0" w:rsidRDefault="00F063B0" w:rsidP="00F920F7"/>
    <w:p w14:paraId="425EDAA3" w14:textId="77777777" w:rsidR="00F063B0" w:rsidRDefault="00F063B0" w:rsidP="00F920F7"/>
    <w:p w14:paraId="4BF670D0" w14:textId="77777777" w:rsidR="00F063B0" w:rsidRDefault="00F063B0" w:rsidP="00F920F7"/>
    <w:p w14:paraId="4852ADFC" w14:textId="77777777" w:rsidR="00F063B0" w:rsidRDefault="00F063B0" w:rsidP="00F920F7"/>
    <w:p w14:paraId="26E96EE5" w14:textId="77777777" w:rsidR="00F063B0" w:rsidRDefault="00F063B0" w:rsidP="00F920F7"/>
    <w:p w14:paraId="64501291" w14:textId="77777777" w:rsidR="00F063B0" w:rsidRDefault="00F063B0" w:rsidP="00F920F7"/>
    <w:p w14:paraId="6EE53A89" w14:textId="77777777" w:rsidR="00F063B0" w:rsidRDefault="00F063B0" w:rsidP="00F920F7"/>
    <w:p w14:paraId="6B038F41" w14:textId="77777777" w:rsidR="00F063B0" w:rsidRDefault="00F063B0" w:rsidP="00F920F7"/>
    <w:p w14:paraId="029BA9A0" w14:textId="77777777" w:rsidR="00F063B0" w:rsidRDefault="00F063B0" w:rsidP="00F920F7"/>
    <w:p w14:paraId="28C72017" w14:textId="77777777" w:rsidR="00F063B0" w:rsidRDefault="00F063B0" w:rsidP="00F920F7"/>
    <w:p w14:paraId="7A26D856" w14:textId="77777777" w:rsidR="00F063B0" w:rsidRDefault="00F063B0" w:rsidP="00F920F7"/>
    <w:p w14:paraId="3F46651C" w14:textId="77777777" w:rsidR="00F063B0" w:rsidRDefault="00F063B0" w:rsidP="00F920F7"/>
    <w:p w14:paraId="0AA1C568" w14:textId="77777777" w:rsidR="00F063B0" w:rsidRDefault="00F063B0" w:rsidP="00F920F7"/>
    <w:p w14:paraId="7B1EDF46" w14:textId="77777777" w:rsidR="00F063B0" w:rsidRDefault="00F063B0" w:rsidP="00F920F7"/>
    <w:p w14:paraId="6A687EFB" w14:textId="77777777" w:rsidR="00F063B0" w:rsidRDefault="00F063B0" w:rsidP="00F920F7"/>
    <w:p w14:paraId="45DC5B72" w14:textId="77777777" w:rsidR="00F063B0" w:rsidRDefault="00F063B0" w:rsidP="00F920F7"/>
    <w:p w14:paraId="31ACEC59" w14:textId="77777777" w:rsidR="00F063B0" w:rsidRDefault="00F063B0" w:rsidP="00F920F7"/>
    <w:p w14:paraId="51F3D431" w14:textId="77777777" w:rsidR="00F063B0" w:rsidRDefault="00F063B0" w:rsidP="00F920F7"/>
    <w:p w14:paraId="12204F0B" w14:textId="77777777" w:rsidR="00F063B0" w:rsidRDefault="00F063B0" w:rsidP="00F920F7"/>
    <w:p w14:paraId="7C851A68" w14:textId="77777777" w:rsidR="00F063B0" w:rsidRDefault="00F063B0" w:rsidP="00F920F7"/>
    <w:p w14:paraId="1952F794" w14:textId="77777777" w:rsidR="00F063B0" w:rsidRDefault="00F063B0" w:rsidP="00F920F7">
      <w:r>
        <w:rPr>
          <w:noProof/>
        </w:rPr>
        <w:drawing>
          <wp:anchor distT="0" distB="0" distL="114300" distR="114300" simplePos="0" relativeHeight="251725312" behindDoc="0" locked="0" layoutInCell="1" allowOverlap="1" wp14:anchorId="00E1905C" wp14:editId="686BD4D6">
            <wp:simplePos x="0" y="0"/>
            <wp:positionH relativeFrom="column">
              <wp:posOffset>57042</wp:posOffset>
            </wp:positionH>
            <wp:positionV relativeFrom="paragraph">
              <wp:posOffset>85605</wp:posOffset>
            </wp:positionV>
            <wp:extent cx="5934974" cy="3688236"/>
            <wp:effectExtent l="0" t="0" r="8890" b="762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974" cy="36882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09C8B" w14:textId="77777777" w:rsidR="00F063B0" w:rsidRDefault="00F063B0" w:rsidP="00F920F7"/>
    <w:p w14:paraId="0FB247AE" w14:textId="77777777" w:rsidR="00F063B0" w:rsidRDefault="00F063B0" w:rsidP="00F920F7"/>
    <w:p w14:paraId="4574A71E" w14:textId="77777777" w:rsidR="00F063B0" w:rsidRDefault="00F063B0" w:rsidP="00F920F7"/>
    <w:p w14:paraId="273BF9A0" w14:textId="77777777" w:rsidR="00F063B0" w:rsidRDefault="00F063B0" w:rsidP="00F920F7"/>
    <w:p w14:paraId="42E42CCB" w14:textId="77777777" w:rsidR="00F063B0" w:rsidRDefault="00F063B0" w:rsidP="00F920F7"/>
    <w:p w14:paraId="46972E07" w14:textId="77777777" w:rsidR="00F063B0" w:rsidRDefault="00F063B0" w:rsidP="00F920F7"/>
    <w:p w14:paraId="30CDAAEB" w14:textId="77777777" w:rsidR="00F063B0" w:rsidRDefault="00F063B0" w:rsidP="00F920F7"/>
    <w:p w14:paraId="5D22D42F" w14:textId="77777777" w:rsidR="00F063B0" w:rsidRDefault="00F063B0" w:rsidP="00F920F7"/>
    <w:p w14:paraId="1C32EE9C" w14:textId="77777777" w:rsidR="00F063B0" w:rsidRDefault="00F063B0" w:rsidP="00F920F7"/>
    <w:p w14:paraId="68F8A0D9" w14:textId="77777777" w:rsidR="00F063B0" w:rsidRDefault="00F063B0" w:rsidP="00F920F7"/>
    <w:p w14:paraId="253F9E4B" w14:textId="77777777" w:rsidR="00F063B0" w:rsidRDefault="00F063B0" w:rsidP="00F920F7"/>
    <w:p w14:paraId="14A86795" w14:textId="77777777" w:rsidR="00F063B0" w:rsidRDefault="00F063B0" w:rsidP="00F920F7"/>
    <w:p w14:paraId="1B9A8BC8" w14:textId="77777777" w:rsidR="00F063B0" w:rsidRDefault="00F063B0" w:rsidP="00F920F7"/>
    <w:p w14:paraId="12F14A88" w14:textId="77777777" w:rsidR="00F063B0" w:rsidRDefault="00F063B0" w:rsidP="00F920F7"/>
    <w:p w14:paraId="4DC4F2D6" w14:textId="77777777" w:rsidR="00F063B0" w:rsidRDefault="00F063B0" w:rsidP="00F920F7"/>
    <w:p w14:paraId="17A4D4C3" w14:textId="77777777" w:rsidR="00F063B0" w:rsidRDefault="00F063B0" w:rsidP="00F920F7"/>
    <w:p w14:paraId="2982E83A" w14:textId="77777777" w:rsidR="00F063B0" w:rsidRDefault="00F063B0" w:rsidP="00F920F7"/>
    <w:p w14:paraId="1E13B311" w14:textId="77777777" w:rsidR="00F063B0" w:rsidRDefault="00F063B0" w:rsidP="00F920F7"/>
    <w:p w14:paraId="74C95D47" w14:textId="77777777" w:rsidR="00F063B0" w:rsidRDefault="00F063B0" w:rsidP="00F920F7"/>
    <w:p w14:paraId="6C0C5F48" w14:textId="77777777" w:rsidR="00F063B0" w:rsidRDefault="00F063B0" w:rsidP="00F920F7"/>
    <w:p w14:paraId="31B03BFA" w14:textId="77777777" w:rsidR="00F063B0" w:rsidRDefault="00F063B0" w:rsidP="00F920F7"/>
    <w:p w14:paraId="50F9B22C" w14:textId="77777777" w:rsidR="00F063B0" w:rsidRDefault="00F063B0" w:rsidP="00F920F7"/>
    <w:p w14:paraId="16351F59" w14:textId="77777777" w:rsidR="00F063B0" w:rsidRDefault="00F063B0" w:rsidP="00F920F7"/>
    <w:p w14:paraId="0F005940" w14:textId="77777777" w:rsidR="00F063B0" w:rsidRDefault="00F063B0" w:rsidP="00F920F7"/>
    <w:p w14:paraId="1B6C9D68" w14:textId="77777777" w:rsidR="00F063B0" w:rsidRDefault="00F063B0" w:rsidP="00F920F7"/>
    <w:p w14:paraId="30DF5841" w14:textId="77777777" w:rsidR="00F063B0" w:rsidRDefault="00F063B0" w:rsidP="00F920F7"/>
    <w:p w14:paraId="0349754E" w14:textId="77777777" w:rsidR="00F063B0" w:rsidRDefault="00F063B0" w:rsidP="00F920F7"/>
    <w:p w14:paraId="3425F3F3" w14:textId="77777777" w:rsidR="00F063B0" w:rsidRDefault="00F063B0" w:rsidP="00F920F7"/>
    <w:p w14:paraId="2F0C771D" w14:textId="77777777" w:rsidR="00F063B0" w:rsidRDefault="00F063B0" w:rsidP="00F920F7"/>
    <w:p w14:paraId="0C42691B" w14:textId="77777777" w:rsidR="00F063B0" w:rsidRDefault="00F063B0" w:rsidP="00F920F7"/>
    <w:p w14:paraId="6AC6F4EB" w14:textId="77777777" w:rsidR="00F063B0" w:rsidRDefault="00F063B0" w:rsidP="00F920F7"/>
    <w:p w14:paraId="6DAEB97B" w14:textId="77777777" w:rsidR="00F063B0" w:rsidRDefault="00F063B0" w:rsidP="00F920F7"/>
    <w:p w14:paraId="630E82EA" w14:textId="77777777" w:rsidR="00F063B0" w:rsidRDefault="00F063B0" w:rsidP="00F920F7"/>
    <w:p w14:paraId="3EC1461E" w14:textId="77777777" w:rsidR="00F063B0" w:rsidRDefault="00F063B0" w:rsidP="00F920F7"/>
    <w:p w14:paraId="17ABB116" w14:textId="77777777" w:rsidR="00F063B0" w:rsidRDefault="00F063B0" w:rsidP="00F920F7"/>
    <w:p w14:paraId="30B557B5" w14:textId="77777777" w:rsidR="00F063B0" w:rsidRDefault="00F063B0" w:rsidP="00F920F7"/>
    <w:p w14:paraId="37F295DE" w14:textId="77777777" w:rsidR="00F063B0" w:rsidRDefault="00001F8F" w:rsidP="00F920F7">
      <w:r>
        <w:rPr>
          <w:noProof/>
        </w:rPr>
        <w:lastRenderedPageBreak/>
        <w:drawing>
          <wp:anchor distT="0" distB="0" distL="114300" distR="114300" simplePos="0" relativeHeight="251726336" behindDoc="0" locked="0" layoutInCell="1" allowOverlap="1" wp14:anchorId="213EEDCD" wp14:editId="063596EF">
            <wp:simplePos x="0" y="0"/>
            <wp:positionH relativeFrom="margin">
              <wp:align>left</wp:align>
            </wp:positionH>
            <wp:positionV relativeFrom="paragraph">
              <wp:posOffset>19685</wp:posOffset>
            </wp:positionV>
            <wp:extent cx="3965014" cy="4361515"/>
            <wp:effectExtent l="0" t="0" r="0" b="127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5014" cy="43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C3AB0" w14:textId="77777777" w:rsidR="00F063B0" w:rsidRDefault="00F063B0" w:rsidP="00F920F7"/>
    <w:p w14:paraId="0314785D" w14:textId="77777777" w:rsidR="00001F8F" w:rsidRDefault="00001F8F" w:rsidP="00F920F7"/>
    <w:p w14:paraId="435A362A" w14:textId="77777777" w:rsidR="00001F8F" w:rsidRDefault="00001F8F" w:rsidP="00F920F7"/>
    <w:p w14:paraId="76DCD3CE" w14:textId="77777777" w:rsidR="00001F8F" w:rsidRDefault="00001F8F" w:rsidP="00F920F7"/>
    <w:p w14:paraId="10B681EC" w14:textId="77777777" w:rsidR="00001F8F" w:rsidRDefault="00001F8F" w:rsidP="00F920F7"/>
    <w:p w14:paraId="44A2E66B" w14:textId="77777777" w:rsidR="00001F8F" w:rsidRDefault="00001F8F" w:rsidP="00F920F7"/>
    <w:p w14:paraId="386E6CBD" w14:textId="77777777" w:rsidR="00001F8F" w:rsidRDefault="00001F8F" w:rsidP="00F920F7"/>
    <w:p w14:paraId="7F4E6EA4" w14:textId="77777777" w:rsidR="00001F8F" w:rsidRDefault="00001F8F" w:rsidP="00F920F7"/>
    <w:p w14:paraId="7EF77D90" w14:textId="77777777" w:rsidR="00001F8F" w:rsidRDefault="00001F8F" w:rsidP="00F920F7"/>
    <w:p w14:paraId="77990468" w14:textId="77777777" w:rsidR="00001F8F" w:rsidRDefault="00001F8F" w:rsidP="00F920F7"/>
    <w:p w14:paraId="444AF6CD" w14:textId="77777777" w:rsidR="00001F8F" w:rsidRDefault="00001F8F" w:rsidP="00F920F7"/>
    <w:p w14:paraId="0AEAFB68" w14:textId="77777777" w:rsidR="00001F8F" w:rsidRDefault="00001F8F" w:rsidP="00F920F7"/>
    <w:p w14:paraId="73BB6B97" w14:textId="77777777" w:rsidR="00001F8F" w:rsidRDefault="00001F8F" w:rsidP="00F920F7"/>
    <w:p w14:paraId="781B8380" w14:textId="77777777" w:rsidR="00001F8F" w:rsidRDefault="00001F8F" w:rsidP="00F920F7"/>
    <w:p w14:paraId="5290CB3F" w14:textId="77777777" w:rsidR="00001F8F" w:rsidRDefault="00001F8F" w:rsidP="00F920F7"/>
    <w:p w14:paraId="17D21292" w14:textId="77777777" w:rsidR="00001F8F" w:rsidRDefault="00001F8F" w:rsidP="00F920F7"/>
    <w:p w14:paraId="711F26FB" w14:textId="77777777" w:rsidR="00001F8F" w:rsidRDefault="00001F8F" w:rsidP="00F920F7"/>
    <w:p w14:paraId="53275103" w14:textId="77777777" w:rsidR="00001F8F" w:rsidRDefault="00001F8F" w:rsidP="00F920F7"/>
    <w:p w14:paraId="265BB43C" w14:textId="77777777" w:rsidR="00001F8F" w:rsidRDefault="00001F8F" w:rsidP="00F920F7"/>
    <w:p w14:paraId="271E3AF7" w14:textId="77777777" w:rsidR="00001F8F" w:rsidRDefault="00001F8F" w:rsidP="00F920F7"/>
    <w:p w14:paraId="4DC8CF0D" w14:textId="77777777" w:rsidR="00001F8F" w:rsidRDefault="00001F8F" w:rsidP="00F920F7"/>
    <w:p w14:paraId="2BBBFDD7" w14:textId="77777777" w:rsidR="00001F8F" w:rsidRDefault="00001F8F" w:rsidP="00F920F7"/>
    <w:p w14:paraId="6605EBF5" w14:textId="77777777" w:rsidR="00001F8F" w:rsidRDefault="00001F8F" w:rsidP="00F920F7"/>
    <w:p w14:paraId="0C3A0174" w14:textId="77777777" w:rsidR="00001F8F" w:rsidRDefault="00001F8F" w:rsidP="00F920F7">
      <w:r>
        <w:rPr>
          <w:noProof/>
        </w:rPr>
        <w:drawing>
          <wp:anchor distT="0" distB="0" distL="114300" distR="114300" simplePos="0" relativeHeight="251727360" behindDoc="0" locked="0" layoutInCell="1" allowOverlap="1" wp14:anchorId="50EC10E9" wp14:editId="0B519C6E">
            <wp:simplePos x="0" y="0"/>
            <wp:positionH relativeFrom="margin">
              <wp:posOffset>48739</wp:posOffset>
            </wp:positionH>
            <wp:positionV relativeFrom="paragraph">
              <wp:posOffset>92363</wp:posOffset>
            </wp:positionV>
            <wp:extent cx="4598940" cy="3183039"/>
            <wp:effectExtent l="0" t="0" r="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8940" cy="31830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684C0" w14:textId="77777777" w:rsidR="00001F8F" w:rsidRPr="00F920F7" w:rsidRDefault="00001F8F" w:rsidP="00F920F7"/>
    <w:sectPr w:rsidR="00001F8F" w:rsidRPr="00F920F7" w:rsidSect="00DE4713">
      <w:pgSz w:w="11901" w:h="16817"/>
      <w:pgMar w:top="159" w:right="198" w:bottom="278" w:left="181" w:header="227" w:footer="2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6AF09" w14:textId="77777777" w:rsidR="00E4795F" w:rsidRDefault="00E4795F" w:rsidP="00307692">
      <w:r>
        <w:separator/>
      </w:r>
    </w:p>
  </w:endnote>
  <w:endnote w:type="continuationSeparator" w:id="0">
    <w:p w14:paraId="4FF5A31A" w14:textId="77777777" w:rsidR="00E4795F" w:rsidRDefault="00E4795F"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B97FA" w14:textId="77777777" w:rsidR="00E4795F" w:rsidRDefault="00E4795F" w:rsidP="00307692">
      <w:r>
        <w:separator/>
      </w:r>
    </w:p>
  </w:footnote>
  <w:footnote w:type="continuationSeparator" w:id="0">
    <w:p w14:paraId="0465969F" w14:textId="77777777" w:rsidR="00E4795F" w:rsidRDefault="00E4795F" w:rsidP="003076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B6CD2"/>
    <w:multiLevelType w:val="multilevel"/>
    <w:tmpl w:val="28386E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07B7CF9"/>
    <w:multiLevelType w:val="hybridMultilevel"/>
    <w:tmpl w:val="7D34AE5C"/>
    <w:lvl w:ilvl="0" w:tplc="DC7E7EEA">
      <w:start w:val="4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5F56"/>
    <w:multiLevelType w:val="hybridMultilevel"/>
    <w:tmpl w:val="4440AA7A"/>
    <w:lvl w:ilvl="0" w:tplc="A5D6A778">
      <w:start w:val="1"/>
      <w:numFmt w:val="bullet"/>
      <w:lvlText w:val="•"/>
      <w:lvlJc w:val="left"/>
      <w:pPr>
        <w:tabs>
          <w:tab w:val="num" w:pos="720"/>
        </w:tabs>
        <w:ind w:left="720" w:hanging="360"/>
      </w:pPr>
      <w:rPr>
        <w:rFonts w:ascii="Arial" w:hAnsi="Arial" w:hint="default"/>
      </w:rPr>
    </w:lvl>
    <w:lvl w:ilvl="1" w:tplc="4492FF7C">
      <w:start w:val="251"/>
      <w:numFmt w:val="bullet"/>
      <w:lvlText w:val="•"/>
      <w:lvlJc w:val="left"/>
      <w:pPr>
        <w:tabs>
          <w:tab w:val="num" w:pos="1440"/>
        </w:tabs>
        <w:ind w:left="1440" w:hanging="360"/>
      </w:pPr>
      <w:rPr>
        <w:rFonts w:ascii="Arial" w:hAnsi="Arial" w:hint="default"/>
      </w:rPr>
    </w:lvl>
    <w:lvl w:ilvl="2" w:tplc="F2986ADE" w:tentative="1">
      <w:start w:val="1"/>
      <w:numFmt w:val="bullet"/>
      <w:lvlText w:val="•"/>
      <w:lvlJc w:val="left"/>
      <w:pPr>
        <w:tabs>
          <w:tab w:val="num" w:pos="2160"/>
        </w:tabs>
        <w:ind w:left="2160" w:hanging="360"/>
      </w:pPr>
      <w:rPr>
        <w:rFonts w:ascii="Arial" w:hAnsi="Arial" w:hint="default"/>
      </w:rPr>
    </w:lvl>
    <w:lvl w:ilvl="3" w:tplc="34C02FF6" w:tentative="1">
      <w:start w:val="1"/>
      <w:numFmt w:val="bullet"/>
      <w:lvlText w:val="•"/>
      <w:lvlJc w:val="left"/>
      <w:pPr>
        <w:tabs>
          <w:tab w:val="num" w:pos="2880"/>
        </w:tabs>
        <w:ind w:left="2880" w:hanging="360"/>
      </w:pPr>
      <w:rPr>
        <w:rFonts w:ascii="Arial" w:hAnsi="Arial" w:hint="default"/>
      </w:rPr>
    </w:lvl>
    <w:lvl w:ilvl="4" w:tplc="4356A888" w:tentative="1">
      <w:start w:val="1"/>
      <w:numFmt w:val="bullet"/>
      <w:lvlText w:val="•"/>
      <w:lvlJc w:val="left"/>
      <w:pPr>
        <w:tabs>
          <w:tab w:val="num" w:pos="3600"/>
        </w:tabs>
        <w:ind w:left="3600" w:hanging="360"/>
      </w:pPr>
      <w:rPr>
        <w:rFonts w:ascii="Arial" w:hAnsi="Arial" w:hint="default"/>
      </w:rPr>
    </w:lvl>
    <w:lvl w:ilvl="5" w:tplc="EFC2812A" w:tentative="1">
      <w:start w:val="1"/>
      <w:numFmt w:val="bullet"/>
      <w:lvlText w:val="•"/>
      <w:lvlJc w:val="left"/>
      <w:pPr>
        <w:tabs>
          <w:tab w:val="num" w:pos="4320"/>
        </w:tabs>
        <w:ind w:left="4320" w:hanging="360"/>
      </w:pPr>
      <w:rPr>
        <w:rFonts w:ascii="Arial" w:hAnsi="Arial" w:hint="default"/>
      </w:rPr>
    </w:lvl>
    <w:lvl w:ilvl="6" w:tplc="A3AEF820" w:tentative="1">
      <w:start w:val="1"/>
      <w:numFmt w:val="bullet"/>
      <w:lvlText w:val="•"/>
      <w:lvlJc w:val="left"/>
      <w:pPr>
        <w:tabs>
          <w:tab w:val="num" w:pos="5040"/>
        </w:tabs>
        <w:ind w:left="5040" w:hanging="360"/>
      </w:pPr>
      <w:rPr>
        <w:rFonts w:ascii="Arial" w:hAnsi="Arial" w:hint="default"/>
      </w:rPr>
    </w:lvl>
    <w:lvl w:ilvl="7" w:tplc="992816E4" w:tentative="1">
      <w:start w:val="1"/>
      <w:numFmt w:val="bullet"/>
      <w:lvlText w:val="•"/>
      <w:lvlJc w:val="left"/>
      <w:pPr>
        <w:tabs>
          <w:tab w:val="num" w:pos="5760"/>
        </w:tabs>
        <w:ind w:left="5760" w:hanging="360"/>
      </w:pPr>
      <w:rPr>
        <w:rFonts w:ascii="Arial" w:hAnsi="Arial" w:hint="default"/>
      </w:rPr>
    </w:lvl>
    <w:lvl w:ilvl="8" w:tplc="7ECE3C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C87482"/>
    <w:multiLevelType w:val="multilevel"/>
    <w:tmpl w:val="EE62D2C2"/>
    <w:styleLink w:val="WWNum3"/>
    <w:lvl w:ilvl="0">
      <w:numFmt w:val="bullet"/>
      <w:lvlText w:val="-"/>
      <w:lvlJc w:val="left"/>
      <w:pPr>
        <w:ind w:left="720" w:hanging="360"/>
      </w:pPr>
      <w:rPr>
        <w:rFonts w:ascii="Cambria" w:eastAsia="MS Mincho" w:hAnsi="Cambria"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3606541E"/>
    <w:multiLevelType w:val="hybridMultilevel"/>
    <w:tmpl w:val="7D5EEFE4"/>
    <w:lvl w:ilvl="0" w:tplc="A36288DA">
      <w:start w:val="1"/>
      <w:numFmt w:val="bullet"/>
      <w:lvlText w:val="•"/>
      <w:lvlJc w:val="left"/>
      <w:pPr>
        <w:tabs>
          <w:tab w:val="num" w:pos="720"/>
        </w:tabs>
        <w:ind w:left="720" w:hanging="360"/>
      </w:pPr>
      <w:rPr>
        <w:rFonts w:ascii="Arial" w:hAnsi="Arial" w:hint="default"/>
      </w:rPr>
    </w:lvl>
    <w:lvl w:ilvl="1" w:tplc="8CE25AC8">
      <w:start w:val="251"/>
      <w:numFmt w:val="bullet"/>
      <w:lvlText w:val="•"/>
      <w:lvlJc w:val="left"/>
      <w:pPr>
        <w:tabs>
          <w:tab w:val="num" w:pos="1440"/>
        </w:tabs>
        <w:ind w:left="1440" w:hanging="360"/>
      </w:pPr>
      <w:rPr>
        <w:rFonts w:ascii="Arial" w:hAnsi="Arial" w:hint="default"/>
      </w:rPr>
    </w:lvl>
    <w:lvl w:ilvl="2" w:tplc="077C8CE2" w:tentative="1">
      <w:start w:val="1"/>
      <w:numFmt w:val="bullet"/>
      <w:lvlText w:val="•"/>
      <w:lvlJc w:val="left"/>
      <w:pPr>
        <w:tabs>
          <w:tab w:val="num" w:pos="2160"/>
        </w:tabs>
        <w:ind w:left="2160" w:hanging="360"/>
      </w:pPr>
      <w:rPr>
        <w:rFonts w:ascii="Arial" w:hAnsi="Arial" w:hint="default"/>
      </w:rPr>
    </w:lvl>
    <w:lvl w:ilvl="3" w:tplc="4FEC8AD6" w:tentative="1">
      <w:start w:val="1"/>
      <w:numFmt w:val="bullet"/>
      <w:lvlText w:val="•"/>
      <w:lvlJc w:val="left"/>
      <w:pPr>
        <w:tabs>
          <w:tab w:val="num" w:pos="2880"/>
        </w:tabs>
        <w:ind w:left="2880" w:hanging="360"/>
      </w:pPr>
      <w:rPr>
        <w:rFonts w:ascii="Arial" w:hAnsi="Arial" w:hint="default"/>
      </w:rPr>
    </w:lvl>
    <w:lvl w:ilvl="4" w:tplc="95125C46" w:tentative="1">
      <w:start w:val="1"/>
      <w:numFmt w:val="bullet"/>
      <w:lvlText w:val="•"/>
      <w:lvlJc w:val="left"/>
      <w:pPr>
        <w:tabs>
          <w:tab w:val="num" w:pos="3600"/>
        </w:tabs>
        <w:ind w:left="3600" w:hanging="360"/>
      </w:pPr>
      <w:rPr>
        <w:rFonts w:ascii="Arial" w:hAnsi="Arial" w:hint="default"/>
      </w:rPr>
    </w:lvl>
    <w:lvl w:ilvl="5" w:tplc="682AB2F2" w:tentative="1">
      <w:start w:val="1"/>
      <w:numFmt w:val="bullet"/>
      <w:lvlText w:val="•"/>
      <w:lvlJc w:val="left"/>
      <w:pPr>
        <w:tabs>
          <w:tab w:val="num" w:pos="4320"/>
        </w:tabs>
        <w:ind w:left="4320" w:hanging="360"/>
      </w:pPr>
      <w:rPr>
        <w:rFonts w:ascii="Arial" w:hAnsi="Arial" w:hint="default"/>
      </w:rPr>
    </w:lvl>
    <w:lvl w:ilvl="6" w:tplc="99B41BD8" w:tentative="1">
      <w:start w:val="1"/>
      <w:numFmt w:val="bullet"/>
      <w:lvlText w:val="•"/>
      <w:lvlJc w:val="left"/>
      <w:pPr>
        <w:tabs>
          <w:tab w:val="num" w:pos="5040"/>
        </w:tabs>
        <w:ind w:left="5040" w:hanging="360"/>
      </w:pPr>
      <w:rPr>
        <w:rFonts w:ascii="Arial" w:hAnsi="Arial" w:hint="default"/>
      </w:rPr>
    </w:lvl>
    <w:lvl w:ilvl="7" w:tplc="A70639B8" w:tentative="1">
      <w:start w:val="1"/>
      <w:numFmt w:val="bullet"/>
      <w:lvlText w:val="•"/>
      <w:lvlJc w:val="left"/>
      <w:pPr>
        <w:tabs>
          <w:tab w:val="num" w:pos="5760"/>
        </w:tabs>
        <w:ind w:left="5760" w:hanging="360"/>
      </w:pPr>
      <w:rPr>
        <w:rFonts w:ascii="Arial" w:hAnsi="Arial" w:hint="default"/>
      </w:rPr>
    </w:lvl>
    <w:lvl w:ilvl="8" w:tplc="D7B0349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C60D15"/>
    <w:multiLevelType w:val="multilevel"/>
    <w:tmpl w:val="12905B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428F1A62"/>
    <w:multiLevelType w:val="multilevel"/>
    <w:tmpl w:val="D16498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7" w15:restartNumberingAfterBreak="0">
    <w:nsid w:val="748E48D6"/>
    <w:multiLevelType w:val="multilevel"/>
    <w:tmpl w:val="F26A81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4"/>
  </w:num>
  <w:num w:numId="2">
    <w:abstractNumId w:val="2"/>
  </w:num>
  <w:num w:numId="3">
    <w:abstractNumId w:val="1"/>
  </w:num>
  <w:num w:numId="4">
    <w:abstractNumId w:val="3"/>
  </w:num>
  <w:num w:numId="5">
    <w:abstractNumId w:val="7"/>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F29"/>
    <w:rsid w:val="00001F8F"/>
    <w:rsid w:val="000053BF"/>
    <w:rsid w:val="00031860"/>
    <w:rsid w:val="000326C5"/>
    <w:rsid w:val="00040911"/>
    <w:rsid w:val="00083E15"/>
    <w:rsid w:val="000861DC"/>
    <w:rsid w:val="00092030"/>
    <w:rsid w:val="000D15BE"/>
    <w:rsid w:val="000D7C50"/>
    <w:rsid w:val="000E3268"/>
    <w:rsid w:val="000E4E5B"/>
    <w:rsid w:val="000F4D84"/>
    <w:rsid w:val="001038C7"/>
    <w:rsid w:val="001039A7"/>
    <w:rsid w:val="0010647B"/>
    <w:rsid w:val="00106B11"/>
    <w:rsid w:val="00116CA0"/>
    <w:rsid w:val="0012298E"/>
    <w:rsid w:val="00130090"/>
    <w:rsid w:val="00152DC2"/>
    <w:rsid w:val="00154F18"/>
    <w:rsid w:val="00170A01"/>
    <w:rsid w:val="00171048"/>
    <w:rsid w:val="001730CA"/>
    <w:rsid w:val="0017433E"/>
    <w:rsid w:val="00177C87"/>
    <w:rsid w:val="00191603"/>
    <w:rsid w:val="001A02BE"/>
    <w:rsid w:val="001A5870"/>
    <w:rsid w:val="001B50B3"/>
    <w:rsid w:val="00202362"/>
    <w:rsid w:val="002534DD"/>
    <w:rsid w:val="00255463"/>
    <w:rsid w:val="002A724D"/>
    <w:rsid w:val="002D2692"/>
    <w:rsid w:val="00307692"/>
    <w:rsid w:val="00327748"/>
    <w:rsid w:val="0035101B"/>
    <w:rsid w:val="00360806"/>
    <w:rsid w:val="00364ADF"/>
    <w:rsid w:val="00382B60"/>
    <w:rsid w:val="00383A46"/>
    <w:rsid w:val="0038747A"/>
    <w:rsid w:val="003874D9"/>
    <w:rsid w:val="003A7B86"/>
    <w:rsid w:val="003B5121"/>
    <w:rsid w:val="003C4CD8"/>
    <w:rsid w:val="00405561"/>
    <w:rsid w:val="0044192F"/>
    <w:rsid w:val="004556B8"/>
    <w:rsid w:val="00472FC1"/>
    <w:rsid w:val="00480141"/>
    <w:rsid w:val="004B2A08"/>
    <w:rsid w:val="004F1B75"/>
    <w:rsid w:val="004F321C"/>
    <w:rsid w:val="005422F5"/>
    <w:rsid w:val="00546A5D"/>
    <w:rsid w:val="00552A23"/>
    <w:rsid w:val="0058332A"/>
    <w:rsid w:val="005C48A2"/>
    <w:rsid w:val="005E6AF6"/>
    <w:rsid w:val="00612CD8"/>
    <w:rsid w:val="0065536C"/>
    <w:rsid w:val="006723AB"/>
    <w:rsid w:val="00684441"/>
    <w:rsid w:val="00690A0F"/>
    <w:rsid w:val="006934B8"/>
    <w:rsid w:val="006A5332"/>
    <w:rsid w:val="006B445E"/>
    <w:rsid w:val="007113F3"/>
    <w:rsid w:val="00726528"/>
    <w:rsid w:val="00726753"/>
    <w:rsid w:val="00784F87"/>
    <w:rsid w:val="007975A2"/>
    <w:rsid w:val="007D0642"/>
    <w:rsid w:val="007E6498"/>
    <w:rsid w:val="007F1539"/>
    <w:rsid w:val="0080057B"/>
    <w:rsid w:val="0087101A"/>
    <w:rsid w:val="008D509A"/>
    <w:rsid w:val="00901EB1"/>
    <w:rsid w:val="00907377"/>
    <w:rsid w:val="00917C40"/>
    <w:rsid w:val="00950D30"/>
    <w:rsid w:val="00972247"/>
    <w:rsid w:val="0097535B"/>
    <w:rsid w:val="00980171"/>
    <w:rsid w:val="00983CD8"/>
    <w:rsid w:val="00994907"/>
    <w:rsid w:val="00995480"/>
    <w:rsid w:val="00997C39"/>
    <w:rsid w:val="009D3467"/>
    <w:rsid w:val="009E6805"/>
    <w:rsid w:val="00A21056"/>
    <w:rsid w:val="00A46F5F"/>
    <w:rsid w:val="00A471DD"/>
    <w:rsid w:val="00A646C3"/>
    <w:rsid w:val="00A70F29"/>
    <w:rsid w:val="00A74D64"/>
    <w:rsid w:val="00AA04D5"/>
    <w:rsid w:val="00AA71F1"/>
    <w:rsid w:val="00AC0341"/>
    <w:rsid w:val="00AE0B25"/>
    <w:rsid w:val="00AF3316"/>
    <w:rsid w:val="00AF7742"/>
    <w:rsid w:val="00B02B84"/>
    <w:rsid w:val="00B13FDD"/>
    <w:rsid w:val="00B2249F"/>
    <w:rsid w:val="00B3766B"/>
    <w:rsid w:val="00B60733"/>
    <w:rsid w:val="00B95C66"/>
    <w:rsid w:val="00BD6711"/>
    <w:rsid w:val="00BE60E4"/>
    <w:rsid w:val="00BF0E26"/>
    <w:rsid w:val="00BF2553"/>
    <w:rsid w:val="00BF562D"/>
    <w:rsid w:val="00C27384"/>
    <w:rsid w:val="00C532D2"/>
    <w:rsid w:val="00C57FC3"/>
    <w:rsid w:val="00C63646"/>
    <w:rsid w:val="00C75CD6"/>
    <w:rsid w:val="00CA070F"/>
    <w:rsid w:val="00CA7C6C"/>
    <w:rsid w:val="00D207ED"/>
    <w:rsid w:val="00D833EF"/>
    <w:rsid w:val="00D86F3D"/>
    <w:rsid w:val="00D90008"/>
    <w:rsid w:val="00D97D16"/>
    <w:rsid w:val="00DD24F4"/>
    <w:rsid w:val="00DE4713"/>
    <w:rsid w:val="00E02E7C"/>
    <w:rsid w:val="00E1389B"/>
    <w:rsid w:val="00E15E4C"/>
    <w:rsid w:val="00E300F0"/>
    <w:rsid w:val="00E4795F"/>
    <w:rsid w:val="00E51A9A"/>
    <w:rsid w:val="00E5405E"/>
    <w:rsid w:val="00E85372"/>
    <w:rsid w:val="00ED29D1"/>
    <w:rsid w:val="00ED45EF"/>
    <w:rsid w:val="00EE2616"/>
    <w:rsid w:val="00EF4F83"/>
    <w:rsid w:val="00F063B0"/>
    <w:rsid w:val="00F22E56"/>
    <w:rsid w:val="00F40A20"/>
    <w:rsid w:val="00F70FD5"/>
    <w:rsid w:val="00F8101C"/>
    <w:rsid w:val="00F920F7"/>
    <w:rsid w:val="00FA4A96"/>
    <w:rsid w:val="00FC5C5D"/>
    <w:rsid w:val="00FE062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EC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3A7B86"/>
    <w:pPr>
      <w:keepNext/>
      <w:keepLines/>
      <w:pBdr>
        <w:bottom w:val="single" w:sz="4" w:space="1" w:color="9BBB59" w:themeColor="accent3"/>
        <w:right w:val="single" w:sz="4" w:space="4" w:color="9BBB59" w:themeColor="accent3"/>
      </w:pBdr>
      <w:spacing w:before="240"/>
      <w:outlineLvl w:val="0"/>
    </w:pPr>
    <w:rPr>
      <w:rFonts w:asciiTheme="majorHAnsi" w:eastAsiaTheme="majorEastAsia" w:hAnsiTheme="majorHAnsi" w:cstheme="majorBidi"/>
      <w:color w:val="9BBB59" w:themeColor="accent3"/>
      <w:sz w:val="32"/>
      <w:szCs w:val="32"/>
    </w:rPr>
  </w:style>
  <w:style w:type="paragraph" w:styleId="Titre2">
    <w:name w:val="heading 2"/>
    <w:basedOn w:val="Normal"/>
    <w:next w:val="Normal"/>
    <w:link w:val="Titre2Car"/>
    <w:uiPriority w:val="9"/>
    <w:unhideWhenUsed/>
    <w:qFormat/>
    <w:rsid w:val="003A7B86"/>
    <w:pPr>
      <w:keepNext/>
      <w:keepLines/>
      <w:pBdr>
        <w:left w:val="single" w:sz="4" w:space="4" w:color="9BBB59" w:themeColor="accent3"/>
      </w:pBdr>
      <w:spacing w:before="40"/>
      <w:outlineLvl w:val="1"/>
    </w:pPr>
    <w:rPr>
      <w:rFonts w:asciiTheme="majorHAnsi" w:eastAsiaTheme="majorEastAsia" w:hAnsiTheme="majorHAnsi" w:cstheme="majorBidi"/>
      <w:color w:val="9BBB59" w:themeColor="accent3"/>
      <w:sz w:val="26"/>
      <w:szCs w:val="26"/>
    </w:rPr>
  </w:style>
  <w:style w:type="paragraph" w:styleId="Titre3">
    <w:name w:val="heading 3"/>
    <w:basedOn w:val="Normal"/>
    <w:next w:val="Normal"/>
    <w:link w:val="Titre3Car"/>
    <w:uiPriority w:val="9"/>
    <w:unhideWhenUsed/>
    <w:qFormat/>
    <w:rsid w:val="00D833EF"/>
    <w:pPr>
      <w:keepNext/>
      <w:keepLines/>
      <w:spacing w:before="40"/>
      <w:outlineLvl w:val="2"/>
    </w:pPr>
    <w:rPr>
      <w:rFonts w:asciiTheme="majorHAnsi" w:eastAsiaTheme="majorEastAsia" w:hAnsiTheme="majorHAnsi" w:cstheme="majorBidi"/>
      <w:color w:val="4E612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3A7B86"/>
    <w:rPr>
      <w:rFonts w:asciiTheme="majorHAnsi" w:eastAsiaTheme="majorEastAsia" w:hAnsiTheme="majorHAnsi" w:cstheme="majorBidi"/>
      <w:color w:val="9BBB59" w:themeColor="accent3"/>
      <w:sz w:val="32"/>
      <w:szCs w:val="32"/>
    </w:rPr>
  </w:style>
  <w:style w:type="paragraph" w:styleId="En-ttedetabledesmatires">
    <w:name w:val="TOC Heading"/>
    <w:basedOn w:val="Titre1"/>
    <w:next w:val="Normal"/>
    <w:uiPriority w:val="39"/>
    <w:unhideWhenUsed/>
    <w:qFormat/>
    <w:rsid w:val="00E85372"/>
    <w:pPr>
      <w:spacing w:line="259" w:lineRule="auto"/>
      <w:outlineLvl w:val="9"/>
    </w:pPr>
    <w:rPr>
      <w:lang w:val="en-US" w:eastAsia="en-US"/>
    </w:rPr>
  </w:style>
  <w:style w:type="character" w:customStyle="1" w:styleId="Titre2Car">
    <w:name w:val="Titre 2 Car"/>
    <w:basedOn w:val="Policepardfaut"/>
    <w:link w:val="Titre2"/>
    <w:uiPriority w:val="9"/>
    <w:rsid w:val="003A7B86"/>
    <w:rPr>
      <w:rFonts w:asciiTheme="majorHAnsi" w:eastAsiaTheme="majorEastAsia" w:hAnsiTheme="majorHAnsi" w:cstheme="majorBidi"/>
      <w:color w:val="9BBB59" w:themeColor="accent3"/>
      <w:sz w:val="26"/>
      <w:szCs w:val="26"/>
    </w:rPr>
  </w:style>
  <w:style w:type="paragraph" w:styleId="TM1">
    <w:name w:val="toc 1"/>
    <w:basedOn w:val="Normal"/>
    <w:next w:val="Normal"/>
    <w:autoRedefine/>
    <w:uiPriority w:val="39"/>
    <w:unhideWhenUsed/>
    <w:rsid w:val="00917C40"/>
    <w:pPr>
      <w:spacing w:before="120" w:after="120"/>
    </w:pPr>
    <w:rPr>
      <w:b/>
      <w:bCs/>
      <w:caps/>
      <w:sz w:val="20"/>
      <w:szCs w:val="20"/>
    </w:rPr>
  </w:style>
  <w:style w:type="paragraph" w:styleId="TM2">
    <w:name w:val="toc 2"/>
    <w:basedOn w:val="Normal"/>
    <w:next w:val="Normal"/>
    <w:autoRedefine/>
    <w:uiPriority w:val="39"/>
    <w:unhideWhenUsed/>
    <w:rsid w:val="00917C40"/>
    <w:pPr>
      <w:ind w:left="240"/>
    </w:pPr>
    <w:rPr>
      <w:smallCaps/>
      <w:sz w:val="20"/>
      <w:szCs w:val="20"/>
    </w:rPr>
  </w:style>
  <w:style w:type="character" w:styleId="Lienhypertexte">
    <w:name w:val="Hyperlink"/>
    <w:basedOn w:val="Policepardfaut"/>
    <w:uiPriority w:val="99"/>
    <w:unhideWhenUsed/>
    <w:rsid w:val="00917C40"/>
    <w:rPr>
      <w:color w:val="4F6128" w:themeColor="hyperlink"/>
      <w:u w:val="single"/>
    </w:rPr>
  </w:style>
  <w:style w:type="paragraph" w:styleId="Lgende">
    <w:name w:val="caption"/>
    <w:basedOn w:val="Normal"/>
    <w:next w:val="Normal"/>
    <w:uiPriority w:val="35"/>
    <w:unhideWhenUsed/>
    <w:qFormat/>
    <w:rsid w:val="003A7B86"/>
    <w:pPr>
      <w:spacing w:after="200"/>
    </w:pPr>
    <w:rPr>
      <w:i/>
      <w:iCs/>
      <w:color w:val="9BBB59" w:themeColor="accent3"/>
      <w:sz w:val="18"/>
      <w:szCs w:val="18"/>
    </w:rPr>
  </w:style>
  <w:style w:type="table" w:styleId="Listeclaire-Accent3">
    <w:name w:val="Light List Accent 3"/>
    <w:basedOn w:val="TableauNormal"/>
    <w:uiPriority w:val="61"/>
    <w:rsid w:val="005422F5"/>
    <w:rPr>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Mentionnonrsolue">
    <w:name w:val="Unresolved Mention"/>
    <w:basedOn w:val="Policepardfaut"/>
    <w:uiPriority w:val="99"/>
    <w:semiHidden/>
    <w:unhideWhenUsed/>
    <w:rsid w:val="00FC5C5D"/>
    <w:rPr>
      <w:color w:val="808080"/>
      <w:shd w:val="clear" w:color="auto" w:fill="E6E6E6"/>
    </w:rPr>
  </w:style>
  <w:style w:type="paragraph" w:styleId="TM3">
    <w:name w:val="toc 3"/>
    <w:basedOn w:val="Normal"/>
    <w:next w:val="Normal"/>
    <w:autoRedefine/>
    <w:uiPriority w:val="39"/>
    <w:unhideWhenUsed/>
    <w:rsid w:val="00405561"/>
    <w:pPr>
      <w:ind w:left="480"/>
    </w:pPr>
    <w:rPr>
      <w:i/>
      <w:iCs/>
      <w:sz w:val="20"/>
      <w:szCs w:val="20"/>
    </w:rPr>
  </w:style>
  <w:style w:type="paragraph" w:styleId="TM4">
    <w:name w:val="toc 4"/>
    <w:basedOn w:val="Normal"/>
    <w:next w:val="Normal"/>
    <w:autoRedefine/>
    <w:uiPriority w:val="39"/>
    <w:unhideWhenUsed/>
    <w:rsid w:val="00405561"/>
    <w:pPr>
      <w:ind w:left="720"/>
    </w:pPr>
    <w:rPr>
      <w:sz w:val="18"/>
      <w:szCs w:val="18"/>
    </w:rPr>
  </w:style>
  <w:style w:type="paragraph" w:styleId="TM5">
    <w:name w:val="toc 5"/>
    <w:basedOn w:val="Normal"/>
    <w:next w:val="Normal"/>
    <w:autoRedefine/>
    <w:uiPriority w:val="39"/>
    <w:unhideWhenUsed/>
    <w:rsid w:val="00405561"/>
    <w:pPr>
      <w:ind w:left="960"/>
    </w:pPr>
    <w:rPr>
      <w:sz w:val="18"/>
      <w:szCs w:val="18"/>
    </w:rPr>
  </w:style>
  <w:style w:type="paragraph" w:styleId="TM6">
    <w:name w:val="toc 6"/>
    <w:basedOn w:val="Normal"/>
    <w:next w:val="Normal"/>
    <w:autoRedefine/>
    <w:uiPriority w:val="39"/>
    <w:unhideWhenUsed/>
    <w:rsid w:val="00405561"/>
    <w:pPr>
      <w:ind w:left="1200"/>
    </w:pPr>
    <w:rPr>
      <w:sz w:val="18"/>
      <w:szCs w:val="18"/>
    </w:rPr>
  </w:style>
  <w:style w:type="paragraph" w:styleId="TM7">
    <w:name w:val="toc 7"/>
    <w:basedOn w:val="Normal"/>
    <w:next w:val="Normal"/>
    <w:autoRedefine/>
    <w:uiPriority w:val="39"/>
    <w:unhideWhenUsed/>
    <w:rsid w:val="00405561"/>
    <w:pPr>
      <w:ind w:left="1440"/>
    </w:pPr>
    <w:rPr>
      <w:sz w:val="18"/>
      <w:szCs w:val="18"/>
    </w:rPr>
  </w:style>
  <w:style w:type="paragraph" w:styleId="TM8">
    <w:name w:val="toc 8"/>
    <w:basedOn w:val="Normal"/>
    <w:next w:val="Normal"/>
    <w:autoRedefine/>
    <w:uiPriority w:val="39"/>
    <w:unhideWhenUsed/>
    <w:rsid w:val="00405561"/>
    <w:pPr>
      <w:ind w:left="1680"/>
    </w:pPr>
    <w:rPr>
      <w:sz w:val="18"/>
      <w:szCs w:val="18"/>
    </w:rPr>
  </w:style>
  <w:style w:type="paragraph" w:styleId="TM9">
    <w:name w:val="toc 9"/>
    <w:basedOn w:val="Normal"/>
    <w:next w:val="Normal"/>
    <w:autoRedefine/>
    <w:uiPriority w:val="39"/>
    <w:unhideWhenUsed/>
    <w:rsid w:val="00405561"/>
    <w:pPr>
      <w:ind w:left="1920"/>
    </w:pPr>
    <w:rPr>
      <w:sz w:val="18"/>
      <w:szCs w:val="18"/>
    </w:rPr>
  </w:style>
  <w:style w:type="paragraph" w:styleId="Paragraphedeliste">
    <w:name w:val="List Paragraph"/>
    <w:basedOn w:val="Normal"/>
    <w:qFormat/>
    <w:rsid w:val="00D207ED"/>
    <w:pPr>
      <w:ind w:left="720"/>
      <w:contextualSpacing/>
    </w:pPr>
  </w:style>
  <w:style w:type="table" w:styleId="Grilledutableau">
    <w:name w:val="Table Grid"/>
    <w:basedOn w:val="TableauNormal"/>
    <w:uiPriority w:val="59"/>
    <w:rsid w:val="001064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10647B"/>
    <w:rPr>
      <w:i/>
      <w:iCs/>
      <w:color w:val="9BBB59" w:themeColor="accent1"/>
    </w:rPr>
  </w:style>
  <w:style w:type="numbering" w:customStyle="1" w:styleId="WWNum3">
    <w:name w:val="WWNum3"/>
    <w:basedOn w:val="Aucuneliste"/>
    <w:rsid w:val="006A5332"/>
    <w:pPr>
      <w:numPr>
        <w:numId w:val="4"/>
      </w:numPr>
    </w:pPr>
  </w:style>
  <w:style w:type="paragraph" w:customStyle="1" w:styleId="Standard">
    <w:name w:val="Standard"/>
    <w:rsid w:val="006A5332"/>
    <w:pPr>
      <w:suppressAutoHyphens/>
      <w:autoSpaceDN w:val="0"/>
      <w:textAlignment w:val="baseline"/>
    </w:pPr>
    <w:rPr>
      <w:rFonts w:ascii="Cambria" w:eastAsia="MS Mincho" w:hAnsi="Cambria" w:cs="Tahoma"/>
    </w:rPr>
  </w:style>
  <w:style w:type="character" w:customStyle="1" w:styleId="Titre3Car">
    <w:name w:val="Titre 3 Car"/>
    <w:basedOn w:val="Policepardfaut"/>
    <w:link w:val="Titre3"/>
    <w:uiPriority w:val="9"/>
    <w:rsid w:val="00D833EF"/>
    <w:rPr>
      <w:rFonts w:asciiTheme="majorHAnsi" w:eastAsiaTheme="majorEastAsia" w:hAnsiTheme="majorHAnsi" w:cstheme="majorBidi"/>
      <w:color w:val="4E612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681429">
      <w:bodyDiv w:val="1"/>
      <w:marLeft w:val="0"/>
      <w:marRight w:val="0"/>
      <w:marTop w:val="0"/>
      <w:marBottom w:val="0"/>
      <w:divBdr>
        <w:top w:val="none" w:sz="0" w:space="0" w:color="auto"/>
        <w:left w:val="none" w:sz="0" w:space="0" w:color="auto"/>
        <w:bottom w:val="none" w:sz="0" w:space="0" w:color="auto"/>
        <w:right w:val="none" w:sz="0" w:space="0" w:color="auto"/>
      </w:divBdr>
      <w:divsChild>
        <w:div w:id="389959646">
          <w:marLeft w:val="360"/>
          <w:marRight w:val="0"/>
          <w:marTop w:val="200"/>
          <w:marBottom w:val="0"/>
          <w:divBdr>
            <w:top w:val="none" w:sz="0" w:space="0" w:color="auto"/>
            <w:left w:val="none" w:sz="0" w:space="0" w:color="auto"/>
            <w:bottom w:val="none" w:sz="0" w:space="0" w:color="auto"/>
            <w:right w:val="none" w:sz="0" w:space="0" w:color="auto"/>
          </w:divBdr>
        </w:div>
        <w:div w:id="820851735">
          <w:marLeft w:val="1080"/>
          <w:marRight w:val="0"/>
          <w:marTop w:val="100"/>
          <w:marBottom w:val="0"/>
          <w:divBdr>
            <w:top w:val="none" w:sz="0" w:space="0" w:color="auto"/>
            <w:left w:val="none" w:sz="0" w:space="0" w:color="auto"/>
            <w:bottom w:val="none" w:sz="0" w:space="0" w:color="auto"/>
            <w:right w:val="none" w:sz="0" w:space="0" w:color="auto"/>
          </w:divBdr>
        </w:div>
        <w:div w:id="1622804618">
          <w:marLeft w:val="1080"/>
          <w:marRight w:val="0"/>
          <w:marTop w:val="100"/>
          <w:marBottom w:val="0"/>
          <w:divBdr>
            <w:top w:val="none" w:sz="0" w:space="0" w:color="auto"/>
            <w:left w:val="none" w:sz="0" w:space="0" w:color="auto"/>
            <w:bottom w:val="none" w:sz="0" w:space="0" w:color="auto"/>
            <w:right w:val="none" w:sz="0" w:space="0" w:color="auto"/>
          </w:divBdr>
        </w:div>
        <w:div w:id="1456145044">
          <w:marLeft w:val="1080"/>
          <w:marRight w:val="0"/>
          <w:marTop w:val="100"/>
          <w:marBottom w:val="0"/>
          <w:divBdr>
            <w:top w:val="none" w:sz="0" w:space="0" w:color="auto"/>
            <w:left w:val="none" w:sz="0" w:space="0" w:color="auto"/>
            <w:bottom w:val="none" w:sz="0" w:space="0" w:color="auto"/>
            <w:right w:val="none" w:sz="0" w:space="0" w:color="auto"/>
          </w:divBdr>
        </w:div>
        <w:div w:id="1727340405">
          <w:marLeft w:val="1080"/>
          <w:marRight w:val="0"/>
          <w:marTop w:val="100"/>
          <w:marBottom w:val="0"/>
          <w:divBdr>
            <w:top w:val="none" w:sz="0" w:space="0" w:color="auto"/>
            <w:left w:val="none" w:sz="0" w:space="0" w:color="auto"/>
            <w:bottom w:val="none" w:sz="0" w:space="0" w:color="auto"/>
            <w:right w:val="none" w:sz="0" w:space="0" w:color="auto"/>
          </w:divBdr>
        </w:div>
        <w:div w:id="1062757021">
          <w:marLeft w:val="360"/>
          <w:marRight w:val="0"/>
          <w:marTop w:val="200"/>
          <w:marBottom w:val="0"/>
          <w:divBdr>
            <w:top w:val="none" w:sz="0" w:space="0" w:color="auto"/>
            <w:left w:val="none" w:sz="0" w:space="0" w:color="auto"/>
            <w:bottom w:val="none" w:sz="0" w:space="0" w:color="auto"/>
            <w:right w:val="none" w:sz="0" w:space="0" w:color="auto"/>
          </w:divBdr>
        </w:div>
        <w:div w:id="1652783573">
          <w:marLeft w:val="1080"/>
          <w:marRight w:val="0"/>
          <w:marTop w:val="100"/>
          <w:marBottom w:val="0"/>
          <w:divBdr>
            <w:top w:val="none" w:sz="0" w:space="0" w:color="auto"/>
            <w:left w:val="none" w:sz="0" w:space="0" w:color="auto"/>
            <w:bottom w:val="none" w:sz="0" w:space="0" w:color="auto"/>
            <w:right w:val="none" w:sz="0" w:space="0" w:color="auto"/>
          </w:divBdr>
        </w:div>
        <w:div w:id="388504059">
          <w:marLeft w:val="1080"/>
          <w:marRight w:val="0"/>
          <w:marTop w:val="100"/>
          <w:marBottom w:val="0"/>
          <w:divBdr>
            <w:top w:val="none" w:sz="0" w:space="0" w:color="auto"/>
            <w:left w:val="none" w:sz="0" w:space="0" w:color="auto"/>
            <w:bottom w:val="none" w:sz="0" w:space="0" w:color="auto"/>
            <w:right w:val="none" w:sz="0" w:space="0" w:color="auto"/>
          </w:divBdr>
        </w:div>
        <w:div w:id="1459881022">
          <w:marLeft w:val="1080"/>
          <w:marRight w:val="0"/>
          <w:marTop w:val="100"/>
          <w:marBottom w:val="0"/>
          <w:divBdr>
            <w:top w:val="none" w:sz="0" w:space="0" w:color="auto"/>
            <w:left w:val="none" w:sz="0" w:space="0" w:color="auto"/>
            <w:bottom w:val="none" w:sz="0" w:space="0" w:color="auto"/>
            <w:right w:val="none" w:sz="0" w:space="0" w:color="auto"/>
          </w:divBdr>
        </w:div>
        <w:div w:id="1541745809">
          <w:marLeft w:val="1080"/>
          <w:marRight w:val="0"/>
          <w:marTop w:val="100"/>
          <w:marBottom w:val="0"/>
          <w:divBdr>
            <w:top w:val="none" w:sz="0" w:space="0" w:color="auto"/>
            <w:left w:val="none" w:sz="0" w:space="0" w:color="auto"/>
            <w:bottom w:val="none" w:sz="0" w:space="0" w:color="auto"/>
            <w:right w:val="none" w:sz="0" w:space="0" w:color="auto"/>
          </w:divBdr>
        </w:div>
        <w:div w:id="325591795">
          <w:marLeft w:val="1080"/>
          <w:marRight w:val="0"/>
          <w:marTop w:val="100"/>
          <w:marBottom w:val="0"/>
          <w:divBdr>
            <w:top w:val="none" w:sz="0" w:space="0" w:color="auto"/>
            <w:left w:val="none" w:sz="0" w:space="0" w:color="auto"/>
            <w:bottom w:val="none" w:sz="0" w:space="0" w:color="auto"/>
            <w:right w:val="none" w:sz="0" w:space="0" w:color="auto"/>
          </w:divBdr>
        </w:div>
        <w:div w:id="1948924100">
          <w:marLeft w:val="1080"/>
          <w:marRight w:val="0"/>
          <w:marTop w:val="100"/>
          <w:marBottom w:val="0"/>
          <w:divBdr>
            <w:top w:val="none" w:sz="0" w:space="0" w:color="auto"/>
            <w:left w:val="none" w:sz="0" w:space="0" w:color="auto"/>
            <w:bottom w:val="none" w:sz="0" w:space="0" w:color="auto"/>
            <w:right w:val="none" w:sz="0" w:space="0" w:color="auto"/>
          </w:divBdr>
        </w:div>
        <w:div w:id="1334256536">
          <w:marLeft w:val="1080"/>
          <w:marRight w:val="0"/>
          <w:marTop w:val="100"/>
          <w:marBottom w:val="0"/>
          <w:divBdr>
            <w:top w:val="none" w:sz="0" w:space="0" w:color="auto"/>
            <w:left w:val="none" w:sz="0" w:space="0" w:color="auto"/>
            <w:bottom w:val="none" w:sz="0" w:space="0" w:color="auto"/>
            <w:right w:val="none" w:sz="0" w:space="0" w:color="auto"/>
          </w:divBdr>
        </w:div>
      </w:divsChild>
    </w:div>
    <w:div w:id="801578346">
      <w:bodyDiv w:val="1"/>
      <w:marLeft w:val="0"/>
      <w:marRight w:val="0"/>
      <w:marTop w:val="0"/>
      <w:marBottom w:val="0"/>
      <w:divBdr>
        <w:top w:val="none" w:sz="0" w:space="0" w:color="auto"/>
        <w:left w:val="none" w:sz="0" w:space="0" w:color="auto"/>
        <w:bottom w:val="none" w:sz="0" w:space="0" w:color="auto"/>
        <w:right w:val="none" w:sz="0" w:space="0" w:color="auto"/>
      </w:divBdr>
      <w:divsChild>
        <w:div w:id="1464074718">
          <w:marLeft w:val="446"/>
          <w:marRight w:val="0"/>
          <w:marTop w:val="0"/>
          <w:marBottom w:val="0"/>
          <w:divBdr>
            <w:top w:val="none" w:sz="0" w:space="0" w:color="auto"/>
            <w:left w:val="none" w:sz="0" w:space="0" w:color="auto"/>
            <w:bottom w:val="none" w:sz="0" w:space="0" w:color="auto"/>
            <w:right w:val="none" w:sz="0" w:space="0" w:color="auto"/>
          </w:divBdr>
        </w:div>
        <w:div w:id="1017578375">
          <w:marLeft w:val="1166"/>
          <w:marRight w:val="0"/>
          <w:marTop w:val="0"/>
          <w:marBottom w:val="0"/>
          <w:divBdr>
            <w:top w:val="none" w:sz="0" w:space="0" w:color="auto"/>
            <w:left w:val="none" w:sz="0" w:space="0" w:color="auto"/>
            <w:bottom w:val="none" w:sz="0" w:space="0" w:color="auto"/>
            <w:right w:val="none" w:sz="0" w:space="0" w:color="auto"/>
          </w:divBdr>
        </w:div>
        <w:div w:id="1320572545">
          <w:marLeft w:val="1166"/>
          <w:marRight w:val="0"/>
          <w:marTop w:val="0"/>
          <w:marBottom w:val="0"/>
          <w:divBdr>
            <w:top w:val="none" w:sz="0" w:space="0" w:color="auto"/>
            <w:left w:val="none" w:sz="0" w:space="0" w:color="auto"/>
            <w:bottom w:val="none" w:sz="0" w:space="0" w:color="auto"/>
            <w:right w:val="none" w:sz="0" w:space="0" w:color="auto"/>
          </w:divBdr>
        </w:div>
        <w:div w:id="142622806">
          <w:marLeft w:val="1166"/>
          <w:marRight w:val="0"/>
          <w:marTop w:val="0"/>
          <w:marBottom w:val="0"/>
          <w:divBdr>
            <w:top w:val="none" w:sz="0" w:space="0" w:color="auto"/>
            <w:left w:val="none" w:sz="0" w:space="0" w:color="auto"/>
            <w:bottom w:val="none" w:sz="0" w:space="0" w:color="auto"/>
            <w:right w:val="none" w:sz="0" w:space="0" w:color="auto"/>
          </w:divBdr>
        </w:div>
        <w:div w:id="1548100266">
          <w:marLeft w:val="446"/>
          <w:marRight w:val="0"/>
          <w:marTop w:val="0"/>
          <w:marBottom w:val="0"/>
          <w:divBdr>
            <w:top w:val="none" w:sz="0" w:space="0" w:color="auto"/>
            <w:left w:val="none" w:sz="0" w:space="0" w:color="auto"/>
            <w:bottom w:val="none" w:sz="0" w:space="0" w:color="auto"/>
            <w:right w:val="none" w:sz="0" w:space="0" w:color="auto"/>
          </w:divBdr>
        </w:div>
        <w:div w:id="647825028">
          <w:marLeft w:val="1166"/>
          <w:marRight w:val="0"/>
          <w:marTop w:val="0"/>
          <w:marBottom w:val="0"/>
          <w:divBdr>
            <w:top w:val="none" w:sz="0" w:space="0" w:color="auto"/>
            <w:left w:val="none" w:sz="0" w:space="0" w:color="auto"/>
            <w:bottom w:val="none" w:sz="0" w:space="0" w:color="auto"/>
            <w:right w:val="none" w:sz="0" w:space="0" w:color="auto"/>
          </w:divBdr>
        </w:div>
        <w:div w:id="1049190271">
          <w:marLeft w:val="446"/>
          <w:marRight w:val="0"/>
          <w:marTop w:val="0"/>
          <w:marBottom w:val="0"/>
          <w:divBdr>
            <w:top w:val="none" w:sz="0" w:space="0" w:color="auto"/>
            <w:left w:val="none" w:sz="0" w:space="0" w:color="auto"/>
            <w:bottom w:val="none" w:sz="0" w:space="0" w:color="auto"/>
            <w:right w:val="none" w:sz="0" w:space="0" w:color="auto"/>
          </w:divBdr>
        </w:div>
        <w:div w:id="2084184575">
          <w:marLeft w:val="1166"/>
          <w:marRight w:val="0"/>
          <w:marTop w:val="0"/>
          <w:marBottom w:val="0"/>
          <w:divBdr>
            <w:top w:val="none" w:sz="0" w:space="0" w:color="auto"/>
            <w:left w:val="none" w:sz="0" w:space="0" w:color="auto"/>
            <w:bottom w:val="none" w:sz="0" w:space="0" w:color="auto"/>
            <w:right w:val="none" w:sz="0" w:space="0" w:color="auto"/>
          </w:divBdr>
        </w:div>
        <w:div w:id="1521819510">
          <w:marLeft w:val="1166"/>
          <w:marRight w:val="0"/>
          <w:marTop w:val="0"/>
          <w:marBottom w:val="0"/>
          <w:divBdr>
            <w:top w:val="none" w:sz="0" w:space="0" w:color="auto"/>
            <w:left w:val="none" w:sz="0" w:space="0" w:color="auto"/>
            <w:bottom w:val="none" w:sz="0" w:space="0" w:color="auto"/>
            <w:right w:val="none" w:sz="0" w:space="0" w:color="auto"/>
          </w:divBdr>
        </w:div>
        <w:div w:id="800416578">
          <w:marLeft w:val="1166"/>
          <w:marRight w:val="0"/>
          <w:marTop w:val="0"/>
          <w:marBottom w:val="0"/>
          <w:divBdr>
            <w:top w:val="none" w:sz="0" w:space="0" w:color="auto"/>
            <w:left w:val="none" w:sz="0" w:space="0" w:color="auto"/>
            <w:bottom w:val="none" w:sz="0" w:space="0" w:color="auto"/>
            <w:right w:val="none" w:sz="0" w:space="0" w:color="auto"/>
          </w:divBdr>
        </w:div>
        <w:div w:id="1039474508">
          <w:marLeft w:val="1166"/>
          <w:marRight w:val="0"/>
          <w:marTop w:val="0"/>
          <w:marBottom w:val="0"/>
          <w:divBdr>
            <w:top w:val="none" w:sz="0" w:space="0" w:color="auto"/>
            <w:left w:val="none" w:sz="0" w:space="0" w:color="auto"/>
            <w:bottom w:val="none" w:sz="0" w:space="0" w:color="auto"/>
            <w:right w:val="none" w:sz="0" w:space="0" w:color="auto"/>
          </w:divBdr>
        </w:div>
      </w:divsChild>
    </w:div>
    <w:div w:id="1896772267">
      <w:bodyDiv w:val="1"/>
      <w:marLeft w:val="0"/>
      <w:marRight w:val="0"/>
      <w:marTop w:val="0"/>
      <w:marBottom w:val="0"/>
      <w:divBdr>
        <w:top w:val="none" w:sz="0" w:space="0" w:color="auto"/>
        <w:left w:val="none" w:sz="0" w:space="0" w:color="auto"/>
        <w:bottom w:val="none" w:sz="0" w:space="0" w:color="auto"/>
        <w:right w:val="none" w:sz="0" w:space="0" w:color="auto"/>
      </w:divBdr>
      <w:divsChild>
        <w:div w:id="1384016698">
          <w:marLeft w:val="446"/>
          <w:marRight w:val="0"/>
          <w:marTop w:val="0"/>
          <w:marBottom w:val="0"/>
          <w:divBdr>
            <w:top w:val="none" w:sz="0" w:space="0" w:color="auto"/>
            <w:left w:val="none" w:sz="0" w:space="0" w:color="auto"/>
            <w:bottom w:val="none" w:sz="0" w:space="0" w:color="auto"/>
            <w:right w:val="none" w:sz="0" w:space="0" w:color="auto"/>
          </w:divBdr>
        </w:div>
        <w:div w:id="1661277057">
          <w:marLeft w:val="1166"/>
          <w:marRight w:val="0"/>
          <w:marTop w:val="0"/>
          <w:marBottom w:val="0"/>
          <w:divBdr>
            <w:top w:val="none" w:sz="0" w:space="0" w:color="auto"/>
            <w:left w:val="none" w:sz="0" w:space="0" w:color="auto"/>
            <w:bottom w:val="none" w:sz="0" w:space="0" w:color="auto"/>
            <w:right w:val="none" w:sz="0" w:space="0" w:color="auto"/>
          </w:divBdr>
        </w:div>
        <w:div w:id="1821732959">
          <w:marLeft w:val="1166"/>
          <w:marRight w:val="0"/>
          <w:marTop w:val="0"/>
          <w:marBottom w:val="0"/>
          <w:divBdr>
            <w:top w:val="none" w:sz="0" w:space="0" w:color="auto"/>
            <w:left w:val="none" w:sz="0" w:space="0" w:color="auto"/>
            <w:bottom w:val="none" w:sz="0" w:space="0" w:color="auto"/>
            <w:right w:val="none" w:sz="0" w:space="0" w:color="auto"/>
          </w:divBdr>
        </w:div>
        <w:div w:id="854342478">
          <w:marLeft w:val="1166"/>
          <w:marRight w:val="0"/>
          <w:marTop w:val="0"/>
          <w:marBottom w:val="0"/>
          <w:divBdr>
            <w:top w:val="none" w:sz="0" w:space="0" w:color="auto"/>
            <w:left w:val="none" w:sz="0" w:space="0" w:color="auto"/>
            <w:bottom w:val="none" w:sz="0" w:space="0" w:color="auto"/>
            <w:right w:val="none" w:sz="0" w:space="0" w:color="auto"/>
          </w:divBdr>
        </w:div>
        <w:div w:id="282928536">
          <w:marLeft w:val="446"/>
          <w:marRight w:val="0"/>
          <w:marTop w:val="0"/>
          <w:marBottom w:val="0"/>
          <w:divBdr>
            <w:top w:val="none" w:sz="0" w:space="0" w:color="auto"/>
            <w:left w:val="none" w:sz="0" w:space="0" w:color="auto"/>
            <w:bottom w:val="none" w:sz="0" w:space="0" w:color="auto"/>
            <w:right w:val="none" w:sz="0" w:space="0" w:color="auto"/>
          </w:divBdr>
        </w:div>
        <w:div w:id="2114397296">
          <w:marLeft w:val="1166"/>
          <w:marRight w:val="0"/>
          <w:marTop w:val="0"/>
          <w:marBottom w:val="0"/>
          <w:divBdr>
            <w:top w:val="none" w:sz="0" w:space="0" w:color="auto"/>
            <w:left w:val="none" w:sz="0" w:space="0" w:color="auto"/>
            <w:bottom w:val="none" w:sz="0" w:space="0" w:color="auto"/>
            <w:right w:val="none" w:sz="0" w:space="0" w:color="auto"/>
          </w:divBdr>
        </w:div>
        <w:div w:id="920143649">
          <w:marLeft w:val="446"/>
          <w:marRight w:val="0"/>
          <w:marTop w:val="0"/>
          <w:marBottom w:val="0"/>
          <w:divBdr>
            <w:top w:val="none" w:sz="0" w:space="0" w:color="auto"/>
            <w:left w:val="none" w:sz="0" w:space="0" w:color="auto"/>
            <w:bottom w:val="none" w:sz="0" w:space="0" w:color="auto"/>
            <w:right w:val="none" w:sz="0" w:space="0" w:color="auto"/>
          </w:divBdr>
        </w:div>
        <w:div w:id="1850220390">
          <w:marLeft w:val="1166"/>
          <w:marRight w:val="0"/>
          <w:marTop w:val="0"/>
          <w:marBottom w:val="0"/>
          <w:divBdr>
            <w:top w:val="none" w:sz="0" w:space="0" w:color="auto"/>
            <w:left w:val="none" w:sz="0" w:space="0" w:color="auto"/>
            <w:bottom w:val="none" w:sz="0" w:space="0" w:color="auto"/>
            <w:right w:val="none" w:sz="0" w:space="0" w:color="auto"/>
          </w:divBdr>
        </w:div>
        <w:div w:id="1890606961">
          <w:marLeft w:val="1166"/>
          <w:marRight w:val="0"/>
          <w:marTop w:val="0"/>
          <w:marBottom w:val="0"/>
          <w:divBdr>
            <w:top w:val="none" w:sz="0" w:space="0" w:color="auto"/>
            <w:left w:val="none" w:sz="0" w:space="0" w:color="auto"/>
            <w:bottom w:val="none" w:sz="0" w:space="0" w:color="auto"/>
            <w:right w:val="none" w:sz="0" w:space="0" w:color="auto"/>
          </w:divBdr>
        </w:div>
        <w:div w:id="295650382">
          <w:marLeft w:val="1166"/>
          <w:marRight w:val="0"/>
          <w:marTop w:val="0"/>
          <w:marBottom w:val="0"/>
          <w:divBdr>
            <w:top w:val="none" w:sz="0" w:space="0" w:color="auto"/>
            <w:left w:val="none" w:sz="0" w:space="0" w:color="auto"/>
            <w:bottom w:val="none" w:sz="0" w:space="0" w:color="auto"/>
            <w:right w:val="none" w:sz="0" w:space="0" w:color="auto"/>
          </w:divBdr>
        </w:div>
        <w:div w:id="1684240042">
          <w:marLeft w:val="116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instructables.com/id/DIY-Time-Control-Machine/"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o2\AppData\Roaming\Microsoft\Templates\Page%20de%20garde%20Science%20pour%20rapport.dotx" TargetMode="External"/></Relationships>
</file>

<file path=word/theme/theme1.xml><?xml version="1.0" encoding="utf-8"?>
<a:theme xmlns:a="http://schemas.openxmlformats.org/drawingml/2006/main" name="Thème Office">
  <a:themeElements>
    <a:clrScheme name="Personnalisé 8">
      <a:dk1>
        <a:sysClr val="windowText" lastClr="000000"/>
      </a:dk1>
      <a:lt1>
        <a:sysClr val="window" lastClr="FFFFFF"/>
      </a:lt1>
      <a:dk2>
        <a:srgbClr val="005827"/>
      </a:dk2>
      <a:lt2>
        <a:srgbClr val="EEECE1"/>
      </a:lt2>
      <a:accent1>
        <a:srgbClr val="9BBB59"/>
      </a:accent1>
      <a:accent2>
        <a:srgbClr val="C3D69B"/>
      </a:accent2>
      <a:accent3>
        <a:srgbClr val="9BBB59"/>
      </a:accent3>
      <a:accent4>
        <a:srgbClr val="00B050"/>
      </a:accent4>
      <a:accent5>
        <a:srgbClr val="92D050"/>
      </a:accent5>
      <a:accent6>
        <a:srgbClr val="92CDDC"/>
      </a:accent6>
      <a:hlink>
        <a:srgbClr val="4F6128"/>
      </a:hlink>
      <a:folHlink>
        <a:srgbClr val="C3D69B"/>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C9799888-B46A-48D1-82BB-E07BE3404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21</Pages>
  <Words>2723</Words>
  <Characters>15523</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2018-05-26T12:31:00Z</dcterms:created>
  <dcterms:modified xsi:type="dcterms:W3CDTF">2018-05-31T20:53:00Z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